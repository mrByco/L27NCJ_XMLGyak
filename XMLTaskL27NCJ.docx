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5D36" w14:textId="77777777" w:rsidR="00B90811" w:rsidRDefault="00000000">
      <w:pPr>
        <w:pStyle w:val="Norml"/>
        <w:jc w:val="center"/>
        <w:rPr>
          <w:rFonts w:ascii="Arial" w:hAnsi="Arial" w:cs="Arial"/>
          <w:sz w:val="96"/>
          <w:szCs w:val="96"/>
        </w:rPr>
      </w:pPr>
      <w:r>
        <w:rPr>
          <w:rFonts w:ascii="Arial" w:hAnsi="Arial" w:cs="Arial"/>
          <w:sz w:val="96"/>
          <w:szCs w:val="96"/>
        </w:rPr>
        <w:t>JEGYZŐKÖNYV</w:t>
      </w:r>
    </w:p>
    <w:p w14:paraId="35DD97FE" w14:textId="77777777" w:rsidR="00B90811" w:rsidRDefault="00000000">
      <w:pPr>
        <w:pStyle w:val="Norml"/>
        <w:jc w:val="center"/>
        <w:rPr>
          <w:rFonts w:ascii="Arial" w:hAnsi="Arial" w:cs="Arial"/>
          <w:sz w:val="48"/>
          <w:szCs w:val="48"/>
        </w:rPr>
      </w:pPr>
      <w:r>
        <w:rPr>
          <w:rFonts w:ascii="Arial" w:hAnsi="Arial" w:cs="Arial"/>
          <w:sz w:val="48"/>
          <w:szCs w:val="48"/>
        </w:rPr>
        <w:t>Adatkezelés XML környezetben</w:t>
      </w:r>
    </w:p>
    <w:p w14:paraId="111CB32C" w14:textId="77777777" w:rsidR="00B90811" w:rsidRDefault="00000000">
      <w:pPr>
        <w:pStyle w:val="Norml"/>
        <w:jc w:val="center"/>
        <w:rPr>
          <w:rFonts w:ascii="Arial" w:hAnsi="Arial" w:cs="Arial"/>
          <w:sz w:val="48"/>
          <w:szCs w:val="48"/>
        </w:rPr>
      </w:pPr>
      <w:r>
        <w:rPr>
          <w:rFonts w:ascii="Arial" w:hAnsi="Arial" w:cs="Arial"/>
          <w:sz w:val="48"/>
          <w:szCs w:val="48"/>
        </w:rPr>
        <w:t>Féléves feladat</w:t>
      </w:r>
    </w:p>
    <w:p w14:paraId="79B338E4" w14:textId="746637F0" w:rsidR="00B90811" w:rsidRDefault="00C905C8">
      <w:pPr>
        <w:pStyle w:val="Norml"/>
        <w:jc w:val="center"/>
        <w:rPr>
          <w:rFonts w:ascii="Arial" w:hAnsi="Arial" w:cs="Arial"/>
          <w:sz w:val="48"/>
          <w:szCs w:val="48"/>
        </w:rPr>
      </w:pPr>
      <w:r>
        <w:rPr>
          <w:rFonts w:ascii="Arial" w:hAnsi="Arial" w:cs="Arial"/>
          <w:sz w:val="48"/>
          <w:szCs w:val="48"/>
        </w:rPr>
        <w:t>Étterem kezelés</w:t>
      </w:r>
    </w:p>
    <w:p w14:paraId="6B9A7FA8" w14:textId="77777777" w:rsidR="00B90811" w:rsidRDefault="00B90811">
      <w:pPr>
        <w:pStyle w:val="Norml"/>
        <w:jc w:val="center"/>
        <w:rPr>
          <w:rFonts w:ascii="Arial" w:hAnsi="Arial" w:cs="Arial"/>
          <w:sz w:val="48"/>
          <w:szCs w:val="48"/>
        </w:rPr>
      </w:pPr>
    </w:p>
    <w:p w14:paraId="2120418D" w14:textId="77777777" w:rsidR="00B90811" w:rsidRDefault="00B90811">
      <w:pPr>
        <w:pStyle w:val="Norml"/>
        <w:jc w:val="center"/>
        <w:rPr>
          <w:rFonts w:ascii="Arial" w:hAnsi="Arial" w:cs="Arial"/>
          <w:sz w:val="48"/>
          <w:szCs w:val="48"/>
        </w:rPr>
      </w:pPr>
    </w:p>
    <w:p w14:paraId="6D7F78E4" w14:textId="77777777" w:rsidR="00B90811" w:rsidRDefault="00B90811">
      <w:pPr>
        <w:pStyle w:val="Norml"/>
        <w:jc w:val="center"/>
        <w:rPr>
          <w:rFonts w:ascii="Arial" w:hAnsi="Arial" w:cs="Arial"/>
          <w:sz w:val="48"/>
          <w:szCs w:val="48"/>
        </w:rPr>
      </w:pPr>
    </w:p>
    <w:p w14:paraId="4E4DA549" w14:textId="77777777" w:rsidR="00B90811" w:rsidRDefault="00B90811">
      <w:pPr>
        <w:pStyle w:val="Norml"/>
        <w:jc w:val="center"/>
        <w:rPr>
          <w:rFonts w:ascii="Arial" w:hAnsi="Arial" w:cs="Arial"/>
          <w:sz w:val="48"/>
          <w:szCs w:val="48"/>
        </w:rPr>
      </w:pPr>
    </w:p>
    <w:p w14:paraId="13CAAF13" w14:textId="77777777" w:rsidR="00B90811" w:rsidRDefault="00B90811">
      <w:pPr>
        <w:pStyle w:val="Norml"/>
        <w:jc w:val="center"/>
        <w:rPr>
          <w:rFonts w:ascii="Arial" w:hAnsi="Arial" w:cs="Arial"/>
          <w:sz w:val="48"/>
          <w:szCs w:val="48"/>
        </w:rPr>
      </w:pPr>
    </w:p>
    <w:p w14:paraId="61AB1F4D" w14:textId="77777777" w:rsidR="00B90811" w:rsidRDefault="00B90811">
      <w:pPr>
        <w:pStyle w:val="Norml"/>
        <w:rPr>
          <w:rFonts w:ascii="Arial" w:hAnsi="Arial" w:cs="Arial"/>
          <w:sz w:val="48"/>
          <w:szCs w:val="48"/>
        </w:rPr>
      </w:pPr>
    </w:p>
    <w:p w14:paraId="7CDCBE09" w14:textId="77777777" w:rsidR="00B90811" w:rsidRDefault="00B90811">
      <w:pPr>
        <w:pStyle w:val="Norml"/>
        <w:rPr>
          <w:rFonts w:ascii="Arial" w:hAnsi="Arial" w:cs="Arial"/>
          <w:sz w:val="36"/>
          <w:szCs w:val="36"/>
        </w:rPr>
      </w:pPr>
    </w:p>
    <w:p w14:paraId="3B736325" w14:textId="42C27BFA" w:rsidR="00B90811" w:rsidRPr="00A06445" w:rsidRDefault="00000000">
      <w:pPr>
        <w:pStyle w:val="Norml"/>
        <w:jc w:val="right"/>
        <w:rPr>
          <w:rFonts w:ascii="Arial" w:hAnsi="Arial" w:cs="Arial"/>
          <w:sz w:val="36"/>
          <w:szCs w:val="36"/>
          <w:lang w:val="en-US"/>
        </w:rPr>
      </w:pPr>
      <w:r>
        <w:rPr>
          <w:rFonts w:ascii="Arial" w:hAnsi="Arial" w:cs="Arial"/>
          <w:sz w:val="36"/>
          <w:szCs w:val="36"/>
        </w:rPr>
        <w:t xml:space="preserve">Készítette: </w:t>
      </w:r>
      <w:r w:rsidR="00C905C8">
        <w:rPr>
          <w:rFonts w:ascii="Arial" w:hAnsi="Arial" w:cs="Arial"/>
          <w:sz w:val="36"/>
          <w:szCs w:val="36"/>
          <w:lang w:val="en-US"/>
        </w:rPr>
        <w:t>Biszterszky Mátyás</w:t>
      </w:r>
    </w:p>
    <w:p w14:paraId="54AF504A" w14:textId="538CC55C" w:rsidR="00B90811" w:rsidRDefault="00000000">
      <w:pPr>
        <w:pStyle w:val="Norml"/>
        <w:jc w:val="right"/>
        <w:rPr>
          <w:rFonts w:ascii="Arial" w:hAnsi="Arial" w:cs="Arial"/>
          <w:sz w:val="36"/>
          <w:szCs w:val="36"/>
        </w:rPr>
      </w:pPr>
      <w:r>
        <w:rPr>
          <w:rFonts w:ascii="Arial" w:hAnsi="Arial" w:cs="Arial"/>
          <w:sz w:val="36"/>
          <w:szCs w:val="36"/>
        </w:rPr>
        <w:t xml:space="preserve">Neptunkód: </w:t>
      </w:r>
      <w:r w:rsidR="00C905C8">
        <w:rPr>
          <w:rFonts w:ascii="Arial" w:hAnsi="Arial" w:cs="Arial"/>
          <w:sz w:val="36"/>
          <w:szCs w:val="36"/>
        </w:rPr>
        <w:t>L27NCJ</w:t>
      </w:r>
    </w:p>
    <w:p w14:paraId="64A81C85" w14:textId="6E91F885" w:rsidR="00B90811" w:rsidRDefault="00000000">
      <w:pPr>
        <w:pStyle w:val="Norml"/>
        <w:jc w:val="right"/>
        <w:rPr>
          <w:rFonts w:ascii="Arial" w:hAnsi="Arial" w:cs="Arial"/>
          <w:sz w:val="36"/>
          <w:szCs w:val="36"/>
        </w:rPr>
      </w:pPr>
      <w:r>
        <w:rPr>
          <w:rFonts w:ascii="Arial" w:hAnsi="Arial" w:cs="Arial"/>
          <w:sz w:val="36"/>
          <w:szCs w:val="36"/>
        </w:rPr>
        <w:t xml:space="preserve">Dátum: </w:t>
      </w:r>
      <w:r w:rsidR="00C905C8">
        <w:rPr>
          <w:rFonts w:ascii="Arial" w:hAnsi="Arial" w:cs="Arial"/>
          <w:sz w:val="36"/>
          <w:szCs w:val="36"/>
        </w:rPr>
        <w:t>2023.12.11</w:t>
      </w:r>
    </w:p>
    <w:p w14:paraId="205AFAE7" w14:textId="77777777" w:rsidR="00B90811" w:rsidRDefault="00B90811">
      <w:pPr>
        <w:pStyle w:val="Norml"/>
        <w:pageBreakBefore/>
        <w:suppressAutoHyphens w:val="0"/>
        <w:rPr>
          <w:rFonts w:ascii="Arial" w:hAnsi="Arial" w:cs="Arial"/>
          <w:sz w:val="36"/>
          <w:szCs w:val="36"/>
        </w:rPr>
      </w:pPr>
    </w:p>
    <w:p w14:paraId="5D582890" w14:textId="77777777" w:rsidR="00B90811" w:rsidRDefault="00B90811">
      <w:pPr>
        <w:pStyle w:val="Norml"/>
        <w:jc w:val="right"/>
        <w:rPr>
          <w:rFonts w:ascii="Arial" w:hAnsi="Arial" w:cs="Arial"/>
          <w:sz w:val="36"/>
          <w:szCs w:val="36"/>
        </w:rPr>
      </w:pPr>
    </w:p>
    <w:p w14:paraId="1A190271" w14:textId="77777777" w:rsidR="00B90811" w:rsidRDefault="00000000">
      <w:pPr>
        <w:pStyle w:val="Tartalomjegyzkcmsora"/>
        <w:outlineLvl w:val="9"/>
        <w:rPr>
          <w:rFonts w:cs="Arial"/>
          <w:sz w:val="32"/>
        </w:rPr>
      </w:pPr>
      <w:r>
        <w:rPr>
          <w:rFonts w:cs="Arial"/>
          <w:sz w:val="32"/>
        </w:rPr>
        <w:t>Tartalomjegyzék:</w:t>
      </w:r>
    </w:p>
    <w:p w14:paraId="4C7F72A1" w14:textId="77777777" w:rsidR="00B90811" w:rsidRDefault="00000000">
      <w:pPr>
        <w:pStyle w:val="TJ1"/>
        <w:tabs>
          <w:tab w:val="right" w:leader="dot" w:pos="9062"/>
        </w:tabs>
      </w:pPr>
      <w:r>
        <w:rPr>
          <w:rFonts w:ascii="Arial" w:eastAsia="Times New Roman" w:hAnsi="Arial"/>
          <w:kern w:val="0"/>
          <w:sz w:val="48"/>
          <w:szCs w:val="32"/>
          <w:lang w:eastAsia="hu-HU"/>
        </w:rPr>
        <w:fldChar w:fldCharType="begin"/>
      </w:r>
      <w:r>
        <w:instrText xml:space="preserve"> TOC \o "1-3" \u \h </w:instrText>
      </w:r>
      <w:r>
        <w:rPr>
          <w:rFonts w:ascii="Arial" w:eastAsia="Times New Roman" w:hAnsi="Arial"/>
          <w:kern w:val="0"/>
          <w:sz w:val="48"/>
          <w:szCs w:val="32"/>
          <w:lang w:eastAsia="hu-HU"/>
        </w:rPr>
        <w:fldChar w:fldCharType="separate"/>
      </w:r>
      <w:hyperlink r:id="rId6" w:history="1">
        <w:r>
          <w:rPr>
            <w:rStyle w:val="Hiperhivatkozs"/>
            <w:sz w:val="32"/>
            <w:szCs w:val="32"/>
          </w:rPr>
          <w:t>Bevezetés:</w:t>
        </w:r>
        <w:r>
          <w:rPr>
            <w:rStyle w:val="Bekezdsalapbettpusa"/>
            <w:sz w:val="32"/>
            <w:szCs w:val="32"/>
          </w:rPr>
          <w:tab/>
        </w:r>
        <w:r>
          <w:rPr>
            <w:rStyle w:val="Bekezdsalapbettpusa"/>
            <w:sz w:val="32"/>
            <w:szCs w:val="32"/>
          </w:rPr>
          <w:t>3</w:t>
        </w:r>
      </w:hyperlink>
    </w:p>
    <w:p w14:paraId="505D7290" w14:textId="77777777" w:rsidR="00B90811" w:rsidRDefault="00000000">
      <w:pPr>
        <w:pStyle w:val="TJ1"/>
        <w:tabs>
          <w:tab w:val="right" w:leader="dot" w:pos="9062"/>
        </w:tabs>
      </w:pPr>
      <w:hyperlink r:id="rId7" w:history="1">
        <w:r>
          <w:rPr>
            <w:rStyle w:val="Hiperhivatkozs"/>
            <w:sz w:val="32"/>
            <w:szCs w:val="32"/>
          </w:rPr>
          <w:t>1.Fel</w:t>
        </w:r>
        <w:r>
          <w:rPr>
            <w:rStyle w:val="Hiperhivatkozs"/>
            <w:sz w:val="32"/>
            <w:szCs w:val="32"/>
          </w:rPr>
          <w:t>a</w:t>
        </w:r>
        <w:r>
          <w:rPr>
            <w:rStyle w:val="Hiperhivatkozs"/>
            <w:sz w:val="32"/>
            <w:szCs w:val="32"/>
          </w:rPr>
          <w:t>dat</w:t>
        </w:r>
        <w:r>
          <w:rPr>
            <w:rStyle w:val="Bekezdsalapbettpusa"/>
            <w:sz w:val="32"/>
            <w:szCs w:val="32"/>
          </w:rPr>
          <w:tab/>
          <w:t>3</w:t>
        </w:r>
      </w:hyperlink>
    </w:p>
    <w:p w14:paraId="2C00E39E" w14:textId="77777777" w:rsidR="00B90811" w:rsidRDefault="00000000">
      <w:pPr>
        <w:pStyle w:val="TJ2"/>
        <w:tabs>
          <w:tab w:val="right" w:leader="dot" w:pos="9062"/>
        </w:tabs>
      </w:pPr>
      <w:hyperlink r:id="rId8" w:history="1">
        <w:r>
          <w:rPr>
            <w:rStyle w:val="Hiperhivatkozs"/>
            <w:sz w:val="32"/>
            <w:szCs w:val="32"/>
          </w:rPr>
          <w:t>1a Be</w:t>
        </w:r>
        <w:r>
          <w:rPr>
            <w:rStyle w:val="Hiperhivatkozs"/>
            <w:sz w:val="32"/>
            <w:szCs w:val="32"/>
          </w:rPr>
          <w:t>v</w:t>
        </w:r>
        <w:r>
          <w:rPr>
            <w:rStyle w:val="Hiperhivatkozs"/>
            <w:sz w:val="32"/>
            <w:szCs w:val="32"/>
          </w:rPr>
          <w:t>ezetés,</w:t>
        </w:r>
        <w:r>
          <w:rPr>
            <w:rStyle w:val="Bekezdsalapbettpusa"/>
            <w:sz w:val="32"/>
            <w:szCs w:val="32"/>
          </w:rPr>
          <w:tab/>
          <w:t>3</w:t>
        </w:r>
      </w:hyperlink>
    </w:p>
    <w:p w14:paraId="3928EE0E" w14:textId="77777777" w:rsidR="00B90811" w:rsidRDefault="00000000">
      <w:pPr>
        <w:pStyle w:val="TJ2"/>
        <w:tabs>
          <w:tab w:val="right" w:leader="dot" w:pos="9062"/>
        </w:tabs>
      </w:pPr>
      <w:hyperlink r:id="rId9" w:history="1">
        <w:r>
          <w:rPr>
            <w:rStyle w:val="Hiperhivatkozs"/>
            <w:sz w:val="32"/>
            <w:szCs w:val="32"/>
          </w:rPr>
          <w:t>1b Az adatbázis E</w:t>
        </w:r>
        <w:bookmarkStart w:id="0" w:name="_Hlt151387670"/>
        <w:bookmarkStart w:id="1" w:name="_Hlt151387671"/>
        <w:r>
          <w:rPr>
            <w:rStyle w:val="Hiperhivatkozs"/>
            <w:sz w:val="32"/>
            <w:szCs w:val="32"/>
          </w:rPr>
          <w:t>R</w:t>
        </w:r>
        <w:bookmarkEnd w:id="0"/>
        <w:bookmarkEnd w:id="1"/>
        <w:r>
          <w:rPr>
            <w:rStyle w:val="Hiperhivatkozs"/>
            <w:sz w:val="32"/>
            <w:szCs w:val="32"/>
          </w:rPr>
          <w:t xml:space="preserve"> modell tervezése,</w:t>
        </w:r>
        <w:r>
          <w:rPr>
            <w:rStyle w:val="Bekezdsalapbettpusa"/>
            <w:sz w:val="32"/>
            <w:szCs w:val="32"/>
          </w:rPr>
          <w:tab/>
          <w:t>5</w:t>
        </w:r>
      </w:hyperlink>
    </w:p>
    <w:p w14:paraId="724157C3" w14:textId="77777777" w:rsidR="00B90811" w:rsidRDefault="00000000">
      <w:pPr>
        <w:pStyle w:val="TJ2"/>
        <w:tabs>
          <w:tab w:val="right" w:leader="dot" w:pos="9062"/>
        </w:tabs>
      </w:pPr>
      <w:hyperlink r:id="rId10" w:history="1">
        <w:r>
          <w:rPr>
            <w:rStyle w:val="Hiperhivatkozs"/>
            <w:sz w:val="32"/>
            <w:szCs w:val="32"/>
          </w:rPr>
          <w:t>1c Az XDM modell alapján XML dokumentum készítése,</w:t>
        </w:r>
        <w:r>
          <w:rPr>
            <w:rStyle w:val="Bekezdsalapbettpusa"/>
            <w:sz w:val="32"/>
            <w:szCs w:val="32"/>
          </w:rPr>
          <w:tab/>
          <w:t>6</w:t>
        </w:r>
      </w:hyperlink>
    </w:p>
    <w:p w14:paraId="4FD0DB62" w14:textId="77777777" w:rsidR="00B90811" w:rsidRDefault="00000000">
      <w:pPr>
        <w:pStyle w:val="TJ2"/>
        <w:tabs>
          <w:tab w:val="right" w:leader="dot" w:pos="9062"/>
        </w:tabs>
      </w:pPr>
      <w:hyperlink r:id="rId11" w:history="1">
        <w:r>
          <w:rPr>
            <w:rStyle w:val="Hiperhivatkozs"/>
            <w:sz w:val="32"/>
            <w:szCs w:val="32"/>
          </w:rPr>
          <w:t>1d Az XML dokumentum alapján XMLSchema készítése - saját típusok, ref, key, keyref, speciális elemek,</w:t>
        </w:r>
        <w:r>
          <w:rPr>
            <w:rStyle w:val="Bekezdsalapbettpusa"/>
            <w:sz w:val="32"/>
            <w:szCs w:val="32"/>
          </w:rPr>
          <w:tab/>
          <w:t>9</w:t>
        </w:r>
      </w:hyperlink>
    </w:p>
    <w:p w14:paraId="1A7D2F12" w14:textId="77777777" w:rsidR="00B90811" w:rsidRDefault="00000000">
      <w:pPr>
        <w:pStyle w:val="TJ1"/>
        <w:tabs>
          <w:tab w:val="right" w:leader="dot" w:pos="9062"/>
        </w:tabs>
      </w:pPr>
      <w:hyperlink r:id="rId12" w:history="1">
        <w:r>
          <w:rPr>
            <w:rStyle w:val="Hiperhivatkozs"/>
            <w:sz w:val="32"/>
            <w:szCs w:val="32"/>
          </w:rPr>
          <w:t>2.feladat</w:t>
        </w:r>
        <w:r>
          <w:rPr>
            <w:rStyle w:val="Bekezdsalapbettpusa"/>
            <w:sz w:val="32"/>
            <w:szCs w:val="32"/>
          </w:rPr>
          <w:tab/>
          <w:t>13</w:t>
        </w:r>
      </w:hyperlink>
    </w:p>
    <w:p w14:paraId="4F8391AA" w14:textId="77777777" w:rsidR="00B90811" w:rsidRDefault="00000000">
      <w:pPr>
        <w:pStyle w:val="TJ2"/>
        <w:tabs>
          <w:tab w:val="right" w:leader="dot" w:pos="9062"/>
        </w:tabs>
      </w:pPr>
      <w:hyperlink r:id="rId13" w:history="1">
        <w:r>
          <w:rPr>
            <w:rStyle w:val="Hiperhivatkozs"/>
            <w:sz w:val="32"/>
            <w:szCs w:val="32"/>
          </w:rPr>
          <w:t>2a adatolvasás,</w:t>
        </w:r>
        <w:r>
          <w:rPr>
            <w:rStyle w:val="Bekezdsalapbettpusa"/>
            <w:sz w:val="32"/>
            <w:szCs w:val="32"/>
          </w:rPr>
          <w:tab/>
          <w:t>13</w:t>
        </w:r>
      </w:hyperlink>
    </w:p>
    <w:p w14:paraId="05781595" w14:textId="77777777" w:rsidR="00B90811" w:rsidRDefault="00000000">
      <w:pPr>
        <w:pStyle w:val="TJ2"/>
        <w:tabs>
          <w:tab w:val="right" w:leader="dot" w:pos="9062"/>
        </w:tabs>
      </w:pPr>
      <w:hyperlink r:id="rId14" w:history="1">
        <w:r>
          <w:rPr>
            <w:rStyle w:val="Hiperhivatkozs"/>
            <w:sz w:val="32"/>
            <w:szCs w:val="32"/>
          </w:rPr>
          <w:t>2b adatmódosítás,</w:t>
        </w:r>
        <w:r>
          <w:rPr>
            <w:rStyle w:val="Bekezdsalapbettpusa"/>
            <w:sz w:val="32"/>
            <w:szCs w:val="32"/>
          </w:rPr>
          <w:tab/>
          <w:t>16</w:t>
        </w:r>
      </w:hyperlink>
    </w:p>
    <w:p w14:paraId="6AE09B0A" w14:textId="77777777" w:rsidR="00B90811" w:rsidRDefault="00000000">
      <w:pPr>
        <w:pStyle w:val="TJ2"/>
        <w:tabs>
          <w:tab w:val="right" w:leader="dot" w:pos="9062"/>
        </w:tabs>
      </w:pPr>
      <w:hyperlink r:id="rId15" w:history="1">
        <w:r>
          <w:rPr>
            <w:rStyle w:val="Hiperhivatkozs"/>
            <w:sz w:val="32"/>
            <w:szCs w:val="32"/>
          </w:rPr>
          <w:t>2c adatlekérdezés,</w:t>
        </w:r>
        <w:r>
          <w:rPr>
            <w:rStyle w:val="Bekezdsalapbettpusa"/>
            <w:sz w:val="32"/>
            <w:szCs w:val="32"/>
          </w:rPr>
          <w:tab/>
          <w:t>18</w:t>
        </w:r>
      </w:hyperlink>
    </w:p>
    <w:p w14:paraId="45A8CB63" w14:textId="77777777" w:rsidR="00B90811" w:rsidRDefault="00000000">
      <w:pPr>
        <w:pStyle w:val="TJ2"/>
        <w:tabs>
          <w:tab w:val="right" w:leader="dot" w:pos="9062"/>
        </w:tabs>
      </w:pPr>
      <w:hyperlink r:id="rId16" w:history="1">
        <w:r>
          <w:rPr>
            <w:rStyle w:val="Hiperhivatkozs"/>
            <w:sz w:val="32"/>
            <w:szCs w:val="32"/>
          </w:rPr>
          <w:t>2d ada</w:t>
        </w:r>
        <w:r>
          <w:rPr>
            <w:rStyle w:val="Hiperhivatkozs"/>
            <w:sz w:val="32"/>
            <w:szCs w:val="32"/>
          </w:rPr>
          <w:t>t</w:t>
        </w:r>
        <w:r>
          <w:rPr>
            <w:rStyle w:val="Hiperhivatkozs"/>
            <w:sz w:val="32"/>
            <w:szCs w:val="32"/>
          </w:rPr>
          <w:t>írás,</w:t>
        </w:r>
        <w:r>
          <w:rPr>
            <w:rStyle w:val="Bekezdsalapbettpusa"/>
            <w:sz w:val="32"/>
            <w:szCs w:val="32"/>
          </w:rPr>
          <w:tab/>
          <w:t>2</w:t>
        </w:r>
        <w:r>
          <w:rPr>
            <w:rStyle w:val="Bekezdsalapbettpusa"/>
            <w:sz w:val="32"/>
            <w:szCs w:val="32"/>
          </w:rPr>
          <w:t>2</w:t>
        </w:r>
      </w:hyperlink>
    </w:p>
    <w:p w14:paraId="778F7F6F" w14:textId="77777777" w:rsidR="00B90811" w:rsidRDefault="00000000">
      <w:pPr>
        <w:pStyle w:val="Norml"/>
      </w:pPr>
      <w:r>
        <w:rPr>
          <w:rFonts w:eastAsia="Times New Roman"/>
          <w:kern w:val="0"/>
          <w:lang w:eastAsia="hu-HU"/>
        </w:rPr>
        <w:fldChar w:fldCharType="end"/>
      </w:r>
    </w:p>
    <w:p w14:paraId="5718C9CC" w14:textId="77777777" w:rsidR="00B90811" w:rsidRDefault="00B90811">
      <w:pPr>
        <w:pStyle w:val="Norml"/>
        <w:pageBreakBefore/>
        <w:rPr>
          <w:rFonts w:ascii="Arial" w:hAnsi="Arial" w:cs="Arial"/>
        </w:rPr>
      </w:pPr>
    </w:p>
    <w:p w14:paraId="6D027657" w14:textId="77777777" w:rsidR="00B90811" w:rsidRDefault="00000000">
      <w:pPr>
        <w:pStyle w:val="Cmsor1"/>
      </w:pPr>
      <w:bookmarkStart w:id="2" w:name="_Toc149339101"/>
      <w:bookmarkStart w:id="3" w:name="_Toc149389037"/>
      <w:bookmarkStart w:id="4" w:name="_Toc150945235"/>
      <w:bookmarkStart w:id="5" w:name="_Toc151387657"/>
      <w:r>
        <w:t>Bevezetés:</w:t>
      </w:r>
      <w:bookmarkEnd w:id="2"/>
      <w:bookmarkEnd w:id="3"/>
      <w:bookmarkEnd w:id="4"/>
      <w:bookmarkEnd w:id="5"/>
    </w:p>
    <w:p w14:paraId="1282E2A4" w14:textId="77777777" w:rsidR="00B90811" w:rsidRDefault="00000000">
      <w:pPr>
        <w:pStyle w:val="Cmsor1"/>
      </w:pPr>
      <w:bookmarkStart w:id="6" w:name="_Toc149339102"/>
      <w:bookmarkStart w:id="7" w:name="_Toc149389038"/>
      <w:bookmarkStart w:id="8" w:name="_Toc150945236"/>
      <w:bookmarkStart w:id="9" w:name="_Toc151387658"/>
      <w:r>
        <w:t>1.Feladat</w:t>
      </w:r>
      <w:bookmarkEnd w:id="6"/>
      <w:bookmarkEnd w:id="7"/>
      <w:bookmarkEnd w:id="8"/>
      <w:bookmarkEnd w:id="9"/>
    </w:p>
    <w:p w14:paraId="423D6AF2" w14:textId="766FD594" w:rsidR="00B90811" w:rsidRDefault="00000000">
      <w:pPr>
        <w:pStyle w:val="Cmsor2"/>
      </w:pPr>
      <w:bookmarkStart w:id="10" w:name="_Toc149339103"/>
      <w:bookmarkStart w:id="11" w:name="_Toc149389039"/>
      <w:bookmarkStart w:id="12" w:name="_Toc150945237"/>
      <w:bookmarkStart w:id="13" w:name="_Toc151387659"/>
      <w:r>
        <w:t>1a bevezetés</w:t>
      </w:r>
      <w:bookmarkEnd w:id="10"/>
      <w:bookmarkEnd w:id="11"/>
      <w:bookmarkEnd w:id="12"/>
      <w:bookmarkEnd w:id="13"/>
    </w:p>
    <w:p w14:paraId="7597D410" w14:textId="71F61B9F" w:rsidR="00C905C8" w:rsidRDefault="00C905C8" w:rsidP="00C905C8">
      <w:pPr>
        <w:pStyle w:val="Norml"/>
      </w:pPr>
    </w:p>
    <w:p w14:paraId="2AE15311" w14:textId="77777777" w:rsidR="00735CEB" w:rsidRDefault="00735CEB" w:rsidP="00735CEB">
      <w:pPr>
        <w:pStyle w:val="Norml"/>
      </w:pPr>
      <w:r>
        <w:t>A beadandó feladatom során egy étterem kezelő rendszer szerkezetét modelleztem le XML struktúrában. Az éttermek nyilván tartották a rendeléseket, az ételeket, valamint az ügyféladatokat és egyéb szükséges információkat, hogy hatékonyabban tudják ellátni a vendégeiket. A modern világban egyre több helyen fordítanak figyelmet az informatikai megoldások beillesztésére a vendéglátóiparba, hiszen ennek köszönhetően növelhető a szolgáltatás színvonala, javítható az operatív hatékonyság, és könnyebben kezelhető az adminisztráció.</w:t>
      </w:r>
    </w:p>
    <w:p w14:paraId="213C6F59" w14:textId="77777777" w:rsidR="00735CEB" w:rsidRDefault="00735CEB" w:rsidP="00735CEB">
      <w:pPr>
        <w:pStyle w:val="Norml"/>
      </w:pPr>
    </w:p>
    <w:p w14:paraId="268862D7" w14:textId="77777777" w:rsidR="00735CEB" w:rsidRDefault="00735CEB" w:rsidP="00735CEB">
      <w:pPr>
        <w:pStyle w:val="Norml"/>
      </w:pPr>
      <w:r>
        <w:t>Az éttermeknek számos kihívással kell megküzdeniük a mindennapi tevékenység során. Egyrészt folyamatosan frissíteniük kell étlapjukat, raktározásukat és vállalatirányítási rendszerüket, másrészt naponta több száz rendelést kell kezelniük, melyek között lehetőleg ne forduljon elő hiba, elkerülve az elégedetlen vendégek negatív visszajelzéseit.</w:t>
      </w:r>
    </w:p>
    <w:p w14:paraId="5944A876" w14:textId="77777777" w:rsidR="00735CEB" w:rsidRDefault="00735CEB" w:rsidP="00735CEB">
      <w:pPr>
        <w:pStyle w:val="Norml"/>
      </w:pPr>
    </w:p>
    <w:p w14:paraId="39FF8A9A" w14:textId="77777777" w:rsidR="00735CEB" w:rsidRDefault="00735CEB" w:rsidP="00735CEB">
      <w:pPr>
        <w:pStyle w:val="Norml"/>
      </w:pPr>
      <w:r>
        <w:t>A dokumentumban egy olyan rendszert alkottam meg, amely az XML általánosan elfogadott jelölőnyelvének segítségével képes ábrázolni egy ilyen komplex étterem kezelő rendszer működését. Az XML használatával a rendszer strukturáltan képes kezelni az adatokat, könnyebbé téve a különböző programokkal történő integrációt, az adatok elemzését és megosztását.</w:t>
      </w:r>
    </w:p>
    <w:p w14:paraId="1B74FBEE" w14:textId="77777777" w:rsidR="00735CEB" w:rsidRDefault="00735CEB" w:rsidP="00735CEB">
      <w:pPr>
        <w:pStyle w:val="Norml"/>
      </w:pPr>
    </w:p>
    <w:p w14:paraId="71F1A5F6" w14:textId="77777777" w:rsidR="00735CEB" w:rsidRDefault="00735CEB" w:rsidP="00735CEB">
      <w:pPr>
        <w:pStyle w:val="Norml"/>
      </w:pPr>
      <w:r>
        <w:t>A dokumentumban szereplő adatstruktúra részben a következőket tartalmazza: rendelések, ételek, készletek és az éttermekhez tartozó munkatársak és tulajdonosok adatait. Minden egyes entitáshoz tartozó egyedi azonosítók (például OrderID, FoodID, RestaurantID) és a velük kapcsolatos konkrét információk (például árak, értékelések, ételek leírása) segítik az étterem személyzetét a gyors és hatékony információkezelésben.</w:t>
      </w:r>
    </w:p>
    <w:p w14:paraId="5E78B9AA" w14:textId="77777777" w:rsidR="00735CEB" w:rsidRDefault="00735CEB" w:rsidP="00735CEB">
      <w:pPr>
        <w:pStyle w:val="Norml"/>
      </w:pPr>
    </w:p>
    <w:p w14:paraId="58778CCB" w14:textId="77777777" w:rsidR="00735CEB" w:rsidRDefault="00735CEB" w:rsidP="00735CEB">
      <w:pPr>
        <w:pStyle w:val="Norml"/>
      </w:pPr>
      <w:r>
        <w:t>A rendelési folyamat során a rendszert úgy terveztem meg, hogy azt a konyhapersonaltól kezdve a pincéren át a kiszállítóig mindenki könnyen követhesse. Az ételek állapota például a „Megrendelve” státusztól egészen a „Kiszállítva” állapotig követhető, így minden pillanatban tudjuk, hol tart a folyamat.</w:t>
      </w:r>
    </w:p>
    <w:p w14:paraId="7D612002" w14:textId="77777777" w:rsidR="00735CEB" w:rsidRDefault="00735CEB" w:rsidP="00735CEB">
      <w:pPr>
        <w:pStyle w:val="Norml"/>
      </w:pPr>
    </w:p>
    <w:p w14:paraId="1215EBE2" w14:textId="77777777" w:rsidR="00735CEB" w:rsidRDefault="00735CEB" w:rsidP="00735CEB">
      <w:pPr>
        <w:pStyle w:val="Norml"/>
      </w:pPr>
      <w:r>
        <w:t>Az ételek részletesen specifikáltak, ami azt jelenti, hogy minden fogásnak megvan a maga egyedi azonosítója, ára és leírása, ami lehetővé teszi az étlap rugalmas kezelését az aktuális kínálatnak megfelelően. A leírásokban a hagyományos magyar ételek mellett helyet kapnak a modern, kreatív fogások is, reflektálva a piaci igényekre és a változatos étkezési szokásokra.</w:t>
      </w:r>
    </w:p>
    <w:p w14:paraId="6E06FA04" w14:textId="77777777" w:rsidR="00735CEB" w:rsidRDefault="00735CEB" w:rsidP="00735CEB">
      <w:pPr>
        <w:pStyle w:val="Norml"/>
      </w:pPr>
    </w:p>
    <w:p w14:paraId="1CB25F25" w14:textId="77777777" w:rsidR="00735CEB" w:rsidRDefault="00735CEB" w:rsidP="00735CEB">
      <w:pPr>
        <w:pStyle w:val="Norml"/>
      </w:pPr>
      <w:r>
        <w:t xml:space="preserve">Minden restaurant entitás tartalmaz egy csokorban azokat a kulcsinformációkat, amik az ügyfelek számára fontosak lehetnek. Ezek az információk tartalmazzák a címet, a várost, és az étterem nevét. </w:t>
      </w:r>
      <w:r>
        <w:lastRenderedPageBreak/>
        <w:t>Ezen keresztül nem csak az adatzár előkészítése, hanem a vásárlóknak való megjelenítés is egyszerűsödik.</w:t>
      </w:r>
    </w:p>
    <w:p w14:paraId="01F8D34E" w14:textId="77777777" w:rsidR="00735CEB" w:rsidRDefault="00735CEB" w:rsidP="00735CEB">
      <w:pPr>
        <w:pStyle w:val="Norml"/>
      </w:pPr>
    </w:p>
    <w:p w14:paraId="41CF080A" w14:textId="77777777" w:rsidR="00735CEB" w:rsidRDefault="00735CEB" w:rsidP="00735CEB">
      <w:pPr>
        <w:pStyle w:val="Norml"/>
      </w:pPr>
      <w:r>
        <w:t xml:space="preserve">A tulajdonosok adatai pedig betekintést nyújtanak nekünk arra vonatkozóan, hogy milyen háttérrel, tudással és anyagi erőforrással rendelkezik az adott éttermet üzemeltető személy. Az XML dokumentum egyetlen szerkezeti egységben tárja fel ezeket az információkat és ötvözi az üzleti logika megkövetelte követelményeket. </w:t>
      </w:r>
    </w:p>
    <w:p w14:paraId="3E744406" w14:textId="77777777" w:rsidR="00735CEB" w:rsidRDefault="00735CEB" w:rsidP="00735CEB">
      <w:pPr>
        <w:pStyle w:val="Norml"/>
      </w:pPr>
    </w:p>
    <w:p w14:paraId="7A69DCAF" w14:textId="1285D276" w:rsidR="00B90811" w:rsidRDefault="00735CEB" w:rsidP="00735CEB">
      <w:pPr>
        <w:pStyle w:val="Norml"/>
        <w:rPr>
          <w:rFonts w:ascii="Arial" w:hAnsi="Arial" w:cs="Arial"/>
          <w:sz w:val="24"/>
          <w:szCs w:val="24"/>
        </w:rPr>
      </w:pPr>
      <w:r>
        <w:t>Mindezek alapján az itt látható XML struktúra egy olyan általános és alkalmazható formátum, amely különböző informatikai rendszerekbe való integrálhatóságát biztosítani tudja, így nagyban hozzájárulva az éttermek mindennapi működésének könnyítéséhez, akár egy belső menedzsment rendszer részeként, akár egy külsős szoftver felületén történő megjelenítést célozva.</w:t>
      </w:r>
    </w:p>
    <w:p w14:paraId="4A443091" w14:textId="77777777" w:rsidR="00B90811" w:rsidRDefault="00B90811">
      <w:pPr>
        <w:pStyle w:val="Cmsor2"/>
      </w:pPr>
    </w:p>
    <w:p w14:paraId="3508026B" w14:textId="77777777" w:rsidR="00B90811" w:rsidRDefault="00000000">
      <w:pPr>
        <w:pStyle w:val="Cmsor2"/>
      </w:pPr>
      <w:bookmarkStart w:id="14" w:name="_Toc149339104"/>
      <w:bookmarkStart w:id="15" w:name="_Toc149389040"/>
      <w:bookmarkStart w:id="16" w:name="_Toc150945238"/>
      <w:bookmarkStart w:id="17" w:name="_Toc151387660"/>
      <w:r>
        <w:t>1b Az adatbázis ER modell tervezése,</w:t>
      </w:r>
      <w:bookmarkEnd w:id="14"/>
      <w:bookmarkEnd w:id="15"/>
      <w:bookmarkEnd w:id="16"/>
      <w:bookmarkEnd w:id="17"/>
    </w:p>
    <w:p w14:paraId="0F519140" w14:textId="77777777" w:rsidR="00B90811" w:rsidRDefault="00000000">
      <w:pPr>
        <w:pStyle w:val="Norml"/>
        <w:ind w:firstLine="284"/>
        <w:jc w:val="both"/>
        <w:rPr>
          <w:rFonts w:ascii="Arial" w:hAnsi="Arial" w:cs="Arial"/>
          <w:sz w:val="24"/>
          <w:szCs w:val="24"/>
        </w:rPr>
      </w:pPr>
      <w:r>
        <w:rPr>
          <w:rFonts w:ascii="Arial" w:hAnsi="Arial" w:cs="Arial"/>
          <w:sz w:val="24"/>
          <w:szCs w:val="24"/>
        </w:rPr>
        <w:t>A már fent említett adatbázis ER-modelle a következő:</w:t>
      </w:r>
    </w:p>
    <w:p w14:paraId="7D163A46" w14:textId="0D9A3110" w:rsidR="00735CEB" w:rsidRDefault="00735CEB">
      <w:pPr>
        <w:pStyle w:val="Norml"/>
        <w:ind w:firstLine="284"/>
        <w:jc w:val="both"/>
        <w:rPr>
          <w:lang w:val="en-US"/>
        </w:rPr>
      </w:pPr>
      <w:r>
        <w:rPr>
          <w:noProof/>
          <w:lang w:val="en-US"/>
        </w:rPr>
        <w:drawing>
          <wp:inline distT="0" distB="0" distL="0" distR="0" wp14:anchorId="6F58DFFE" wp14:editId="5A96400C">
            <wp:extent cx="5760720" cy="3389630"/>
            <wp:effectExtent l="0" t="0" r="5080" b="1270"/>
            <wp:docPr id="96459600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96000" name="Picture 1"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389630"/>
                    </a:xfrm>
                    <a:prstGeom prst="rect">
                      <a:avLst/>
                    </a:prstGeom>
                  </pic:spPr>
                </pic:pic>
              </a:graphicData>
            </a:graphic>
          </wp:inline>
        </w:drawing>
      </w:r>
    </w:p>
    <w:p w14:paraId="2F4FAC81" w14:textId="32E7AE4B" w:rsidR="00B90811" w:rsidRDefault="00000000">
      <w:pPr>
        <w:pStyle w:val="Norml"/>
        <w:ind w:firstLine="284"/>
        <w:jc w:val="both"/>
        <w:rPr>
          <w:rFonts w:ascii="Arial" w:hAnsi="Arial" w:cs="Arial"/>
          <w:sz w:val="24"/>
          <w:szCs w:val="24"/>
        </w:rPr>
      </w:pPr>
      <w:r>
        <w:rPr>
          <w:rFonts w:ascii="Arial" w:hAnsi="Arial" w:cs="Arial"/>
          <w:sz w:val="24"/>
          <w:szCs w:val="24"/>
        </w:rPr>
        <w:t xml:space="preserve">Ennek a konvertálása után a következő XDM modellt kapjuk: </w:t>
      </w:r>
    </w:p>
    <w:p w14:paraId="6A0F1B04" w14:textId="229E5533" w:rsidR="00735CEB" w:rsidRDefault="00735CEB">
      <w:pPr>
        <w:pStyle w:val="Norml"/>
        <w:ind w:firstLine="284"/>
        <w:jc w:val="both"/>
      </w:pPr>
      <w:r>
        <w:rPr>
          <w:noProof/>
        </w:rPr>
        <w:drawing>
          <wp:inline distT="0" distB="0" distL="0" distR="0" wp14:anchorId="2F373A6E" wp14:editId="44D1A8C3">
            <wp:extent cx="5760720" cy="1312545"/>
            <wp:effectExtent l="0" t="0" r="5080" b="0"/>
            <wp:docPr id="2146157701" name="Picture 2"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57701" name="Picture 2" descr="A black background with white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312545"/>
                    </a:xfrm>
                    <a:prstGeom prst="rect">
                      <a:avLst/>
                    </a:prstGeom>
                  </pic:spPr>
                </pic:pic>
              </a:graphicData>
            </a:graphic>
          </wp:inline>
        </w:drawing>
      </w:r>
    </w:p>
    <w:p w14:paraId="03A1C1D5" w14:textId="5123EB85" w:rsidR="00B90811" w:rsidRDefault="00000000">
      <w:pPr>
        <w:pStyle w:val="Norml"/>
        <w:ind w:firstLine="284"/>
        <w:jc w:val="both"/>
        <w:rPr>
          <w:rFonts w:ascii="Arial" w:hAnsi="Arial" w:cs="Arial"/>
          <w:sz w:val="24"/>
          <w:szCs w:val="24"/>
        </w:rPr>
      </w:pPr>
      <w:r>
        <w:rPr>
          <w:rFonts w:ascii="Arial" w:hAnsi="Arial" w:cs="Arial"/>
          <w:sz w:val="24"/>
          <w:szCs w:val="24"/>
        </w:rPr>
        <w:lastRenderedPageBreak/>
        <w:t>Az adatbázis XDM (XML Document Model) modellre történő konvertálása során az adatokat XML dokumentumoké alakítjuk át. Ez a konvertálás az alábbi szabályok szerint történik:</w:t>
      </w:r>
    </w:p>
    <w:p w14:paraId="0A45C338" w14:textId="77777777" w:rsidR="00735CEB" w:rsidRDefault="00735CEB" w:rsidP="00735CEB">
      <w:pPr>
        <w:pStyle w:val="Norml"/>
        <w:spacing w:after="0"/>
        <w:jc w:val="center"/>
      </w:pPr>
      <w:r>
        <w:rPr>
          <w:rStyle w:val="Bekezdsalapbettpusa"/>
          <w:rFonts w:ascii="Arial" w:hAnsi="Arial" w:cs="Arial"/>
          <w:sz w:val="24"/>
          <w:szCs w:val="24"/>
        </w:rPr>
        <w:t xml:space="preserve">egyed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w:t>
      </w:r>
    </w:p>
    <w:p w14:paraId="315EE1DC" w14:textId="77777777" w:rsidR="00735CEB" w:rsidRDefault="00735CEB" w:rsidP="00735CEB">
      <w:pPr>
        <w:pStyle w:val="Norml"/>
        <w:spacing w:after="0"/>
        <w:jc w:val="center"/>
      </w:pPr>
      <w:r>
        <w:rPr>
          <w:rStyle w:val="Bekezdsalapbettpusa"/>
          <w:rFonts w:ascii="Arial" w:hAnsi="Arial" w:cs="Arial"/>
          <w:sz w:val="24"/>
          <w:szCs w:val="24"/>
        </w:rPr>
        <w:t xml:space="preserve">elemi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szöveg elem</w:t>
      </w:r>
    </w:p>
    <w:p w14:paraId="200B7656" w14:textId="77777777" w:rsidR="00735CEB" w:rsidRDefault="00735CEB" w:rsidP="00735CEB">
      <w:pPr>
        <w:pStyle w:val="Norml"/>
        <w:spacing w:after="0"/>
        <w:jc w:val="center"/>
      </w:pPr>
      <w:r>
        <w:rPr>
          <w:rStyle w:val="Bekezdsalapbettpusa"/>
          <w:rFonts w:ascii="Arial" w:hAnsi="Arial" w:cs="Arial"/>
          <w:sz w:val="24"/>
          <w:szCs w:val="24"/>
        </w:rPr>
        <w:t xml:space="preserve">kulcs tulajdonság </w:t>
      </w:r>
      <w:r>
        <w:rPr>
          <w:rStyle w:val="Bekezdsalapbettpusa"/>
          <w:rFonts w:ascii="Cambria Math" w:hAnsi="Cambria Math" w:cs="Cambria Math"/>
          <w:sz w:val="24"/>
          <w:szCs w:val="24"/>
        </w:rPr>
        <w:t xml:space="preserve">⇒ </w:t>
      </w:r>
      <w:r>
        <w:rPr>
          <w:rStyle w:val="Bekezdsalapbettpusa"/>
          <w:rFonts w:ascii="Arial" w:hAnsi="Arial" w:cs="Arial"/>
          <w:sz w:val="24"/>
          <w:szCs w:val="24"/>
        </w:rPr>
        <w:t>elemjellemző + kulcs megkötés</w:t>
      </w:r>
    </w:p>
    <w:p w14:paraId="72C78AAB" w14:textId="77777777" w:rsidR="00735CEB" w:rsidRDefault="00735CEB" w:rsidP="00735CEB">
      <w:pPr>
        <w:pStyle w:val="Norml"/>
        <w:spacing w:after="0"/>
        <w:jc w:val="center"/>
      </w:pPr>
      <w:r>
        <w:rPr>
          <w:rStyle w:val="Bekezdsalapbettpusa"/>
          <w:rFonts w:ascii="Arial" w:hAnsi="Arial" w:cs="Arial"/>
          <w:sz w:val="24"/>
          <w:szCs w:val="24"/>
        </w:rPr>
        <w:t xml:space="preserve">összetett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elemeket tartalmaző gyerekelem</w:t>
      </w:r>
    </w:p>
    <w:p w14:paraId="6C1FC29F" w14:textId="77777777" w:rsidR="00735CEB" w:rsidRDefault="00735CEB" w:rsidP="00735CEB">
      <w:pPr>
        <w:pStyle w:val="Norml"/>
        <w:spacing w:after="0"/>
        <w:jc w:val="center"/>
      </w:pPr>
      <w:r>
        <w:rPr>
          <w:rStyle w:val="Bekezdsalapbettpusa"/>
          <w:rFonts w:ascii="Arial" w:hAnsi="Arial" w:cs="Arial"/>
          <w:sz w:val="24"/>
          <w:szCs w:val="24"/>
        </w:rPr>
        <w:t xml:space="preserve">többértékű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gyerekelem, ismétlődéssel</w:t>
      </w:r>
    </w:p>
    <w:p w14:paraId="197A3B62" w14:textId="77777777" w:rsidR="00735CEB" w:rsidRDefault="00735CEB" w:rsidP="00735CEB">
      <w:pPr>
        <w:pStyle w:val="Norml"/>
        <w:spacing w:after="0"/>
        <w:jc w:val="center"/>
      </w:pPr>
      <w:r>
        <w:rPr>
          <w:rStyle w:val="Bekezdsalapbettpusa"/>
          <w:rFonts w:ascii="Arial" w:hAnsi="Arial" w:cs="Arial"/>
          <w:sz w:val="24"/>
          <w:szCs w:val="24"/>
        </w:rPr>
        <w:t xml:space="preserve">kapcsoló tulajdonság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elemjellemző + idegen kulcs megkötés</w:t>
      </w:r>
    </w:p>
    <w:p w14:paraId="0144EE8E" w14:textId="77777777" w:rsidR="00735CEB" w:rsidRDefault="00735CEB" w:rsidP="00735CEB">
      <w:pPr>
        <w:pStyle w:val="Norml"/>
        <w:spacing w:after="0"/>
        <w:jc w:val="center"/>
      </w:pPr>
      <w:r>
        <w:rPr>
          <w:rStyle w:val="Bekezdsalapbettpusa"/>
          <w:rFonts w:ascii="Arial" w:hAnsi="Arial" w:cs="Arial"/>
          <w:sz w:val="24"/>
          <w:szCs w:val="24"/>
        </w:rPr>
        <w:t xml:space="preserve">1:N kapcsolat </w:t>
      </w:r>
      <w:r>
        <w:rPr>
          <w:rStyle w:val="Bekezdsalapbettpusa"/>
          <w:rFonts w:ascii="Cambria Math" w:hAnsi="Cambria Math" w:cs="Cambria Math"/>
          <w:sz w:val="24"/>
          <w:szCs w:val="24"/>
        </w:rPr>
        <w:t>⇒</w:t>
      </w:r>
      <w:r>
        <w:rPr>
          <w:rStyle w:val="Bekezdsalapbettpusa"/>
          <w:rFonts w:ascii="Arial" w:hAnsi="Arial" w:cs="Arial"/>
          <w:sz w:val="24"/>
          <w:szCs w:val="24"/>
        </w:rPr>
        <w:t xml:space="preserve"> elemjellemző + kulcs + idegen kulcs megkötés</w:t>
      </w:r>
    </w:p>
    <w:p w14:paraId="4C8069CB" w14:textId="77777777" w:rsidR="00735CEB" w:rsidRDefault="00735CEB" w:rsidP="00735CEB">
      <w:pPr>
        <w:pStyle w:val="Norml"/>
        <w:spacing w:after="0"/>
        <w:jc w:val="center"/>
      </w:pPr>
      <w:r>
        <w:rPr>
          <w:rStyle w:val="Bekezdsalapbettpusa"/>
          <w:rFonts w:ascii="Arial" w:hAnsi="Arial" w:cs="Arial"/>
          <w:sz w:val="24"/>
          <w:szCs w:val="24"/>
        </w:rPr>
        <w:t>N:M kapcsolat</w:t>
      </w:r>
      <w:r>
        <w:rPr>
          <w:rStyle w:val="Bekezdsalapbettpusa"/>
          <w:rFonts w:ascii="Cambria Math" w:hAnsi="Cambria Math" w:cs="Cambria Math"/>
          <w:sz w:val="24"/>
          <w:szCs w:val="24"/>
        </w:rPr>
        <w:t>⇒</w:t>
      </w:r>
      <w:r>
        <w:rPr>
          <w:rStyle w:val="Bekezdsalapbettpusa"/>
          <w:rFonts w:ascii="Arial" w:hAnsi="Arial" w:cs="Arial"/>
          <w:sz w:val="24"/>
          <w:szCs w:val="24"/>
        </w:rPr>
        <w:t xml:space="preserve"> külön kapcsoló elem és idegen kulcsok mindkét oldalra</w:t>
      </w:r>
    </w:p>
    <w:p w14:paraId="3D8BD2AE" w14:textId="77777777" w:rsidR="00B90811" w:rsidRDefault="00B90811">
      <w:pPr>
        <w:pStyle w:val="Norml"/>
        <w:pageBreakBefore/>
        <w:rPr>
          <w:rFonts w:ascii="Arial" w:hAnsi="Arial" w:cs="Arial"/>
          <w:sz w:val="24"/>
          <w:szCs w:val="24"/>
        </w:rPr>
      </w:pPr>
    </w:p>
    <w:p w14:paraId="381E3F25" w14:textId="77777777" w:rsidR="00B90811" w:rsidRDefault="00000000">
      <w:pPr>
        <w:pStyle w:val="Cmsor2"/>
      </w:pPr>
      <w:bookmarkStart w:id="18" w:name="_Toc149339105"/>
      <w:bookmarkStart w:id="19" w:name="_Toc149389041"/>
      <w:bookmarkStart w:id="20" w:name="_Toc150945239"/>
      <w:bookmarkStart w:id="21" w:name="_Toc151387661"/>
      <w:r>
        <w:t>1c Az XDM modell alapján XML dokumentum készítése,</w:t>
      </w:r>
      <w:bookmarkEnd w:id="18"/>
      <w:bookmarkEnd w:id="19"/>
      <w:bookmarkEnd w:id="20"/>
      <w:bookmarkEnd w:id="21"/>
    </w:p>
    <w:p w14:paraId="7B69316D" w14:textId="598E3DB2" w:rsidR="00B90811" w:rsidRDefault="00000000">
      <w:pPr>
        <w:pStyle w:val="Norml"/>
        <w:ind w:firstLine="284"/>
        <w:jc w:val="both"/>
        <w:rPr>
          <w:rFonts w:ascii="Arial" w:hAnsi="Arial" w:cs="Arial"/>
          <w:sz w:val="24"/>
          <w:szCs w:val="24"/>
        </w:rPr>
      </w:pPr>
      <w:r>
        <w:rPr>
          <w:rFonts w:ascii="Arial" w:hAnsi="Arial" w:cs="Arial"/>
          <w:sz w:val="24"/>
          <w:szCs w:val="24"/>
        </w:rPr>
        <w:t xml:space="preserve">Az xml dokumentumban példányosítom az egyedek, strukturáltan, megfelelően jelölve a kulcsokat, ahol szükséges pedig az idegenkulcsokat. Ezt a folyamatot megismétlem a többi elemre. </w:t>
      </w:r>
    </w:p>
    <w:p w14:paraId="4219B295" w14:textId="77777777" w:rsidR="000B13BC" w:rsidRPr="000B13BC" w:rsidRDefault="000B13BC" w:rsidP="000B13BC">
      <w:pPr>
        <w:pStyle w:val="Cmsor2"/>
        <w:rPr>
          <w:sz w:val="22"/>
          <w:szCs w:val="22"/>
        </w:rPr>
      </w:pPr>
      <w:bookmarkStart w:id="22" w:name="_Toc149339106"/>
      <w:bookmarkStart w:id="23" w:name="_Toc149389042"/>
      <w:bookmarkStart w:id="24" w:name="_Toc150945240"/>
      <w:bookmarkStart w:id="25" w:name="_Toc151387662"/>
      <w:r w:rsidRPr="000B13BC">
        <w:rPr>
          <w:sz w:val="22"/>
          <w:szCs w:val="22"/>
        </w:rPr>
        <w:t>&lt;?xml version="1.0" encoding="UTF-8"?&gt;</w:t>
      </w:r>
    </w:p>
    <w:p w14:paraId="6EE4C6CF" w14:textId="77777777" w:rsidR="000B13BC" w:rsidRPr="000B13BC" w:rsidRDefault="000B13BC" w:rsidP="000B13BC">
      <w:pPr>
        <w:pStyle w:val="Cmsor2"/>
        <w:rPr>
          <w:sz w:val="22"/>
          <w:szCs w:val="22"/>
        </w:rPr>
      </w:pPr>
      <w:r w:rsidRPr="000B13BC">
        <w:rPr>
          <w:sz w:val="22"/>
          <w:szCs w:val="22"/>
        </w:rPr>
        <w:t>&lt;L27NCJRestaurants xmlns:xsi="http://www.w3.org/2001/XMLSchema-instance" xsi:noNamespaceSchemaLocation="XMLSchemaL27ncj.xsd"&gt;</w:t>
      </w:r>
    </w:p>
    <w:p w14:paraId="59ABD461" w14:textId="77777777" w:rsidR="000B13BC" w:rsidRPr="000B13BC" w:rsidRDefault="000B13BC" w:rsidP="000B13BC">
      <w:pPr>
        <w:pStyle w:val="Cmsor2"/>
        <w:rPr>
          <w:sz w:val="22"/>
          <w:szCs w:val="22"/>
        </w:rPr>
      </w:pPr>
      <w:r w:rsidRPr="000B13BC">
        <w:rPr>
          <w:sz w:val="22"/>
          <w:szCs w:val="22"/>
        </w:rPr>
        <w:t xml:space="preserve">   &lt;!-- OrderItem Instances --&gt;</w:t>
      </w:r>
    </w:p>
    <w:p w14:paraId="2FFF7DB5" w14:textId="77777777" w:rsidR="000B13BC" w:rsidRPr="000B13BC" w:rsidRDefault="000B13BC" w:rsidP="000B13BC">
      <w:pPr>
        <w:pStyle w:val="Cmsor2"/>
        <w:rPr>
          <w:sz w:val="22"/>
          <w:szCs w:val="22"/>
        </w:rPr>
      </w:pPr>
      <w:r w:rsidRPr="000B13BC">
        <w:rPr>
          <w:sz w:val="22"/>
          <w:szCs w:val="22"/>
        </w:rPr>
        <w:t xml:space="preserve">   &lt;OrderItem OrderItemID="1001" OrderID="50012" FoodID="2001"&gt;</w:t>
      </w:r>
    </w:p>
    <w:p w14:paraId="778654E1" w14:textId="77777777" w:rsidR="000B13BC" w:rsidRPr="000B13BC" w:rsidRDefault="000B13BC" w:rsidP="000B13BC">
      <w:pPr>
        <w:pStyle w:val="Cmsor2"/>
        <w:rPr>
          <w:sz w:val="22"/>
          <w:szCs w:val="22"/>
        </w:rPr>
      </w:pPr>
      <w:r w:rsidRPr="000B13BC">
        <w:rPr>
          <w:sz w:val="22"/>
          <w:szCs w:val="22"/>
        </w:rPr>
        <w:t xml:space="preserve">      &lt;Quantity&gt;2&lt;/Quantity&gt;</w:t>
      </w:r>
    </w:p>
    <w:p w14:paraId="77732A8E" w14:textId="77777777" w:rsidR="000B13BC" w:rsidRPr="000B13BC" w:rsidRDefault="000B13BC" w:rsidP="000B13BC">
      <w:pPr>
        <w:pStyle w:val="Cmsor2"/>
        <w:rPr>
          <w:sz w:val="22"/>
          <w:szCs w:val="22"/>
        </w:rPr>
      </w:pPr>
      <w:r w:rsidRPr="000B13BC">
        <w:rPr>
          <w:sz w:val="22"/>
          <w:szCs w:val="22"/>
        </w:rPr>
        <w:t xml:space="preserve">      &lt;State&gt;Elkészült&lt;/State&gt;</w:t>
      </w:r>
    </w:p>
    <w:p w14:paraId="18347C4E" w14:textId="77777777" w:rsidR="000B13BC" w:rsidRPr="000B13BC" w:rsidRDefault="000B13BC" w:rsidP="000B13BC">
      <w:pPr>
        <w:pStyle w:val="Cmsor2"/>
        <w:rPr>
          <w:sz w:val="22"/>
          <w:szCs w:val="22"/>
        </w:rPr>
      </w:pPr>
      <w:r w:rsidRPr="000B13BC">
        <w:rPr>
          <w:sz w:val="22"/>
          <w:szCs w:val="22"/>
        </w:rPr>
        <w:t xml:space="preserve">   &lt;/OrderItem&gt;</w:t>
      </w:r>
    </w:p>
    <w:p w14:paraId="30917369" w14:textId="77777777" w:rsidR="000B13BC" w:rsidRPr="000B13BC" w:rsidRDefault="000B13BC" w:rsidP="000B13BC">
      <w:pPr>
        <w:pStyle w:val="Cmsor2"/>
        <w:rPr>
          <w:sz w:val="22"/>
          <w:szCs w:val="22"/>
        </w:rPr>
      </w:pPr>
      <w:r w:rsidRPr="000B13BC">
        <w:rPr>
          <w:sz w:val="22"/>
          <w:szCs w:val="22"/>
        </w:rPr>
        <w:t xml:space="preserve">   &lt;OrderItem OrderItemID="1002" OrderID="5002" FoodID="2002"&gt;</w:t>
      </w:r>
    </w:p>
    <w:p w14:paraId="57054A07" w14:textId="77777777" w:rsidR="000B13BC" w:rsidRPr="000B13BC" w:rsidRDefault="000B13BC" w:rsidP="000B13BC">
      <w:pPr>
        <w:pStyle w:val="Cmsor2"/>
        <w:rPr>
          <w:sz w:val="22"/>
          <w:szCs w:val="22"/>
        </w:rPr>
      </w:pPr>
      <w:r w:rsidRPr="000B13BC">
        <w:rPr>
          <w:sz w:val="22"/>
          <w:szCs w:val="22"/>
        </w:rPr>
        <w:t xml:space="preserve">      &lt;Quantity&gt;1&lt;/Quantity&gt;</w:t>
      </w:r>
    </w:p>
    <w:p w14:paraId="00F5C1F1" w14:textId="77777777" w:rsidR="000B13BC" w:rsidRPr="000B13BC" w:rsidRDefault="000B13BC" w:rsidP="000B13BC">
      <w:pPr>
        <w:pStyle w:val="Cmsor2"/>
        <w:rPr>
          <w:sz w:val="22"/>
          <w:szCs w:val="22"/>
        </w:rPr>
      </w:pPr>
      <w:r w:rsidRPr="000B13BC">
        <w:rPr>
          <w:sz w:val="22"/>
          <w:szCs w:val="22"/>
        </w:rPr>
        <w:t xml:space="preserve">      &lt;State&gt;Folyamatban&lt;/State&gt;</w:t>
      </w:r>
    </w:p>
    <w:p w14:paraId="6F1DF465" w14:textId="77777777" w:rsidR="000B13BC" w:rsidRPr="000B13BC" w:rsidRDefault="000B13BC" w:rsidP="000B13BC">
      <w:pPr>
        <w:pStyle w:val="Cmsor2"/>
        <w:rPr>
          <w:sz w:val="22"/>
          <w:szCs w:val="22"/>
        </w:rPr>
      </w:pPr>
      <w:r w:rsidRPr="000B13BC">
        <w:rPr>
          <w:sz w:val="22"/>
          <w:szCs w:val="22"/>
        </w:rPr>
        <w:t xml:space="preserve">   &lt;/OrderItem&gt;</w:t>
      </w:r>
    </w:p>
    <w:p w14:paraId="6B35A939" w14:textId="77777777" w:rsidR="000B13BC" w:rsidRPr="000B13BC" w:rsidRDefault="000B13BC" w:rsidP="000B13BC">
      <w:pPr>
        <w:pStyle w:val="Cmsor2"/>
        <w:rPr>
          <w:sz w:val="22"/>
          <w:szCs w:val="22"/>
        </w:rPr>
      </w:pPr>
      <w:r w:rsidRPr="000B13BC">
        <w:rPr>
          <w:sz w:val="22"/>
          <w:szCs w:val="22"/>
        </w:rPr>
        <w:t xml:space="preserve">   &lt;OrderItem OrderItemID="1003" OrderID="5003" FoodID="2003"&gt;</w:t>
      </w:r>
    </w:p>
    <w:p w14:paraId="04A9CFB2" w14:textId="77777777" w:rsidR="000B13BC" w:rsidRPr="000B13BC" w:rsidRDefault="000B13BC" w:rsidP="000B13BC">
      <w:pPr>
        <w:pStyle w:val="Cmsor2"/>
        <w:rPr>
          <w:sz w:val="22"/>
          <w:szCs w:val="22"/>
        </w:rPr>
      </w:pPr>
      <w:r w:rsidRPr="000B13BC">
        <w:rPr>
          <w:sz w:val="22"/>
          <w:szCs w:val="22"/>
        </w:rPr>
        <w:t xml:space="preserve">      &lt;Quantity&gt;3&lt;/Quantity&gt;</w:t>
      </w:r>
    </w:p>
    <w:p w14:paraId="01918701" w14:textId="77777777" w:rsidR="000B13BC" w:rsidRPr="000B13BC" w:rsidRDefault="000B13BC" w:rsidP="000B13BC">
      <w:pPr>
        <w:pStyle w:val="Cmsor2"/>
        <w:rPr>
          <w:sz w:val="22"/>
          <w:szCs w:val="22"/>
        </w:rPr>
      </w:pPr>
      <w:r w:rsidRPr="000B13BC">
        <w:rPr>
          <w:sz w:val="22"/>
          <w:szCs w:val="22"/>
        </w:rPr>
        <w:t xml:space="preserve">      &lt;State&gt;Kiszállítva&lt;/State&gt;</w:t>
      </w:r>
    </w:p>
    <w:p w14:paraId="46F4F2B3" w14:textId="77777777" w:rsidR="000B13BC" w:rsidRPr="000B13BC" w:rsidRDefault="000B13BC" w:rsidP="000B13BC">
      <w:pPr>
        <w:pStyle w:val="Cmsor2"/>
        <w:rPr>
          <w:sz w:val="22"/>
          <w:szCs w:val="22"/>
        </w:rPr>
      </w:pPr>
      <w:r w:rsidRPr="000B13BC">
        <w:rPr>
          <w:sz w:val="22"/>
          <w:szCs w:val="22"/>
        </w:rPr>
        <w:t xml:space="preserve">   &lt;/OrderItem&gt;</w:t>
      </w:r>
    </w:p>
    <w:p w14:paraId="3E0FA5DB" w14:textId="77777777" w:rsidR="000B13BC" w:rsidRPr="000B13BC" w:rsidRDefault="000B13BC" w:rsidP="000B13BC">
      <w:pPr>
        <w:pStyle w:val="Cmsor2"/>
        <w:rPr>
          <w:sz w:val="22"/>
          <w:szCs w:val="22"/>
        </w:rPr>
      </w:pPr>
      <w:r w:rsidRPr="000B13BC">
        <w:rPr>
          <w:sz w:val="22"/>
          <w:szCs w:val="22"/>
        </w:rPr>
        <w:t xml:space="preserve">   &lt;OrderItem OrderItemID="1004" OrderID="5004" FoodID="2004"&gt;</w:t>
      </w:r>
    </w:p>
    <w:p w14:paraId="795A85EA" w14:textId="77777777" w:rsidR="000B13BC" w:rsidRPr="000B13BC" w:rsidRDefault="000B13BC" w:rsidP="000B13BC">
      <w:pPr>
        <w:pStyle w:val="Cmsor2"/>
        <w:rPr>
          <w:sz w:val="22"/>
          <w:szCs w:val="22"/>
        </w:rPr>
      </w:pPr>
      <w:r w:rsidRPr="000B13BC">
        <w:rPr>
          <w:sz w:val="22"/>
          <w:szCs w:val="22"/>
        </w:rPr>
        <w:t xml:space="preserve">      &lt;Quantity&gt;4&lt;/Quantity&gt;</w:t>
      </w:r>
    </w:p>
    <w:p w14:paraId="20D06D87" w14:textId="77777777" w:rsidR="000B13BC" w:rsidRPr="000B13BC" w:rsidRDefault="000B13BC" w:rsidP="000B13BC">
      <w:pPr>
        <w:pStyle w:val="Cmsor2"/>
        <w:rPr>
          <w:sz w:val="22"/>
          <w:szCs w:val="22"/>
        </w:rPr>
      </w:pPr>
      <w:r w:rsidRPr="000B13BC">
        <w:rPr>
          <w:sz w:val="22"/>
          <w:szCs w:val="22"/>
        </w:rPr>
        <w:t xml:space="preserve">      &lt;State&gt;Megrendelve&lt;/State&gt;</w:t>
      </w:r>
    </w:p>
    <w:p w14:paraId="77068FE8" w14:textId="77777777" w:rsidR="000B13BC" w:rsidRPr="000B13BC" w:rsidRDefault="000B13BC" w:rsidP="000B13BC">
      <w:pPr>
        <w:pStyle w:val="Cmsor2"/>
        <w:rPr>
          <w:sz w:val="22"/>
          <w:szCs w:val="22"/>
        </w:rPr>
      </w:pPr>
      <w:r w:rsidRPr="000B13BC">
        <w:rPr>
          <w:sz w:val="22"/>
          <w:szCs w:val="22"/>
        </w:rPr>
        <w:t xml:space="preserve">   &lt;/OrderItem&gt;</w:t>
      </w:r>
    </w:p>
    <w:p w14:paraId="51CBBC81" w14:textId="77777777" w:rsidR="000B13BC" w:rsidRPr="000B13BC" w:rsidRDefault="000B13BC" w:rsidP="000B13BC">
      <w:pPr>
        <w:pStyle w:val="Cmsor2"/>
        <w:rPr>
          <w:sz w:val="22"/>
          <w:szCs w:val="22"/>
        </w:rPr>
      </w:pPr>
      <w:r w:rsidRPr="000B13BC">
        <w:rPr>
          <w:sz w:val="22"/>
          <w:szCs w:val="22"/>
        </w:rPr>
        <w:t xml:space="preserve">   &lt;!-- Order Instances --&gt;</w:t>
      </w:r>
    </w:p>
    <w:p w14:paraId="100B7935" w14:textId="77777777" w:rsidR="000B13BC" w:rsidRPr="000B13BC" w:rsidRDefault="000B13BC" w:rsidP="000B13BC">
      <w:pPr>
        <w:pStyle w:val="Cmsor2"/>
        <w:rPr>
          <w:sz w:val="22"/>
          <w:szCs w:val="22"/>
        </w:rPr>
      </w:pPr>
      <w:r w:rsidRPr="000B13BC">
        <w:rPr>
          <w:sz w:val="22"/>
          <w:szCs w:val="22"/>
        </w:rPr>
        <w:t xml:space="preserve">   &lt;Order OrderID="5001" RestaurantID="3001"&gt;</w:t>
      </w:r>
    </w:p>
    <w:p w14:paraId="23359FA7" w14:textId="77777777" w:rsidR="000B13BC" w:rsidRPr="000B13BC" w:rsidRDefault="000B13BC" w:rsidP="000B13BC">
      <w:pPr>
        <w:pStyle w:val="Cmsor2"/>
        <w:rPr>
          <w:sz w:val="22"/>
          <w:szCs w:val="22"/>
        </w:rPr>
      </w:pPr>
      <w:r w:rsidRPr="000B13BC">
        <w:rPr>
          <w:sz w:val="22"/>
          <w:szCs w:val="22"/>
        </w:rPr>
        <w:t xml:space="preserve">      &lt;TotalPrice&gt;7500.00&lt;/TotalPrice&gt;</w:t>
      </w:r>
    </w:p>
    <w:p w14:paraId="5B3A8263" w14:textId="77777777" w:rsidR="000B13BC" w:rsidRPr="000B13BC" w:rsidRDefault="000B13BC" w:rsidP="000B13BC">
      <w:pPr>
        <w:pStyle w:val="Cmsor2"/>
        <w:rPr>
          <w:sz w:val="22"/>
          <w:szCs w:val="22"/>
        </w:rPr>
      </w:pPr>
      <w:r w:rsidRPr="000B13BC">
        <w:rPr>
          <w:sz w:val="22"/>
          <w:szCs w:val="22"/>
        </w:rPr>
        <w:t xml:space="preserve">      &lt;TasteRating&gt;4.5&lt;/TasteRating&gt;</w:t>
      </w:r>
    </w:p>
    <w:p w14:paraId="6EA8FD0F" w14:textId="77777777" w:rsidR="000B13BC" w:rsidRPr="000B13BC" w:rsidRDefault="000B13BC" w:rsidP="000B13BC">
      <w:pPr>
        <w:pStyle w:val="Cmsor2"/>
        <w:rPr>
          <w:sz w:val="22"/>
          <w:szCs w:val="22"/>
        </w:rPr>
      </w:pPr>
      <w:r w:rsidRPr="000B13BC">
        <w:rPr>
          <w:sz w:val="22"/>
          <w:szCs w:val="22"/>
        </w:rPr>
        <w:t xml:space="preserve">      &lt;ServiceRating&gt;4.0&lt;/ServiceRating&gt;</w:t>
      </w:r>
    </w:p>
    <w:p w14:paraId="64011445" w14:textId="77777777" w:rsidR="000B13BC" w:rsidRPr="000B13BC" w:rsidRDefault="000B13BC" w:rsidP="000B13BC">
      <w:pPr>
        <w:pStyle w:val="Cmsor2"/>
        <w:rPr>
          <w:sz w:val="22"/>
          <w:szCs w:val="22"/>
        </w:rPr>
      </w:pPr>
      <w:r w:rsidRPr="000B13BC">
        <w:rPr>
          <w:sz w:val="22"/>
          <w:szCs w:val="22"/>
        </w:rPr>
        <w:t xml:space="preserve">      &lt;PaymentDate&gt;2023-04-12T18:30:00&lt;/PaymentDate&gt;</w:t>
      </w:r>
    </w:p>
    <w:p w14:paraId="18738398" w14:textId="77777777" w:rsidR="000B13BC" w:rsidRPr="000B13BC" w:rsidRDefault="000B13BC" w:rsidP="000B13BC">
      <w:pPr>
        <w:pStyle w:val="Cmsor2"/>
        <w:rPr>
          <w:sz w:val="22"/>
          <w:szCs w:val="22"/>
        </w:rPr>
      </w:pPr>
      <w:r w:rsidRPr="000B13BC">
        <w:rPr>
          <w:sz w:val="22"/>
          <w:szCs w:val="22"/>
        </w:rPr>
        <w:t xml:space="preserve">      &lt;CompletionTime&gt;2023-04-12T19:00:00&lt;/CompletionTime&gt;</w:t>
      </w:r>
    </w:p>
    <w:p w14:paraId="228C209B" w14:textId="77777777" w:rsidR="000B13BC" w:rsidRPr="000B13BC" w:rsidRDefault="000B13BC" w:rsidP="000B13BC">
      <w:pPr>
        <w:pStyle w:val="Cmsor2"/>
        <w:rPr>
          <w:sz w:val="22"/>
          <w:szCs w:val="22"/>
        </w:rPr>
      </w:pPr>
      <w:r w:rsidRPr="000B13BC">
        <w:rPr>
          <w:sz w:val="22"/>
          <w:szCs w:val="22"/>
        </w:rPr>
        <w:t xml:space="preserve">      &lt;StartTime&gt;2023-04-12T17:45:00&lt;/StartTime&gt;</w:t>
      </w:r>
    </w:p>
    <w:p w14:paraId="74CBB199" w14:textId="77777777" w:rsidR="000B13BC" w:rsidRPr="000B13BC" w:rsidRDefault="000B13BC" w:rsidP="000B13BC">
      <w:pPr>
        <w:pStyle w:val="Cmsor2"/>
        <w:rPr>
          <w:sz w:val="22"/>
          <w:szCs w:val="22"/>
        </w:rPr>
      </w:pPr>
      <w:r w:rsidRPr="000B13BC">
        <w:rPr>
          <w:sz w:val="22"/>
          <w:szCs w:val="22"/>
        </w:rPr>
        <w:t xml:space="preserve">      &lt;PaymentMethod&gt;Készpénz&lt;/PaymentMethod&gt;</w:t>
      </w:r>
    </w:p>
    <w:p w14:paraId="45692BE0" w14:textId="77777777" w:rsidR="000B13BC" w:rsidRPr="000B13BC" w:rsidRDefault="000B13BC" w:rsidP="000B13BC">
      <w:pPr>
        <w:pStyle w:val="Cmsor2"/>
        <w:rPr>
          <w:sz w:val="22"/>
          <w:szCs w:val="22"/>
        </w:rPr>
      </w:pPr>
      <w:r w:rsidRPr="000B13BC">
        <w:rPr>
          <w:sz w:val="22"/>
          <w:szCs w:val="22"/>
        </w:rPr>
        <w:t xml:space="preserve">   &lt;/Order&gt;</w:t>
      </w:r>
    </w:p>
    <w:p w14:paraId="6EC4FC6D" w14:textId="77777777" w:rsidR="000B13BC" w:rsidRPr="000B13BC" w:rsidRDefault="000B13BC" w:rsidP="000B13BC">
      <w:pPr>
        <w:pStyle w:val="Cmsor2"/>
        <w:rPr>
          <w:sz w:val="22"/>
          <w:szCs w:val="22"/>
        </w:rPr>
      </w:pPr>
      <w:r w:rsidRPr="000B13BC">
        <w:rPr>
          <w:sz w:val="22"/>
          <w:szCs w:val="22"/>
        </w:rPr>
        <w:t xml:space="preserve">   &lt;Order OrderID="5002" RestaurantID="3002"&gt;</w:t>
      </w:r>
    </w:p>
    <w:p w14:paraId="1614C973" w14:textId="77777777" w:rsidR="000B13BC" w:rsidRPr="000B13BC" w:rsidRDefault="000B13BC" w:rsidP="000B13BC">
      <w:pPr>
        <w:pStyle w:val="Cmsor2"/>
        <w:rPr>
          <w:sz w:val="22"/>
          <w:szCs w:val="22"/>
        </w:rPr>
      </w:pPr>
      <w:r w:rsidRPr="000B13BC">
        <w:rPr>
          <w:sz w:val="22"/>
          <w:szCs w:val="22"/>
        </w:rPr>
        <w:t xml:space="preserve">      &lt;TotalPrice&gt;3200.00&lt;/TotalPrice&gt;</w:t>
      </w:r>
    </w:p>
    <w:p w14:paraId="36811153" w14:textId="77777777" w:rsidR="000B13BC" w:rsidRPr="000B13BC" w:rsidRDefault="000B13BC" w:rsidP="000B13BC">
      <w:pPr>
        <w:pStyle w:val="Cmsor2"/>
        <w:rPr>
          <w:sz w:val="22"/>
          <w:szCs w:val="22"/>
        </w:rPr>
      </w:pPr>
      <w:r w:rsidRPr="000B13BC">
        <w:rPr>
          <w:sz w:val="22"/>
          <w:szCs w:val="22"/>
        </w:rPr>
        <w:t xml:space="preserve">      &lt;StartTime&gt;2023-04-13T12:00:00&lt;/StartTime&gt;</w:t>
      </w:r>
    </w:p>
    <w:p w14:paraId="1082811C" w14:textId="77777777" w:rsidR="000B13BC" w:rsidRPr="000B13BC" w:rsidRDefault="000B13BC" w:rsidP="000B13BC">
      <w:pPr>
        <w:pStyle w:val="Cmsor2"/>
        <w:rPr>
          <w:sz w:val="22"/>
          <w:szCs w:val="22"/>
        </w:rPr>
      </w:pPr>
      <w:r w:rsidRPr="000B13BC">
        <w:rPr>
          <w:sz w:val="22"/>
          <w:szCs w:val="22"/>
        </w:rPr>
        <w:t xml:space="preserve">      &lt;PaymentMethod&gt;Kártya&lt;/PaymentMethod&gt;</w:t>
      </w:r>
    </w:p>
    <w:p w14:paraId="1A11EE87" w14:textId="3CF86C03" w:rsidR="000B13BC" w:rsidRDefault="000B13BC" w:rsidP="000B13BC">
      <w:pPr>
        <w:pStyle w:val="Cmsor2"/>
        <w:rPr>
          <w:sz w:val="22"/>
          <w:szCs w:val="22"/>
        </w:rPr>
      </w:pPr>
      <w:r w:rsidRPr="000B13BC">
        <w:rPr>
          <w:sz w:val="22"/>
          <w:szCs w:val="22"/>
        </w:rPr>
        <w:t xml:space="preserve">   &lt;/Order&gt;</w:t>
      </w:r>
    </w:p>
    <w:p w14:paraId="42CE075E" w14:textId="77777777" w:rsidR="000B13BC" w:rsidRPr="000B13BC" w:rsidRDefault="000B13BC" w:rsidP="000B13BC">
      <w:pPr>
        <w:pStyle w:val="Norml"/>
      </w:pPr>
    </w:p>
    <w:p w14:paraId="02C1578C" w14:textId="77777777" w:rsidR="000B13BC" w:rsidRPr="000B13BC" w:rsidRDefault="000B13BC" w:rsidP="000B13BC">
      <w:pPr>
        <w:pStyle w:val="Cmsor2"/>
        <w:rPr>
          <w:sz w:val="22"/>
          <w:szCs w:val="22"/>
        </w:rPr>
      </w:pPr>
      <w:r w:rsidRPr="000B13BC">
        <w:rPr>
          <w:sz w:val="22"/>
          <w:szCs w:val="22"/>
        </w:rPr>
        <w:lastRenderedPageBreak/>
        <w:t xml:space="preserve">   &lt;Order OrderID="5003" RestaurantID="3003"&gt;</w:t>
      </w:r>
    </w:p>
    <w:p w14:paraId="4E4849EF" w14:textId="77777777" w:rsidR="000B13BC" w:rsidRPr="000B13BC" w:rsidRDefault="000B13BC" w:rsidP="000B13BC">
      <w:pPr>
        <w:pStyle w:val="Cmsor2"/>
        <w:rPr>
          <w:sz w:val="22"/>
          <w:szCs w:val="22"/>
        </w:rPr>
      </w:pPr>
      <w:r w:rsidRPr="000B13BC">
        <w:rPr>
          <w:sz w:val="22"/>
          <w:szCs w:val="22"/>
        </w:rPr>
        <w:t xml:space="preserve">      &lt;TotalPrice&gt;4500.00&lt;/TotalPrice&gt;</w:t>
      </w:r>
    </w:p>
    <w:p w14:paraId="464938E2" w14:textId="77777777" w:rsidR="000B13BC" w:rsidRPr="000B13BC" w:rsidRDefault="000B13BC" w:rsidP="000B13BC">
      <w:pPr>
        <w:pStyle w:val="Cmsor2"/>
        <w:rPr>
          <w:sz w:val="22"/>
          <w:szCs w:val="22"/>
        </w:rPr>
      </w:pPr>
      <w:r w:rsidRPr="000B13BC">
        <w:rPr>
          <w:sz w:val="22"/>
          <w:szCs w:val="22"/>
        </w:rPr>
        <w:t xml:space="preserve">      &lt;StartTime&gt;2023-04-14T20:15:00&lt;/StartTime&gt;</w:t>
      </w:r>
    </w:p>
    <w:p w14:paraId="02180588" w14:textId="77777777" w:rsidR="000B13BC" w:rsidRPr="000B13BC" w:rsidRDefault="000B13BC" w:rsidP="000B13BC">
      <w:pPr>
        <w:pStyle w:val="Cmsor2"/>
        <w:rPr>
          <w:sz w:val="22"/>
          <w:szCs w:val="22"/>
        </w:rPr>
      </w:pPr>
      <w:r w:rsidRPr="000B13BC">
        <w:rPr>
          <w:sz w:val="22"/>
          <w:szCs w:val="22"/>
        </w:rPr>
        <w:t xml:space="preserve">      &lt;PaymentMethod&gt;Online&lt;/PaymentMethod&gt;</w:t>
      </w:r>
    </w:p>
    <w:p w14:paraId="6E98D432" w14:textId="77777777" w:rsidR="000B13BC" w:rsidRPr="000B13BC" w:rsidRDefault="000B13BC" w:rsidP="000B13BC">
      <w:pPr>
        <w:pStyle w:val="Cmsor2"/>
        <w:rPr>
          <w:sz w:val="22"/>
          <w:szCs w:val="22"/>
        </w:rPr>
      </w:pPr>
      <w:r w:rsidRPr="000B13BC">
        <w:rPr>
          <w:sz w:val="22"/>
          <w:szCs w:val="22"/>
        </w:rPr>
        <w:t xml:space="preserve">   &lt;/Order&gt;</w:t>
      </w:r>
    </w:p>
    <w:p w14:paraId="78117F4B" w14:textId="77777777" w:rsidR="000B13BC" w:rsidRPr="000B13BC" w:rsidRDefault="000B13BC" w:rsidP="000B13BC">
      <w:pPr>
        <w:pStyle w:val="Cmsor2"/>
        <w:rPr>
          <w:sz w:val="22"/>
          <w:szCs w:val="22"/>
        </w:rPr>
      </w:pPr>
      <w:r w:rsidRPr="000B13BC">
        <w:rPr>
          <w:sz w:val="22"/>
          <w:szCs w:val="22"/>
        </w:rPr>
        <w:t xml:space="preserve">   &lt;Order OrderID="5004" RestaurantID="3004"&gt;</w:t>
      </w:r>
    </w:p>
    <w:p w14:paraId="524D5E33" w14:textId="77777777" w:rsidR="000B13BC" w:rsidRPr="000B13BC" w:rsidRDefault="000B13BC" w:rsidP="000B13BC">
      <w:pPr>
        <w:pStyle w:val="Cmsor2"/>
        <w:rPr>
          <w:sz w:val="22"/>
          <w:szCs w:val="22"/>
        </w:rPr>
      </w:pPr>
      <w:r w:rsidRPr="000B13BC">
        <w:rPr>
          <w:sz w:val="22"/>
          <w:szCs w:val="22"/>
        </w:rPr>
        <w:t xml:space="preserve">      &lt;TotalPrice&gt;9800.00&lt;/TotalPrice&gt;</w:t>
      </w:r>
    </w:p>
    <w:p w14:paraId="7D23B167" w14:textId="77777777" w:rsidR="000B13BC" w:rsidRPr="000B13BC" w:rsidRDefault="000B13BC" w:rsidP="000B13BC">
      <w:pPr>
        <w:pStyle w:val="Cmsor2"/>
        <w:rPr>
          <w:sz w:val="22"/>
          <w:szCs w:val="22"/>
        </w:rPr>
      </w:pPr>
      <w:r w:rsidRPr="000B13BC">
        <w:rPr>
          <w:sz w:val="22"/>
          <w:szCs w:val="22"/>
        </w:rPr>
        <w:t xml:space="preserve">      &lt;StartTime&gt;2023-04-15T13:30:00&lt;/StartTime&gt;</w:t>
      </w:r>
    </w:p>
    <w:p w14:paraId="5D59A551" w14:textId="77777777" w:rsidR="000B13BC" w:rsidRPr="000B13BC" w:rsidRDefault="000B13BC" w:rsidP="000B13BC">
      <w:pPr>
        <w:pStyle w:val="Cmsor2"/>
        <w:rPr>
          <w:sz w:val="22"/>
          <w:szCs w:val="22"/>
        </w:rPr>
      </w:pPr>
      <w:r w:rsidRPr="000B13BC">
        <w:rPr>
          <w:sz w:val="22"/>
          <w:szCs w:val="22"/>
        </w:rPr>
        <w:t xml:space="preserve">      &lt;PaymentMethod&gt;Utánvét&lt;/PaymentMethod&gt;</w:t>
      </w:r>
    </w:p>
    <w:p w14:paraId="170E183D" w14:textId="77777777" w:rsidR="000B13BC" w:rsidRDefault="000B13BC" w:rsidP="000B13BC">
      <w:pPr>
        <w:pStyle w:val="Cmsor2"/>
        <w:rPr>
          <w:sz w:val="22"/>
          <w:szCs w:val="22"/>
        </w:rPr>
      </w:pPr>
      <w:r w:rsidRPr="000B13BC">
        <w:rPr>
          <w:sz w:val="22"/>
          <w:szCs w:val="22"/>
        </w:rPr>
        <w:t xml:space="preserve">   &lt;/Order&gt;</w:t>
      </w:r>
    </w:p>
    <w:p w14:paraId="3FA164B8" w14:textId="60F0F5AF" w:rsidR="000B13BC" w:rsidRPr="000B13BC" w:rsidRDefault="000B13BC" w:rsidP="000B13BC">
      <w:pPr>
        <w:pStyle w:val="Cmsor2"/>
        <w:rPr>
          <w:sz w:val="22"/>
          <w:szCs w:val="22"/>
        </w:rPr>
      </w:pPr>
      <w:r w:rsidRPr="000B13BC">
        <w:rPr>
          <w:sz w:val="22"/>
          <w:szCs w:val="22"/>
        </w:rPr>
        <w:t>&lt;!-- Restaurant Instances --</w:t>
      </w:r>
    </w:p>
    <w:p w14:paraId="2DA1B3A6" w14:textId="77777777" w:rsidR="000B13BC" w:rsidRPr="000B13BC" w:rsidRDefault="000B13BC" w:rsidP="000B13BC">
      <w:pPr>
        <w:pStyle w:val="Cmsor2"/>
        <w:rPr>
          <w:sz w:val="22"/>
          <w:szCs w:val="22"/>
        </w:rPr>
      </w:pPr>
      <w:r w:rsidRPr="000B13BC">
        <w:rPr>
          <w:sz w:val="22"/>
          <w:szCs w:val="22"/>
        </w:rPr>
        <w:t xml:space="preserve">   &lt;Restaurant RestaurantID="3001"&gt;</w:t>
      </w:r>
    </w:p>
    <w:p w14:paraId="2F75A1C0" w14:textId="77777777" w:rsidR="000B13BC" w:rsidRPr="000B13BC" w:rsidRDefault="000B13BC" w:rsidP="000B13BC">
      <w:pPr>
        <w:pStyle w:val="Cmsor2"/>
        <w:rPr>
          <w:sz w:val="22"/>
          <w:szCs w:val="22"/>
        </w:rPr>
      </w:pPr>
      <w:r w:rsidRPr="000B13BC">
        <w:rPr>
          <w:sz w:val="22"/>
          <w:szCs w:val="22"/>
        </w:rPr>
        <w:t xml:space="preserve">      &lt;Address&gt;</w:t>
      </w:r>
    </w:p>
    <w:p w14:paraId="4ECB104D" w14:textId="77777777" w:rsidR="000B13BC" w:rsidRPr="000B13BC" w:rsidRDefault="000B13BC" w:rsidP="000B13BC">
      <w:pPr>
        <w:pStyle w:val="Cmsor2"/>
        <w:rPr>
          <w:sz w:val="22"/>
          <w:szCs w:val="22"/>
        </w:rPr>
      </w:pPr>
      <w:r w:rsidRPr="000B13BC">
        <w:rPr>
          <w:sz w:val="22"/>
          <w:szCs w:val="22"/>
        </w:rPr>
        <w:t xml:space="preserve">         &lt;Street&gt;Kossuth Lajos utca&lt;/Street&gt;</w:t>
      </w:r>
    </w:p>
    <w:p w14:paraId="5F3D33BC" w14:textId="77777777" w:rsidR="000B13BC" w:rsidRPr="000B13BC" w:rsidRDefault="000B13BC" w:rsidP="000B13BC">
      <w:pPr>
        <w:pStyle w:val="Cmsor2"/>
        <w:rPr>
          <w:sz w:val="22"/>
          <w:szCs w:val="22"/>
        </w:rPr>
      </w:pPr>
      <w:r w:rsidRPr="000B13BC">
        <w:rPr>
          <w:sz w:val="22"/>
          <w:szCs w:val="22"/>
        </w:rPr>
        <w:t xml:space="preserve">         &lt;City&gt;Budapest&lt;/City&gt;</w:t>
      </w:r>
    </w:p>
    <w:p w14:paraId="49F6A45D" w14:textId="77777777" w:rsidR="000B13BC" w:rsidRPr="000B13BC" w:rsidRDefault="000B13BC" w:rsidP="000B13BC">
      <w:pPr>
        <w:pStyle w:val="Cmsor2"/>
        <w:rPr>
          <w:sz w:val="22"/>
          <w:szCs w:val="22"/>
        </w:rPr>
      </w:pPr>
      <w:r w:rsidRPr="000B13BC">
        <w:rPr>
          <w:sz w:val="22"/>
          <w:szCs w:val="22"/>
        </w:rPr>
        <w:t xml:space="preserve">         &lt;Door&gt;2&lt;/Door&gt;</w:t>
      </w:r>
    </w:p>
    <w:p w14:paraId="160C614C" w14:textId="77777777" w:rsidR="000B13BC" w:rsidRPr="000B13BC" w:rsidRDefault="000B13BC" w:rsidP="000B13BC">
      <w:pPr>
        <w:pStyle w:val="Cmsor2"/>
        <w:rPr>
          <w:sz w:val="22"/>
          <w:szCs w:val="22"/>
        </w:rPr>
      </w:pPr>
      <w:r w:rsidRPr="000B13BC">
        <w:rPr>
          <w:sz w:val="22"/>
          <w:szCs w:val="22"/>
        </w:rPr>
        <w:t xml:space="preserve">      &lt;/Address&gt;</w:t>
      </w:r>
    </w:p>
    <w:p w14:paraId="73FD6E75" w14:textId="77777777" w:rsidR="000B13BC" w:rsidRPr="000B13BC" w:rsidRDefault="000B13BC" w:rsidP="000B13BC">
      <w:pPr>
        <w:pStyle w:val="Cmsor2"/>
        <w:rPr>
          <w:sz w:val="22"/>
          <w:szCs w:val="22"/>
        </w:rPr>
      </w:pPr>
      <w:r w:rsidRPr="000B13BC">
        <w:rPr>
          <w:sz w:val="22"/>
          <w:szCs w:val="22"/>
        </w:rPr>
        <w:t xml:space="preserve">      &lt;Name&gt;Étterem A&lt;/Name&gt;</w:t>
      </w:r>
    </w:p>
    <w:p w14:paraId="5C837424" w14:textId="77777777" w:rsidR="000B13BC" w:rsidRPr="000B13BC" w:rsidRDefault="000B13BC" w:rsidP="000B13BC">
      <w:pPr>
        <w:pStyle w:val="Cmsor2"/>
        <w:rPr>
          <w:sz w:val="22"/>
          <w:szCs w:val="22"/>
        </w:rPr>
      </w:pPr>
      <w:r w:rsidRPr="000B13BC">
        <w:rPr>
          <w:sz w:val="22"/>
          <w:szCs w:val="22"/>
        </w:rPr>
        <w:t xml:space="preserve">   &lt;/Restaurant&gt;</w:t>
      </w:r>
    </w:p>
    <w:p w14:paraId="3A0B69D0" w14:textId="77777777" w:rsidR="000B13BC" w:rsidRPr="000B13BC" w:rsidRDefault="000B13BC" w:rsidP="000B13BC">
      <w:pPr>
        <w:pStyle w:val="Cmsor2"/>
        <w:rPr>
          <w:sz w:val="22"/>
          <w:szCs w:val="22"/>
        </w:rPr>
      </w:pPr>
      <w:r w:rsidRPr="000B13BC">
        <w:rPr>
          <w:sz w:val="22"/>
          <w:szCs w:val="22"/>
        </w:rPr>
        <w:t xml:space="preserve">   &lt;Restaurant RestaurantID="3002"&gt;</w:t>
      </w:r>
    </w:p>
    <w:p w14:paraId="62E71725" w14:textId="77777777" w:rsidR="000B13BC" w:rsidRPr="000B13BC" w:rsidRDefault="000B13BC" w:rsidP="000B13BC">
      <w:pPr>
        <w:pStyle w:val="Cmsor2"/>
        <w:rPr>
          <w:sz w:val="22"/>
          <w:szCs w:val="22"/>
        </w:rPr>
      </w:pPr>
      <w:r w:rsidRPr="000B13BC">
        <w:rPr>
          <w:sz w:val="22"/>
          <w:szCs w:val="22"/>
        </w:rPr>
        <w:t xml:space="preserve">      &lt;Address&gt;</w:t>
      </w:r>
    </w:p>
    <w:p w14:paraId="566FC453" w14:textId="77777777" w:rsidR="000B13BC" w:rsidRPr="000B13BC" w:rsidRDefault="000B13BC" w:rsidP="000B13BC">
      <w:pPr>
        <w:pStyle w:val="Cmsor2"/>
        <w:rPr>
          <w:sz w:val="22"/>
          <w:szCs w:val="22"/>
        </w:rPr>
      </w:pPr>
      <w:r w:rsidRPr="000B13BC">
        <w:rPr>
          <w:sz w:val="22"/>
          <w:szCs w:val="22"/>
        </w:rPr>
        <w:t xml:space="preserve">         &lt;Street&gt;Széchenyi tér&lt;/Street&gt;</w:t>
      </w:r>
    </w:p>
    <w:p w14:paraId="18CB94D9" w14:textId="77777777" w:rsidR="000B13BC" w:rsidRPr="000B13BC" w:rsidRDefault="000B13BC" w:rsidP="000B13BC">
      <w:pPr>
        <w:pStyle w:val="Cmsor2"/>
        <w:rPr>
          <w:sz w:val="22"/>
          <w:szCs w:val="22"/>
        </w:rPr>
      </w:pPr>
      <w:r w:rsidRPr="000B13BC">
        <w:rPr>
          <w:sz w:val="22"/>
          <w:szCs w:val="22"/>
        </w:rPr>
        <w:t xml:space="preserve">         &lt;City&gt;Debrecen&lt;/City&gt;</w:t>
      </w:r>
    </w:p>
    <w:p w14:paraId="551A0380" w14:textId="77777777" w:rsidR="000B13BC" w:rsidRPr="000B13BC" w:rsidRDefault="000B13BC" w:rsidP="000B13BC">
      <w:pPr>
        <w:pStyle w:val="Cmsor2"/>
        <w:rPr>
          <w:sz w:val="22"/>
          <w:szCs w:val="22"/>
        </w:rPr>
      </w:pPr>
      <w:r w:rsidRPr="000B13BC">
        <w:rPr>
          <w:sz w:val="22"/>
          <w:szCs w:val="22"/>
        </w:rPr>
        <w:t xml:space="preserve">         &lt;Door&gt;8&lt;/Door&gt;</w:t>
      </w:r>
    </w:p>
    <w:p w14:paraId="620527F4" w14:textId="77777777" w:rsidR="000B13BC" w:rsidRPr="000B13BC" w:rsidRDefault="000B13BC" w:rsidP="000B13BC">
      <w:pPr>
        <w:pStyle w:val="Cmsor2"/>
        <w:rPr>
          <w:sz w:val="22"/>
          <w:szCs w:val="22"/>
        </w:rPr>
      </w:pPr>
      <w:r w:rsidRPr="000B13BC">
        <w:rPr>
          <w:sz w:val="22"/>
          <w:szCs w:val="22"/>
        </w:rPr>
        <w:t xml:space="preserve">      &lt;/Address&gt;</w:t>
      </w:r>
    </w:p>
    <w:p w14:paraId="7ADAAF67" w14:textId="77777777" w:rsidR="000B13BC" w:rsidRPr="000B13BC" w:rsidRDefault="000B13BC" w:rsidP="000B13BC">
      <w:pPr>
        <w:pStyle w:val="Cmsor2"/>
        <w:rPr>
          <w:sz w:val="22"/>
          <w:szCs w:val="22"/>
        </w:rPr>
      </w:pPr>
      <w:r w:rsidRPr="000B13BC">
        <w:rPr>
          <w:sz w:val="22"/>
          <w:szCs w:val="22"/>
        </w:rPr>
        <w:t xml:space="preserve">      &lt;Name&gt;Étterem B&lt;/Name&gt;</w:t>
      </w:r>
    </w:p>
    <w:p w14:paraId="3287F49C" w14:textId="77777777" w:rsidR="000B13BC" w:rsidRPr="000B13BC" w:rsidRDefault="000B13BC" w:rsidP="000B13BC">
      <w:pPr>
        <w:pStyle w:val="Cmsor2"/>
        <w:rPr>
          <w:sz w:val="22"/>
          <w:szCs w:val="22"/>
        </w:rPr>
      </w:pPr>
      <w:r w:rsidRPr="000B13BC">
        <w:rPr>
          <w:sz w:val="22"/>
          <w:szCs w:val="22"/>
        </w:rPr>
        <w:t xml:space="preserve">   &lt;/Restaurant&gt;</w:t>
      </w:r>
    </w:p>
    <w:p w14:paraId="24BFD79F" w14:textId="77777777" w:rsidR="000B13BC" w:rsidRPr="000B13BC" w:rsidRDefault="000B13BC" w:rsidP="000B13BC">
      <w:pPr>
        <w:pStyle w:val="Cmsor2"/>
        <w:rPr>
          <w:sz w:val="22"/>
          <w:szCs w:val="22"/>
        </w:rPr>
      </w:pPr>
      <w:r w:rsidRPr="000B13BC">
        <w:rPr>
          <w:sz w:val="22"/>
          <w:szCs w:val="22"/>
        </w:rPr>
        <w:t xml:space="preserve">   &lt;Restaurant RestaurantID="3003"&gt;</w:t>
      </w:r>
    </w:p>
    <w:p w14:paraId="6EBFA528" w14:textId="77777777" w:rsidR="000B13BC" w:rsidRPr="000B13BC" w:rsidRDefault="000B13BC" w:rsidP="000B13BC">
      <w:pPr>
        <w:pStyle w:val="Cmsor2"/>
        <w:rPr>
          <w:sz w:val="22"/>
          <w:szCs w:val="22"/>
        </w:rPr>
      </w:pPr>
      <w:r w:rsidRPr="000B13BC">
        <w:rPr>
          <w:sz w:val="22"/>
          <w:szCs w:val="22"/>
        </w:rPr>
        <w:t xml:space="preserve">      &lt;Address&gt;</w:t>
      </w:r>
    </w:p>
    <w:p w14:paraId="492FEACA" w14:textId="77777777" w:rsidR="000B13BC" w:rsidRPr="000B13BC" w:rsidRDefault="000B13BC" w:rsidP="000B13BC">
      <w:pPr>
        <w:pStyle w:val="Cmsor2"/>
        <w:rPr>
          <w:sz w:val="22"/>
          <w:szCs w:val="22"/>
        </w:rPr>
      </w:pPr>
      <w:r w:rsidRPr="000B13BC">
        <w:rPr>
          <w:sz w:val="22"/>
          <w:szCs w:val="22"/>
        </w:rPr>
        <w:t xml:space="preserve">         &lt;Street&gt;Attila út&lt;/Street&gt;</w:t>
      </w:r>
    </w:p>
    <w:p w14:paraId="4E4F1994" w14:textId="77777777" w:rsidR="000B13BC" w:rsidRPr="000B13BC" w:rsidRDefault="000B13BC" w:rsidP="000B13BC">
      <w:pPr>
        <w:pStyle w:val="Cmsor2"/>
        <w:rPr>
          <w:sz w:val="22"/>
          <w:szCs w:val="22"/>
        </w:rPr>
      </w:pPr>
      <w:r w:rsidRPr="000B13BC">
        <w:rPr>
          <w:sz w:val="22"/>
          <w:szCs w:val="22"/>
        </w:rPr>
        <w:t xml:space="preserve">         &lt;City&gt;Szeged&lt;/City&gt;</w:t>
      </w:r>
    </w:p>
    <w:p w14:paraId="4B952692" w14:textId="77777777" w:rsidR="000B13BC" w:rsidRPr="000B13BC" w:rsidRDefault="000B13BC" w:rsidP="000B13BC">
      <w:pPr>
        <w:pStyle w:val="Cmsor2"/>
        <w:rPr>
          <w:sz w:val="22"/>
          <w:szCs w:val="22"/>
        </w:rPr>
      </w:pPr>
      <w:r w:rsidRPr="000B13BC">
        <w:rPr>
          <w:sz w:val="22"/>
          <w:szCs w:val="22"/>
        </w:rPr>
        <w:t xml:space="preserve">         &lt;Door&gt;32&lt;/Door&gt;</w:t>
      </w:r>
    </w:p>
    <w:p w14:paraId="33F586C8" w14:textId="77777777" w:rsidR="000B13BC" w:rsidRPr="000B13BC" w:rsidRDefault="000B13BC" w:rsidP="000B13BC">
      <w:pPr>
        <w:pStyle w:val="Cmsor2"/>
        <w:rPr>
          <w:sz w:val="22"/>
          <w:szCs w:val="22"/>
        </w:rPr>
      </w:pPr>
      <w:r w:rsidRPr="000B13BC">
        <w:rPr>
          <w:sz w:val="22"/>
          <w:szCs w:val="22"/>
        </w:rPr>
        <w:t xml:space="preserve">      &lt;/Address&gt;</w:t>
      </w:r>
    </w:p>
    <w:p w14:paraId="6D407507" w14:textId="77777777" w:rsidR="000B13BC" w:rsidRPr="000B13BC" w:rsidRDefault="000B13BC" w:rsidP="000B13BC">
      <w:pPr>
        <w:pStyle w:val="Cmsor2"/>
        <w:rPr>
          <w:sz w:val="22"/>
          <w:szCs w:val="22"/>
        </w:rPr>
      </w:pPr>
      <w:r w:rsidRPr="000B13BC">
        <w:rPr>
          <w:sz w:val="22"/>
          <w:szCs w:val="22"/>
        </w:rPr>
        <w:t xml:space="preserve">      &lt;Name&gt;Étterem C&lt;/Name&gt;</w:t>
      </w:r>
    </w:p>
    <w:p w14:paraId="5CD68D98" w14:textId="77777777" w:rsidR="000B13BC" w:rsidRPr="000B13BC" w:rsidRDefault="000B13BC" w:rsidP="000B13BC">
      <w:pPr>
        <w:pStyle w:val="Cmsor2"/>
        <w:rPr>
          <w:sz w:val="22"/>
          <w:szCs w:val="22"/>
        </w:rPr>
      </w:pPr>
      <w:r w:rsidRPr="000B13BC">
        <w:rPr>
          <w:sz w:val="22"/>
          <w:szCs w:val="22"/>
        </w:rPr>
        <w:t xml:space="preserve">   &lt;/Restaurant&gt;</w:t>
      </w:r>
    </w:p>
    <w:p w14:paraId="2E02EA65" w14:textId="77777777" w:rsidR="000B13BC" w:rsidRPr="000B13BC" w:rsidRDefault="000B13BC" w:rsidP="000B13BC">
      <w:pPr>
        <w:pStyle w:val="Cmsor2"/>
        <w:rPr>
          <w:sz w:val="22"/>
          <w:szCs w:val="22"/>
        </w:rPr>
      </w:pPr>
      <w:r w:rsidRPr="000B13BC">
        <w:rPr>
          <w:sz w:val="22"/>
          <w:szCs w:val="22"/>
        </w:rPr>
        <w:t xml:space="preserve">   &lt;Restaurant OrderItemID="3004" RestaurantID="3004"&gt;</w:t>
      </w:r>
    </w:p>
    <w:p w14:paraId="40E6E6EE" w14:textId="77777777" w:rsidR="000B13BC" w:rsidRPr="000B13BC" w:rsidRDefault="000B13BC" w:rsidP="000B13BC">
      <w:pPr>
        <w:pStyle w:val="Cmsor2"/>
        <w:rPr>
          <w:sz w:val="22"/>
          <w:szCs w:val="22"/>
        </w:rPr>
      </w:pPr>
      <w:r w:rsidRPr="000B13BC">
        <w:rPr>
          <w:sz w:val="22"/>
          <w:szCs w:val="22"/>
        </w:rPr>
        <w:t xml:space="preserve">      &lt;Address&gt;</w:t>
      </w:r>
    </w:p>
    <w:p w14:paraId="753601D0" w14:textId="77777777" w:rsidR="000B13BC" w:rsidRPr="000B13BC" w:rsidRDefault="000B13BC" w:rsidP="000B13BC">
      <w:pPr>
        <w:pStyle w:val="Cmsor2"/>
        <w:rPr>
          <w:sz w:val="22"/>
          <w:szCs w:val="22"/>
        </w:rPr>
      </w:pPr>
      <w:r w:rsidRPr="000B13BC">
        <w:rPr>
          <w:sz w:val="22"/>
          <w:szCs w:val="22"/>
        </w:rPr>
        <w:t xml:space="preserve">         &lt;Street&gt;Vasvári Pál utca&lt;/Street&gt;</w:t>
      </w:r>
    </w:p>
    <w:p w14:paraId="33F08219" w14:textId="77777777" w:rsidR="000B13BC" w:rsidRPr="000B13BC" w:rsidRDefault="000B13BC" w:rsidP="000B13BC">
      <w:pPr>
        <w:pStyle w:val="Cmsor2"/>
        <w:rPr>
          <w:sz w:val="22"/>
          <w:szCs w:val="22"/>
        </w:rPr>
      </w:pPr>
      <w:r w:rsidRPr="000B13BC">
        <w:rPr>
          <w:sz w:val="22"/>
          <w:szCs w:val="22"/>
        </w:rPr>
        <w:t xml:space="preserve">         &lt;City&gt;Pécs&lt;/City&gt;</w:t>
      </w:r>
    </w:p>
    <w:p w14:paraId="2CBBC489" w14:textId="77777777" w:rsidR="000B13BC" w:rsidRPr="000B13BC" w:rsidRDefault="000B13BC" w:rsidP="000B13BC">
      <w:pPr>
        <w:pStyle w:val="Cmsor2"/>
        <w:rPr>
          <w:sz w:val="22"/>
          <w:szCs w:val="22"/>
        </w:rPr>
      </w:pPr>
      <w:r w:rsidRPr="000B13BC">
        <w:rPr>
          <w:sz w:val="22"/>
          <w:szCs w:val="22"/>
        </w:rPr>
        <w:t xml:space="preserve">         &lt;Door&gt;3&lt;/Door&gt;</w:t>
      </w:r>
    </w:p>
    <w:p w14:paraId="3A6F923D" w14:textId="77777777" w:rsidR="000B13BC" w:rsidRPr="000B13BC" w:rsidRDefault="000B13BC" w:rsidP="000B13BC">
      <w:pPr>
        <w:pStyle w:val="Cmsor2"/>
        <w:rPr>
          <w:sz w:val="22"/>
          <w:szCs w:val="22"/>
        </w:rPr>
      </w:pPr>
      <w:r w:rsidRPr="000B13BC">
        <w:rPr>
          <w:sz w:val="22"/>
          <w:szCs w:val="22"/>
        </w:rPr>
        <w:t xml:space="preserve">      &lt;/Address&gt;</w:t>
      </w:r>
    </w:p>
    <w:p w14:paraId="6549F929" w14:textId="77777777" w:rsidR="000B13BC" w:rsidRPr="000B13BC" w:rsidRDefault="000B13BC" w:rsidP="000B13BC">
      <w:pPr>
        <w:pStyle w:val="Cmsor2"/>
        <w:rPr>
          <w:sz w:val="22"/>
          <w:szCs w:val="22"/>
        </w:rPr>
      </w:pPr>
      <w:r w:rsidRPr="000B13BC">
        <w:rPr>
          <w:sz w:val="22"/>
          <w:szCs w:val="22"/>
        </w:rPr>
        <w:t xml:space="preserve">      &lt;Name&gt;Étterem D&lt;/Name&gt;</w:t>
      </w:r>
    </w:p>
    <w:p w14:paraId="61E89347" w14:textId="77777777" w:rsidR="000B13BC" w:rsidRPr="000B13BC" w:rsidRDefault="000B13BC" w:rsidP="000B13BC">
      <w:pPr>
        <w:pStyle w:val="Cmsor2"/>
        <w:rPr>
          <w:sz w:val="22"/>
          <w:szCs w:val="22"/>
        </w:rPr>
      </w:pPr>
      <w:r w:rsidRPr="000B13BC">
        <w:rPr>
          <w:sz w:val="22"/>
          <w:szCs w:val="22"/>
        </w:rPr>
        <w:t xml:space="preserve">   &lt;/Restaurant&gt;</w:t>
      </w:r>
    </w:p>
    <w:p w14:paraId="3266EE86" w14:textId="77777777" w:rsidR="000B13BC" w:rsidRPr="000B13BC" w:rsidRDefault="000B13BC" w:rsidP="000B13BC">
      <w:pPr>
        <w:pStyle w:val="Cmsor2"/>
        <w:rPr>
          <w:sz w:val="22"/>
          <w:szCs w:val="22"/>
        </w:rPr>
      </w:pPr>
      <w:r w:rsidRPr="000B13BC">
        <w:rPr>
          <w:sz w:val="22"/>
          <w:szCs w:val="22"/>
        </w:rPr>
        <w:t xml:space="preserve">   &lt;!-- Food Instances --&gt;</w:t>
      </w:r>
    </w:p>
    <w:p w14:paraId="31D95B74" w14:textId="77777777" w:rsidR="000B13BC" w:rsidRPr="000B13BC" w:rsidRDefault="000B13BC" w:rsidP="000B13BC">
      <w:pPr>
        <w:pStyle w:val="Cmsor2"/>
        <w:rPr>
          <w:sz w:val="22"/>
          <w:szCs w:val="22"/>
        </w:rPr>
      </w:pPr>
      <w:r w:rsidRPr="000B13BC">
        <w:rPr>
          <w:sz w:val="22"/>
          <w:szCs w:val="22"/>
        </w:rPr>
        <w:t xml:space="preserve">   &lt;Food FoodID="2001"&gt;</w:t>
      </w:r>
    </w:p>
    <w:p w14:paraId="7A9643A2" w14:textId="77777777" w:rsidR="000B13BC" w:rsidRPr="000B13BC" w:rsidRDefault="000B13BC" w:rsidP="000B13BC">
      <w:pPr>
        <w:pStyle w:val="Cmsor2"/>
        <w:rPr>
          <w:sz w:val="22"/>
          <w:szCs w:val="22"/>
        </w:rPr>
      </w:pPr>
      <w:r w:rsidRPr="000B13BC">
        <w:rPr>
          <w:sz w:val="22"/>
          <w:szCs w:val="22"/>
        </w:rPr>
        <w:t xml:space="preserve">      &lt;FoodID&gt;2001&lt;/FoodID&gt;</w:t>
      </w:r>
    </w:p>
    <w:p w14:paraId="71AD9D87" w14:textId="77777777" w:rsidR="000B13BC" w:rsidRPr="000B13BC" w:rsidRDefault="000B13BC" w:rsidP="000B13BC">
      <w:pPr>
        <w:pStyle w:val="Cmsor2"/>
        <w:rPr>
          <w:sz w:val="22"/>
          <w:szCs w:val="22"/>
        </w:rPr>
      </w:pPr>
      <w:r w:rsidRPr="000B13BC">
        <w:rPr>
          <w:sz w:val="22"/>
          <w:szCs w:val="22"/>
        </w:rPr>
        <w:t xml:space="preserve">      &lt;Name&gt;Hortobágyi palacsinta&lt;/Name&gt;</w:t>
      </w:r>
    </w:p>
    <w:p w14:paraId="2C8131AA" w14:textId="77777777" w:rsidR="000B13BC" w:rsidRPr="000B13BC" w:rsidRDefault="000B13BC" w:rsidP="000B13BC">
      <w:pPr>
        <w:pStyle w:val="Cmsor2"/>
        <w:rPr>
          <w:sz w:val="22"/>
          <w:szCs w:val="22"/>
        </w:rPr>
      </w:pPr>
      <w:r w:rsidRPr="000B13BC">
        <w:rPr>
          <w:sz w:val="22"/>
          <w:szCs w:val="22"/>
        </w:rPr>
        <w:lastRenderedPageBreak/>
        <w:t xml:space="preserve">      &lt;Price&gt;1200.00&lt;/Price&gt;</w:t>
      </w:r>
    </w:p>
    <w:p w14:paraId="735B16B4" w14:textId="77777777" w:rsidR="000B13BC" w:rsidRPr="000B13BC" w:rsidRDefault="000B13BC" w:rsidP="000B13BC">
      <w:pPr>
        <w:pStyle w:val="Cmsor2"/>
        <w:rPr>
          <w:sz w:val="22"/>
          <w:szCs w:val="22"/>
        </w:rPr>
      </w:pPr>
      <w:r w:rsidRPr="000B13BC">
        <w:rPr>
          <w:sz w:val="22"/>
          <w:szCs w:val="22"/>
        </w:rPr>
        <w:t xml:space="preserve">      &lt;Description&gt;Tradicionalis magyar etel.&lt;/Description&gt;</w:t>
      </w:r>
    </w:p>
    <w:p w14:paraId="0882F054" w14:textId="77777777" w:rsidR="000B13BC" w:rsidRPr="000B13BC" w:rsidRDefault="000B13BC" w:rsidP="000B13BC">
      <w:pPr>
        <w:pStyle w:val="Cmsor2"/>
        <w:rPr>
          <w:sz w:val="22"/>
          <w:szCs w:val="22"/>
        </w:rPr>
      </w:pPr>
      <w:r w:rsidRPr="000B13BC">
        <w:rPr>
          <w:sz w:val="22"/>
          <w:szCs w:val="22"/>
        </w:rPr>
        <w:t xml:space="preserve">   &lt;/Food&gt;</w:t>
      </w:r>
    </w:p>
    <w:p w14:paraId="224A8096" w14:textId="77777777" w:rsidR="000B13BC" w:rsidRPr="000B13BC" w:rsidRDefault="000B13BC" w:rsidP="000B13BC">
      <w:pPr>
        <w:pStyle w:val="Cmsor2"/>
        <w:rPr>
          <w:sz w:val="22"/>
          <w:szCs w:val="22"/>
        </w:rPr>
      </w:pPr>
      <w:r w:rsidRPr="000B13BC">
        <w:rPr>
          <w:sz w:val="22"/>
          <w:szCs w:val="22"/>
        </w:rPr>
        <w:t xml:space="preserve">   &lt;Food FoodID="2002"&gt;</w:t>
      </w:r>
    </w:p>
    <w:p w14:paraId="1F33CB91" w14:textId="77777777" w:rsidR="000B13BC" w:rsidRPr="000B13BC" w:rsidRDefault="000B13BC" w:rsidP="000B13BC">
      <w:pPr>
        <w:pStyle w:val="Cmsor2"/>
        <w:rPr>
          <w:sz w:val="22"/>
          <w:szCs w:val="22"/>
        </w:rPr>
      </w:pPr>
      <w:r w:rsidRPr="000B13BC">
        <w:rPr>
          <w:sz w:val="22"/>
          <w:szCs w:val="22"/>
        </w:rPr>
        <w:t xml:space="preserve">      &lt;FoodID&gt;2002&lt;/FoodID&gt;</w:t>
      </w:r>
    </w:p>
    <w:p w14:paraId="211541AF" w14:textId="77777777" w:rsidR="000B13BC" w:rsidRPr="000B13BC" w:rsidRDefault="000B13BC" w:rsidP="000B13BC">
      <w:pPr>
        <w:pStyle w:val="Cmsor2"/>
        <w:rPr>
          <w:sz w:val="22"/>
          <w:szCs w:val="22"/>
        </w:rPr>
      </w:pPr>
      <w:r w:rsidRPr="000B13BC">
        <w:rPr>
          <w:sz w:val="22"/>
          <w:szCs w:val="22"/>
        </w:rPr>
        <w:t xml:space="preserve">      &lt;Name&gt;Gulyásleves&lt;/Name&gt;</w:t>
      </w:r>
    </w:p>
    <w:p w14:paraId="47859F68" w14:textId="77777777" w:rsidR="000B13BC" w:rsidRPr="000B13BC" w:rsidRDefault="000B13BC" w:rsidP="000B13BC">
      <w:pPr>
        <w:pStyle w:val="Cmsor2"/>
        <w:rPr>
          <w:sz w:val="22"/>
          <w:szCs w:val="22"/>
        </w:rPr>
      </w:pPr>
      <w:r w:rsidRPr="000B13BC">
        <w:rPr>
          <w:sz w:val="22"/>
          <w:szCs w:val="22"/>
        </w:rPr>
        <w:t xml:space="preserve">      &lt;Price&gt;1500.00&lt;/Price&gt;</w:t>
      </w:r>
    </w:p>
    <w:p w14:paraId="6C412189" w14:textId="77777777" w:rsidR="000B13BC" w:rsidRPr="000B13BC" w:rsidRDefault="000B13BC" w:rsidP="000B13BC">
      <w:pPr>
        <w:pStyle w:val="Cmsor2"/>
        <w:rPr>
          <w:sz w:val="22"/>
          <w:szCs w:val="22"/>
        </w:rPr>
      </w:pPr>
      <w:r w:rsidRPr="000B13BC">
        <w:rPr>
          <w:sz w:val="22"/>
          <w:szCs w:val="22"/>
        </w:rPr>
        <w:t xml:space="preserve">      &lt;Description&gt;Hagyományos magyar leves marhahúsból.&lt;/Description&gt;</w:t>
      </w:r>
    </w:p>
    <w:p w14:paraId="19B06CEC" w14:textId="77777777" w:rsidR="000B13BC" w:rsidRPr="000B13BC" w:rsidRDefault="000B13BC" w:rsidP="000B13BC">
      <w:pPr>
        <w:pStyle w:val="Cmsor2"/>
        <w:rPr>
          <w:sz w:val="22"/>
          <w:szCs w:val="22"/>
        </w:rPr>
      </w:pPr>
      <w:r w:rsidRPr="000B13BC">
        <w:rPr>
          <w:sz w:val="22"/>
          <w:szCs w:val="22"/>
        </w:rPr>
        <w:t xml:space="preserve">   &lt;/Food&gt;</w:t>
      </w:r>
    </w:p>
    <w:p w14:paraId="204F5FCB" w14:textId="77777777" w:rsidR="000B13BC" w:rsidRPr="000B13BC" w:rsidRDefault="000B13BC" w:rsidP="000B13BC">
      <w:pPr>
        <w:pStyle w:val="Cmsor2"/>
        <w:rPr>
          <w:sz w:val="22"/>
          <w:szCs w:val="22"/>
        </w:rPr>
      </w:pPr>
      <w:r w:rsidRPr="000B13BC">
        <w:rPr>
          <w:sz w:val="22"/>
          <w:szCs w:val="22"/>
        </w:rPr>
        <w:t xml:space="preserve">   &lt;Food FoodID="2003"&gt;</w:t>
      </w:r>
    </w:p>
    <w:p w14:paraId="201AC238" w14:textId="77777777" w:rsidR="000B13BC" w:rsidRPr="000B13BC" w:rsidRDefault="000B13BC" w:rsidP="000B13BC">
      <w:pPr>
        <w:pStyle w:val="Cmsor2"/>
        <w:rPr>
          <w:sz w:val="22"/>
          <w:szCs w:val="22"/>
        </w:rPr>
      </w:pPr>
      <w:r w:rsidRPr="000B13BC">
        <w:rPr>
          <w:sz w:val="22"/>
          <w:szCs w:val="22"/>
        </w:rPr>
        <w:t xml:space="preserve">      &lt;FoodID&gt;2003&lt;/FoodID&gt;</w:t>
      </w:r>
    </w:p>
    <w:p w14:paraId="3D999F28" w14:textId="77777777" w:rsidR="000B13BC" w:rsidRPr="000B13BC" w:rsidRDefault="000B13BC" w:rsidP="000B13BC">
      <w:pPr>
        <w:pStyle w:val="Cmsor2"/>
        <w:rPr>
          <w:sz w:val="22"/>
          <w:szCs w:val="22"/>
        </w:rPr>
      </w:pPr>
      <w:r w:rsidRPr="000B13BC">
        <w:rPr>
          <w:sz w:val="22"/>
          <w:szCs w:val="22"/>
        </w:rPr>
        <w:t xml:space="preserve">      &lt;Name&gt;Pörkölt&lt;/Name&gt;</w:t>
      </w:r>
    </w:p>
    <w:p w14:paraId="497B9FF1" w14:textId="77777777" w:rsidR="000B13BC" w:rsidRPr="000B13BC" w:rsidRDefault="000B13BC" w:rsidP="000B13BC">
      <w:pPr>
        <w:pStyle w:val="Cmsor2"/>
        <w:rPr>
          <w:sz w:val="22"/>
          <w:szCs w:val="22"/>
        </w:rPr>
      </w:pPr>
      <w:r w:rsidRPr="000B13BC">
        <w:rPr>
          <w:sz w:val="22"/>
          <w:szCs w:val="22"/>
        </w:rPr>
        <w:t xml:space="preserve">      &lt;Price&gt;1800.00&lt;/Price&gt;</w:t>
      </w:r>
    </w:p>
    <w:p w14:paraId="26B3B54C" w14:textId="77777777" w:rsidR="000B13BC" w:rsidRPr="000B13BC" w:rsidRDefault="000B13BC" w:rsidP="000B13BC">
      <w:pPr>
        <w:pStyle w:val="Cmsor2"/>
        <w:rPr>
          <w:sz w:val="22"/>
          <w:szCs w:val="22"/>
        </w:rPr>
      </w:pPr>
      <w:r w:rsidRPr="000B13BC">
        <w:rPr>
          <w:sz w:val="22"/>
          <w:szCs w:val="22"/>
        </w:rPr>
        <w:t xml:space="preserve">      &lt;Description&gt;Magyar pörkölt sertéshúsból, paprikával és hagymával.&lt;/Description&gt;</w:t>
      </w:r>
    </w:p>
    <w:p w14:paraId="573EE8CB" w14:textId="77777777" w:rsidR="000B13BC" w:rsidRPr="000B13BC" w:rsidRDefault="000B13BC" w:rsidP="000B13BC">
      <w:pPr>
        <w:pStyle w:val="Cmsor2"/>
        <w:rPr>
          <w:sz w:val="22"/>
          <w:szCs w:val="22"/>
        </w:rPr>
      </w:pPr>
      <w:r w:rsidRPr="000B13BC">
        <w:rPr>
          <w:sz w:val="22"/>
          <w:szCs w:val="22"/>
        </w:rPr>
        <w:t xml:space="preserve">   &lt;/Food&gt;</w:t>
      </w:r>
    </w:p>
    <w:p w14:paraId="237598D4" w14:textId="77777777" w:rsidR="000B13BC" w:rsidRPr="000B13BC" w:rsidRDefault="000B13BC" w:rsidP="000B13BC">
      <w:pPr>
        <w:pStyle w:val="Cmsor2"/>
        <w:rPr>
          <w:sz w:val="22"/>
          <w:szCs w:val="22"/>
        </w:rPr>
      </w:pPr>
      <w:r w:rsidRPr="000B13BC">
        <w:rPr>
          <w:sz w:val="22"/>
          <w:szCs w:val="22"/>
        </w:rPr>
        <w:t xml:space="preserve">   &lt;Food FoodID="2004"&gt;</w:t>
      </w:r>
    </w:p>
    <w:p w14:paraId="7174B1C3" w14:textId="77777777" w:rsidR="000B13BC" w:rsidRPr="000B13BC" w:rsidRDefault="000B13BC" w:rsidP="000B13BC">
      <w:pPr>
        <w:pStyle w:val="Cmsor2"/>
        <w:rPr>
          <w:sz w:val="22"/>
          <w:szCs w:val="22"/>
        </w:rPr>
      </w:pPr>
      <w:r w:rsidRPr="000B13BC">
        <w:rPr>
          <w:sz w:val="22"/>
          <w:szCs w:val="22"/>
        </w:rPr>
        <w:t xml:space="preserve">      &lt;FoodID&gt;2004&lt;/FoodID&gt;</w:t>
      </w:r>
    </w:p>
    <w:p w14:paraId="24D48140" w14:textId="77777777" w:rsidR="000B13BC" w:rsidRPr="000B13BC" w:rsidRDefault="000B13BC" w:rsidP="000B13BC">
      <w:pPr>
        <w:pStyle w:val="Cmsor2"/>
        <w:rPr>
          <w:sz w:val="22"/>
          <w:szCs w:val="22"/>
        </w:rPr>
      </w:pPr>
      <w:r w:rsidRPr="000B13BC">
        <w:rPr>
          <w:sz w:val="22"/>
          <w:szCs w:val="22"/>
        </w:rPr>
        <w:t xml:space="preserve">      &lt;Name&gt;Somlói galuska&lt;/Name&gt;</w:t>
      </w:r>
    </w:p>
    <w:p w14:paraId="076F2E06" w14:textId="77777777" w:rsidR="000B13BC" w:rsidRPr="000B13BC" w:rsidRDefault="000B13BC" w:rsidP="000B13BC">
      <w:pPr>
        <w:pStyle w:val="Cmsor2"/>
        <w:rPr>
          <w:sz w:val="22"/>
          <w:szCs w:val="22"/>
        </w:rPr>
      </w:pPr>
      <w:r w:rsidRPr="000B13BC">
        <w:rPr>
          <w:sz w:val="22"/>
          <w:szCs w:val="22"/>
        </w:rPr>
        <w:t xml:space="preserve">      &lt;Price&gt;900.00&lt;/Price&gt;</w:t>
      </w:r>
    </w:p>
    <w:p w14:paraId="4F455161" w14:textId="77777777" w:rsidR="000B13BC" w:rsidRPr="000B13BC" w:rsidRDefault="000B13BC" w:rsidP="000B13BC">
      <w:pPr>
        <w:pStyle w:val="Cmsor2"/>
        <w:rPr>
          <w:sz w:val="22"/>
          <w:szCs w:val="22"/>
        </w:rPr>
      </w:pPr>
      <w:r w:rsidRPr="000B13BC">
        <w:rPr>
          <w:sz w:val="22"/>
          <w:szCs w:val="22"/>
        </w:rPr>
        <w:t xml:space="preserve">      &lt;Description&gt;Édes magyar desszert.&lt;/Description&gt;</w:t>
      </w:r>
    </w:p>
    <w:p w14:paraId="314FCEBB" w14:textId="77777777" w:rsidR="000B13BC" w:rsidRPr="000B13BC" w:rsidRDefault="000B13BC" w:rsidP="000B13BC">
      <w:pPr>
        <w:pStyle w:val="Cmsor2"/>
        <w:rPr>
          <w:sz w:val="22"/>
          <w:szCs w:val="22"/>
        </w:rPr>
      </w:pPr>
      <w:r w:rsidRPr="000B13BC">
        <w:rPr>
          <w:sz w:val="22"/>
          <w:szCs w:val="22"/>
        </w:rPr>
        <w:t xml:space="preserve">   &lt;/Food&gt;</w:t>
      </w:r>
    </w:p>
    <w:p w14:paraId="5DBAA344" w14:textId="77777777" w:rsidR="000B13BC" w:rsidRPr="000B13BC" w:rsidRDefault="000B13BC" w:rsidP="000B13BC">
      <w:pPr>
        <w:pStyle w:val="Cmsor2"/>
        <w:rPr>
          <w:sz w:val="22"/>
          <w:szCs w:val="22"/>
        </w:rPr>
      </w:pPr>
      <w:r w:rsidRPr="000B13BC">
        <w:rPr>
          <w:sz w:val="22"/>
          <w:szCs w:val="22"/>
        </w:rPr>
        <w:t xml:space="preserve">   &lt;!-- StockItem Instances --&gt;</w:t>
      </w:r>
    </w:p>
    <w:p w14:paraId="5C163E8B" w14:textId="77777777" w:rsidR="000B13BC" w:rsidRPr="000B13BC" w:rsidRDefault="000B13BC" w:rsidP="000B13BC">
      <w:pPr>
        <w:pStyle w:val="Cmsor2"/>
        <w:rPr>
          <w:sz w:val="22"/>
          <w:szCs w:val="22"/>
        </w:rPr>
      </w:pPr>
      <w:r w:rsidRPr="000B13BC">
        <w:rPr>
          <w:sz w:val="22"/>
          <w:szCs w:val="22"/>
        </w:rPr>
        <w:t xml:space="preserve">   &lt;StockItem StockItemID="6001" RestaurantID="5001"&gt;</w:t>
      </w:r>
    </w:p>
    <w:p w14:paraId="5C6A4857" w14:textId="77777777" w:rsidR="000B13BC" w:rsidRPr="000B13BC" w:rsidRDefault="000B13BC" w:rsidP="000B13BC">
      <w:pPr>
        <w:pStyle w:val="Cmsor2"/>
        <w:rPr>
          <w:sz w:val="22"/>
          <w:szCs w:val="22"/>
        </w:rPr>
      </w:pPr>
      <w:r w:rsidRPr="000B13BC">
        <w:rPr>
          <w:sz w:val="22"/>
          <w:szCs w:val="22"/>
        </w:rPr>
        <w:t xml:space="preserve">      &lt;LastChecked&gt;2023-04-11T10:00:00&lt;/LastChecked&gt;</w:t>
      </w:r>
    </w:p>
    <w:p w14:paraId="74661662" w14:textId="77777777" w:rsidR="000B13BC" w:rsidRPr="000B13BC" w:rsidRDefault="000B13BC" w:rsidP="000B13BC">
      <w:pPr>
        <w:pStyle w:val="Cmsor2"/>
        <w:rPr>
          <w:sz w:val="22"/>
          <w:szCs w:val="22"/>
        </w:rPr>
      </w:pPr>
      <w:r w:rsidRPr="000B13BC">
        <w:rPr>
          <w:sz w:val="22"/>
          <w:szCs w:val="22"/>
        </w:rPr>
        <w:t xml:space="preserve">      &lt;Quantity&gt;50&lt;/Quantity&gt;</w:t>
      </w:r>
    </w:p>
    <w:p w14:paraId="0B759335" w14:textId="77777777" w:rsidR="000B13BC" w:rsidRPr="000B13BC" w:rsidRDefault="000B13BC" w:rsidP="000B13BC">
      <w:pPr>
        <w:pStyle w:val="Cmsor2"/>
        <w:rPr>
          <w:sz w:val="22"/>
          <w:szCs w:val="22"/>
        </w:rPr>
      </w:pPr>
      <w:r w:rsidRPr="000B13BC">
        <w:rPr>
          <w:sz w:val="22"/>
          <w:szCs w:val="22"/>
        </w:rPr>
        <w:t xml:space="preserve">   &lt;/StockItem&gt;</w:t>
      </w:r>
    </w:p>
    <w:p w14:paraId="389D176B" w14:textId="77777777" w:rsidR="000B13BC" w:rsidRPr="000B13BC" w:rsidRDefault="000B13BC" w:rsidP="000B13BC">
      <w:pPr>
        <w:pStyle w:val="Cmsor2"/>
        <w:rPr>
          <w:sz w:val="22"/>
          <w:szCs w:val="22"/>
        </w:rPr>
      </w:pPr>
      <w:r w:rsidRPr="000B13BC">
        <w:rPr>
          <w:sz w:val="22"/>
          <w:szCs w:val="22"/>
        </w:rPr>
        <w:t xml:space="preserve">   &lt;StockItem StockItemID="6002" RestaurantID="5002"&gt;</w:t>
      </w:r>
    </w:p>
    <w:p w14:paraId="7D98426D" w14:textId="77777777" w:rsidR="000B13BC" w:rsidRPr="000B13BC" w:rsidRDefault="000B13BC" w:rsidP="000B13BC">
      <w:pPr>
        <w:pStyle w:val="Cmsor2"/>
        <w:rPr>
          <w:sz w:val="22"/>
          <w:szCs w:val="22"/>
        </w:rPr>
      </w:pPr>
      <w:r w:rsidRPr="000B13BC">
        <w:rPr>
          <w:sz w:val="22"/>
          <w:szCs w:val="22"/>
        </w:rPr>
        <w:t xml:space="preserve">      &lt;LastChecked&gt;2023-04-12T15:30:00&lt;/LastChecked&gt;</w:t>
      </w:r>
    </w:p>
    <w:p w14:paraId="553958A4" w14:textId="77777777" w:rsidR="000B13BC" w:rsidRPr="000B13BC" w:rsidRDefault="000B13BC" w:rsidP="000B13BC">
      <w:pPr>
        <w:pStyle w:val="Cmsor2"/>
        <w:rPr>
          <w:sz w:val="22"/>
          <w:szCs w:val="22"/>
        </w:rPr>
      </w:pPr>
      <w:r w:rsidRPr="000B13BC">
        <w:rPr>
          <w:sz w:val="22"/>
          <w:szCs w:val="22"/>
        </w:rPr>
        <w:t xml:space="preserve">      &lt;Quantity&gt;30&lt;/Quantity&gt;</w:t>
      </w:r>
    </w:p>
    <w:p w14:paraId="140A6DF6" w14:textId="77777777" w:rsidR="000B13BC" w:rsidRPr="000B13BC" w:rsidRDefault="000B13BC" w:rsidP="000B13BC">
      <w:pPr>
        <w:pStyle w:val="Cmsor2"/>
        <w:rPr>
          <w:sz w:val="22"/>
          <w:szCs w:val="22"/>
        </w:rPr>
      </w:pPr>
      <w:r w:rsidRPr="000B13BC">
        <w:rPr>
          <w:sz w:val="22"/>
          <w:szCs w:val="22"/>
        </w:rPr>
        <w:t xml:space="preserve">   &lt;/StockItem&gt;</w:t>
      </w:r>
    </w:p>
    <w:p w14:paraId="6F293CCC" w14:textId="77777777" w:rsidR="000B13BC" w:rsidRPr="000B13BC" w:rsidRDefault="000B13BC" w:rsidP="000B13BC">
      <w:pPr>
        <w:pStyle w:val="Cmsor2"/>
        <w:rPr>
          <w:sz w:val="22"/>
          <w:szCs w:val="22"/>
        </w:rPr>
      </w:pPr>
      <w:r w:rsidRPr="000B13BC">
        <w:rPr>
          <w:sz w:val="22"/>
          <w:szCs w:val="22"/>
        </w:rPr>
        <w:t xml:space="preserve">   &lt;StockItem StockItemID="6003" RestaurantID="5001"&gt;</w:t>
      </w:r>
    </w:p>
    <w:p w14:paraId="1C0E546C" w14:textId="77777777" w:rsidR="000B13BC" w:rsidRPr="000B13BC" w:rsidRDefault="000B13BC" w:rsidP="000B13BC">
      <w:pPr>
        <w:pStyle w:val="Cmsor2"/>
        <w:rPr>
          <w:sz w:val="22"/>
          <w:szCs w:val="22"/>
        </w:rPr>
      </w:pPr>
      <w:r w:rsidRPr="000B13BC">
        <w:rPr>
          <w:sz w:val="22"/>
          <w:szCs w:val="22"/>
        </w:rPr>
        <w:t xml:space="preserve">      &lt;LastChecked&gt;2023-04-13T09:20:00&lt;/LastChecked&gt;</w:t>
      </w:r>
    </w:p>
    <w:p w14:paraId="6CC985E1" w14:textId="77777777" w:rsidR="000B13BC" w:rsidRPr="000B13BC" w:rsidRDefault="000B13BC" w:rsidP="000B13BC">
      <w:pPr>
        <w:pStyle w:val="Cmsor2"/>
        <w:rPr>
          <w:sz w:val="22"/>
          <w:szCs w:val="22"/>
        </w:rPr>
      </w:pPr>
      <w:r w:rsidRPr="000B13BC">
        <w:rPr>
          <w:sz w:val="22"/>
          <w:szCs w:val="22"/>
        </w:rPr>
        <w:t xml:space="preserve">      &lt;Quantity&gt;20&lt;/Quantity&gt;</w:t>
      </w:r>
    </w:p>
    <w:p w14:paraId="0A21EFFE" w14:textId="77777777" w:rsidR="000B13BC" w:rsidRPr="000B13BC" w:rsidRDefault="000B13BC" w:rsidP="000B13BC">
      <w:pPr>
        <w:pStyle w:val="Cmsor2"/>
        <w:rPr>
          <w:sz w:val="22"/>
          <w:szCs w:val="22"/>
        </w:rPr>
      </w:pPr>
      <w:r w:rsidRPr="000B13BC">
        <w:rPr>
          <w:sz w:val="22"/>
          <w:szCs w:val="22"/>
        </w:rPr>
        <w:t xml:space="preserve">   &lt;/StockItem&gt;</w:t>
      </w:r>
    </w:p>
    <w:p w14:paraId="5300A270" w14:textId="77777777" w:rsidR="000B13BC" w:rsidRPr="000B13BC" w:rsidRDefault="000B13BC" w:rsidP="000B13BC">
      <w:pPr>
        <w:pStyle w:val="Cmsor2"/>
        <w:rPr>
          <w:sz w:val="22"/>
          <w:szCs w:val="22"/>
        </w:rPr>
      </w:pPr>
      <w:r w:rsidRPr="000B13BC">
        <w:rPr>
          <w:sz w:val="22"/>
          <w:szCs w:val="22"/>
        </w:rPr>
        <w:t xml:space="preserve">   &lt;StockItem StockItemID="6004" RestaurantID="5003"&gt;</w:t>
      </w:r>
    </w:p>
    <w:p w14:paraId="5A64813F" w14:textId="77777777" w:rsidR="000B13BC" w:rsidRPr="000B13BC" w:rsidRDefault="000B13BC" w:rsidP="000B13BC">
      <w:pPr>
        <w:pStyle w:val="Cmsor2"/>
        <w:rPr>
          <w:sz w:val="22"/>
          <w:szCs w:val="22"/>
        </w:rPr>
      </w:pPr>
      <w:r w:rsidRPr="000B13BC">
        <w:rPr>
          <w:sz w:val="22"/>
          <w:szCs w:val="22"/>
        </w:rPr>
        <w:t xml:space="preserve">      &lt;LastChecked&gt;2023-04-14T11:45:00&lt;/LastChecked&gt;</w:t>
      </w:r>
    </w:p>
    <w:p w14:paraId="5CBF3091" w14:textId="77777777" w:rsidR="000B13BC" w:rsidRPr="000B13BC" w:rsidRDefault="000B13BC" w:rsidP="000B13BC">
      <w:pPr>
        <w:pStyle w:val="Cmsor2"/>
        <w:rPr>
          <w:sz w:val="22"/>
          <w:szCs w:val="22"/>
        </w:rPr>
      </w:pPr>
      <w:r w:rsidRPr="000B13BC">
        <w:rPr>
          <w:sz w:val="22"/>
          <w:szCs w:val="22"/>
        </w:rPr>
        <w:t xml:space="preserve">      &lt;Quantity&gt;40&lt;/Quantity&gt;</w:t>
      </w:r>
    </w:p>
    <w:p w14:paraId="2DB70CFC" w14:textId="77777777" w:rsidR="000B13BC" w:rsidRPr="000B13BC" w:rsidRDefault="000B13BC" w:rsidP="000B13BC">
      <w:pPr>
        <w:pStyle w:val="Cmsor2"/>
        <w:rPr>
          <w:sz w:val="22"/>
          <w:szCs w:val="22"/>
        </w:rPr>
      </w:pPr>
      <w:r w:rsidRPr="000B13BC">
        <w:rPr>
          <w:sz w:val="22"/>
          <w:szCs w:val="22"/>
        </w:rPr>
        <w:t xml:space="preserve">   &lt;/StockItem&gt;</w:t>
      </w:r>
    </w:p>
    <w:p w14:paraId="6279DF02" w14:textId="77777777" w:rsidR="000B13BC" w:rsidRPr="000B13BC" w:rsidRDefault="000B13BC" w:rsidP="000B13BC">
      <w:pPr>
        <w:pStyle w:val="Cmsor2"/>
        <w:rPr>
          <w:sz w:val="22"/>
          <w:szCs w:val="22"/>
        </w:rPr>
      </w:pPr>
      <w:r w:rsidRPr="000B13BC">
        <w:rPr>
          <w:sz w:val="22"/>
          <w:szCs w:val="22"/>
        </w:rPr>
        <w:t xml:space="preserve">   &lt;!-- Employee Instances --&gt;</w:t>
      </w:r>
    </w:p>
    <w:p w14:paraId="786D4A28" w14:textId="77777777" w:rsidR="000B13BC" w:rsidRPr="000B13BC" w:rsidRDefault="000B13BC" w:rsidP="000B13BC">
      <w:pPr>
        <w:pStyle w:val="Cmsor2"/>
        <w:rPr>
          <w:sz w:val="22"/>
          <w:szCs w:val="22"/>
        </w:rPr>
      </w:pPr>
      <w:r w:rsidRPr="000B13BC">
        <w:rPr>
          <w:sz w:val="22"/>
          <w:szCs w:val="22"/>
        </w:rPr>
        <w:t xml:space="preserve">   &lt;Owner OwnerID="7001" RestaurantID="5001"&gt;</w:t>
      </w:r>
    </w:p>
    <w:p w14:paraId="13C2D918" w14:textId="77777777" w:rsidR="000B13BC" w:rsidRPr="000B13BC" w:rsidRDefault="000B13BC" w:rsidP="000B13BC">
      <w:pPr>
        <w:pStyle w:val="Cmsor2"/>
        <w:rPr>
          <w:sz w:val="22"/>
          <w:szCs w:val="22"/>
        </w:rPr>
      </w:pPr>
      <w:r w:rsidRPr="000B13BC">
        <w:rPr>
          <w:sz w:val="22"/>
          <w:szCs w:val="22"/>
        </w:rPr>
        <w:t xml:space="preserve">      &lt;Name&gt;Nagy István&lt;/Name&gt;</w:t>
      </w:r>
    </w:p>
    <w:p w14:paraId="350F2B3C" w14:textId="77777777" w:rsidR="000B13BC" w:rsidRPr="000B13BC" w:rsidRDefault="000B13BC" w:rsidP="000B13BC">
      <w:pPr>
        <w:pStyle w:val="Cmsor2"/>
        <w:rPr>
          <w:sz w:val="22"/>
          <w:szCs w:val="22"/>
        </w:rPr>
      </w:pPr>
      <w:r w:rsidRPr="000B13BC">
        <w:rPr>
          <w:sz w:val="22"/>
          <w:szCs w:val="22"/>
        </w:rPr>
        <w:t xml:space="preserve">      &lt;NetWorth&gt;5000&lt;/NetWorth&gt;</w:t>
      </w:r>
    </w:p>
    <w:p w14:paraId="21FA7B82" w14:textId="77777777" w:rsidR="000B13BC" w:rsidRPr="000B13BC" w:rsidRDefault="000B13BC" w:rsidP="000B13BC">
      <w:pPr>
        <w:pStyle w:val="Cmsor2"/>
        <w:rPr>
          <w:sz w:val="22"/>
          <w:szCs w:val="22"/>
        </w:rPr>
      </w:pPr>
      <w:r w:rsidRPr="000B13BC">
        <w:rPr>
          <w:sz w:val="22"/>
          <w:szCs w:val="22"/>
        </w:rPr>
        <w:t xml:space="preserve">      &lt;CapabilityName&gt;Vendéglátó ipari diploma&lt;/CapabilityName&gt;</w:t>
      </w:r>
    </w:p>
    <w:p w14:paraId="2160F47C" w14:textId="77777777" w:rsidR="000B13BC" w:rsidRPr="000B13BC" w:rsidRDefault="000B13BC" w:rsidP="000B13BC">
      <w:pPr>
        <w:pStyle w:val="Cmsor2"/>
        <w:rPr>
          <w:sz w:val="22"/>
          <w:szCs w:val="22"/>
        </w:rPr>
      </w:pPr>
      <w:r w:rsidRPr="000B13BC">
        <w:rPr>
          <w:sz w:val="22"/>
          <w:szCs w:val="22"/>
        </w:rPr>
        <w:t xml:space="preserve">   &lt;/Owner&gt;</w:t>
      </w:r>
    </w:p>
    <w:p w14:paraId="1F8FECC0" w14:textId="77777777" w:rsidR="000B13BC" w:rsidRPr="000B13BC" w:rsidRDefault="000B13BC" w:rsidP="000B13BC">
      <w:pPr>
        <w:pStyle w:val="Cmsor2"/>
        <w:rPr>
          <w:sz w:val="22"/>
          <w:szCs w:val="22"/>
        </w:rPr>
      </w:pPr>
      <w:r w:rsidRPr="000B13BC">
        <w:rPr>
          <w:sz w:val="22"/>
          <w:szCs w:val="22"/>
        </w:rPr>
        <w:t xml:space="preserve">   &lt;Owner OwnerID="7002" RestaurantID="5002"&gt;</w:t>
      </w:r>
    </w:p>
    <w:p w14:paraId="6F7A41F6" w14:textId="77777777" w:rsidR="000B13BC" w:rsidRPr="000B13BC" w:rsidRDefault="000B13BC" w:rsidP="000B13BC">
      <w:pPr>
        <w:pStyle w:val="Cmsor2"/>
        <w:rPr>
          <w:sz w:val="22"/>
          <w:szCs w:val="22"/>
        </w:rPr>
      </w:pPr>
      <w:r w:rsidRPr="000B13BC">
        <w:rPr>
          <w:sz w:val="22"/>
          <w:szCs w:val="22"/>
        </w:rPr>
        <w:t xml:space="preserve">      &lt;Name&gt;Kovács Éva&lt;/Name&gt;</w:t>
      </w:r>
    </w:p>
    <w:p w14:paraId="40416DC2" w14:textId="77777777" w:rsidR="000B13BC" w:rsidRPr="000B13BC" w:rsidRDefault="000B13BC" w:rsidP="000B13BC">
      <w:pPr>
        <w:pStyle w:val="Cmsor2"/>
        <w:rPr>
          <w:sz w:val="22"/>
          <w:szCs w:val="22"/>
        </w:rPr>
      </w:pPr>
      <w:r w:rsidRPr="000B13BC">
        <w:rPr>
          <w:sz w:val="22"/>
          <w:szCs w:val="22"/>
        </w:rPr>
        <w:t xml:space="preserve">      &lt;NetWorth&gt;8000&lt;/NetWorth&gt;</w:t>
      </w:r>
    </w:p>
    <w:p w14:paraId="291C7AD4" w14:textId="77777777" w:rsidR="000B13BC" w:rsidRPr="000B13BC" w:rsidRDefault="000B13BC" w:rsidP="000B13BC">
      <w:pPr>
        <w:pStyle w:val="Cmsor2"/>
        <w:rPr>
          <w:sz w:val="22"/>
          <w:szCs w:val="22"/>
        </w:rPr>
      </w:pPr>
      <w:r w:rsidRPr="000B13BC">
        <w:rPr>
          <w:sz w:val="22"/>
          <w:szCs w:val="22"/>
        </w:rPr>
        <w:lastRenderedPageBreak/>
        <w:t xml:space="preserve">      &lt;CapabilityName&gt;Befektető&lt;/CapabilityName&gt;</w:t>
      </w:r>
    </w:p>
    <w:p w14:paraId="44A0D834" w14:textId="77777777" w:rsidR="000B13BC" w:rsidRPr="000B13BC" w:rsidRDefault="000B13BC" w:rsidP="000B13BC">
      <w:pPr>
        <w:pStyle w:val="Cmsor2"/>
        <w:rPr>
          <w:sz w:val="22"/>
          <w:szCs w:val="22"/>
        </w:rPr>
      </w:pPr>
      <w:r w:rsidRPr="000B13BC">
        <w:rPr>
          <w:sz w:val="22"/>
          <w:szCs w:val="22"/>
        </w:rPr>
        <w:t xml:space="preserve">   &lt;/Owner&gt;</w:t>
      </w:r>
    </w:p>
    <w:p w14:paraId="69931DC7" w14:textId="77777777" w:rsidR="000B13BC" w:rsidRPr="000B13BC" w:rsidRDefault="000B13BC" w:rsidP="000B13BC">
      <w:pPr>
        <w:pStyle w:val="Cmsor2"/>
        <w:rPr>
          <w:sz w:val="22"/>
          <w:szCs w:val="22"/>
        </w:rPr>
      </w:pPr>
      <w:r w:rsidRPr="000B13BC">
        <w:rPr>
          <w:sz w:val="22"/>
          <w:szCs w:val="22"/>
        </w:rPr>
        <w:t xml:space="preserve">   &lt;Owner OwnerID="7003" RestaurantID="5003"&gt;</w:t>
      </w:r>
    </w:p>
    <w:p w14:paraId="4BEA41CB" w14:textId="77777777" w:rsidR="000B13BC" w:rsidRPr="000B13BC" w:rsidRDefault="000B13BC" w:rsidP="000B13BC">
      <w:pPr>
        <w:pStyle w:val="Cmsor2"/>
        <w:rPr>
          <w:sz w:val="22"/>
          <w:szCs w:val="22"/>
        </w:rPr>
      </w:pPr>
      <w:r w:rsidRPr="000B13BC">
        <w:rPr>
          <w:sz w:val="22"/>
          <w:szCs w:val="22"/>
        </w:rPr>
        <w:t xml:space="preserve">      &lt;Name&gt;Szabó Gábor&lt;/Name&gt;</w:t>
      </w:r>
    </w:p>
    <w:p w14:paraId="74EAF52A" w14:textId="77777777" w:rsidR="000B13BC" w:rsidRPr="000B13BC" w:rsidRDefault="000B13BC" w:rsidP="000B13BC">
      <w:pPr>
        <w:pStyle w:val="Cmsor2"/>
        <w:rPr>
          <w:sz w:val="22"/>
          <w:szCs w:val="22"/>
        </w:rPr>
      </w:pPr>
      <w:r w:rsidRPr="000B13BC">
        <w:rPr>
          <w:sz w:val="22"/>
          <w:szCs w:val="22"/>
        </w:rPr>
        <w:t xml:space="preserve">      &lt;NetWorth&gt;20000&lt;/NetWorth&gt;</w:t>
      </w:r>
    </w:p>
    <w:p w14:paraId="74CC4617" w14:textId="77777777" w:rsidR="000B13BC" w:rsidRPr="000B13BC" w:rsidRDefault="000B13BC" w:rsidP="000B13BC">
      <w:pPr>
        <w:pStyle w:val="Cmsor2"/>
        <w:rPr>
          <w:sz w:val="22"/>
          <w:szCs w:val="22"/>
        </w:rPr>
      </w:pPr>
      <w:r w:rsidRPr="000B13BC">
        <w:rPr>
          <w:sz w:val="22"/>
          <w:szCs w:val="22"/>
        </w:rPr>
        <w:t xml:space="preserve">      &lt;CapabilityName&gt;Tőzsde&lt;/CapabilityName&gt;</w:t>
      </w:r>
    </w:p>
    <w:p w14:paraId="5BA9C7AE" w14:textId="77777777" w:rsidR="000B13BC" w:rsidRPr="000B13BC" w:rsidRDefault="000B13BC" w:rsidP="000B13BC">
      <w:pPr>
        <w:pStyle w:val="Cmsor2"/>
        <w:rPr>
          <w:sz w:val="22"/>
          <w:szCs w:val="22"/>
        </w:rPr>
      </w:pPr>
      <w:r w:rsidRPr="000B13BC">
        <w:rPr>
          <w:sz w:val="22"/>
          <w:szCs w:val="22"/>
        </w:rPr>
        <w:t xml:space="preserve">      &lt;CapabilityName&gt;Kereskedelem&lt;/CapabilityName&gt;</w:t>
      </w:r>
    </w:p>
    <w:p w14:paraId="1B5E4AA2" w14:textId="77777777" w:rsidR="000B13BC" w:rsidRPr="000B13BC" w:rsidRDefault="000B13BC" w:rsidP="000B13BC">
      <w:pPr>
        <w:pStyle w:val="Cmsor2"/>
        <w:rPr>
          <w:sz w:val="22"/>
          <w:szCs w:val="22"/>
        </w:rPr>
      </w:pPr>
      <w:r w:rsidRPr="000B13BC">
        <w:rPr>
          <w:sz w:val="22"/>
          <w:szCs w:val="22"/>
        </w:rPr>
        <w:t xml:space="preserve">   &lt;/Owner&gt;</w:t>
      </w:r>
    </w:p>
    <w:p w14:paraId="0B61FC53" w14:textId="77777777" w:rsidR="000B13BC" w:rsidRPr="000B13BC" w:rsidRDefault="000B13BC" w:rsidP="000B13BC">
      <w:pPr>
        <w:pStyle w:val="Cmsor2"/>
        <w:rPr>
          <w:sz w:val="22"/>
          <w:szCs w:val="22"/>
        </w:rPr>
      </w:pPr>
      <w:r w:rsidRPr="000B13BC">
        <w:rPr>
          <w:sz w:val="22"/>
          <w:szCs w:val="22"/>
        </w:rPr>
        <w:t xml:space="preserve">   &lt;Owner OwnerID="7004" RestaurantID="5004"&gt;</w:t>
      </w:r>
    </w:p>
    <w:p w14:paraId="4919BCF7" w14:textId="77777777" w:rsidR="000B13BC" w:rsidRPr="000B13BC" w:rsidRDefault="000B13BC" w:rsidP="000B13BC">
      <w:pPr>
        <w:pStyle w:val="Cmsor2"/>
        <w:rPr>
          <w:sz w:val="22"/>
          <w:szCs w:val="22"/>
        </w:rPr>
      </w:pPr>
      <w:r w:rsidRPr="000B13BC">
        <w:rPr>
          <w:sz w:val="22"/>
          <w:szCs w:val="22"/>
        </w:rPr>
        <w:t xml:space="preserve">      &lt;Name&gt;Tóth Anna&lt;/Name&gt;</w:t>
      </w:r>
    </w:p>
    <w:p w14:paraId="7B732E23" w14:textId="77777777" w:rsidR="000B13BC" w:rsidRPr="000B13BC" w:rsidRDefault="000B13BC" w:rsidP="000B13BC">
      <w:pPr>
        <w:pStyle w:val="Cmsor2"/>
        <w:rPr>
          <w:sz w:val="22"/>
          <w:szCs w:val="22"/>
        </w:rPr>
      </w:pPr>
      <w:r w:rsidRPr="000B13BC">
        <w:rPr>
          <w:sz w:val="22"/>
          <w:szCs w:val="22"/>
        </w:rPr>
        <w:t xml:space="preserve">      &lt;NetWorth&gt;3000&lt;/NetWorth&gt;</w:t>
      </w:r>
    </w:p>
    <w:p w14:paraId="0CBDEFD3" w14:textId="77777777" w:rsidR="000B13BC" w:rsidRPr="000B13BC" w:rsidRDefault="000B13BC" w:rsidP="000B13BC">
      <w:pPr>
        <w:pStyle w:val="Cmsor2"/>
        <w:rPr>
          <w:sz w:val="22"/>
          <w:szCs w:val="22"/>
        </w:rPr>
      </w:pPr>
      <w:r w:rsidRPr="000B13BC">
        <w:rPr>
          <w:sz w:val="22"/>
          <w:szCs w:val="22"/>
        </w:rPr>
        <w:t xml:space="preserve">      &lt;CapabilityName&gt;Szakács&lt;/CapabilityName&gt;</w:t>
      </w:r>
    </w:p>
    <w:p w14:paraId="6DA635E9" w14:textId="77777777" w:rsidR="000B13BC" w:rsidRPr="000B13BC" w:rsidRDefault="000B13BC" w:rsidP="000B13BC">
      <w:pPr>
        <w:pStyle w:val="Cmsor2"/>
        <w:rPr>
          <w:sz w:val="22"/>
          <w:szCs w:val="22"/>
        </w:rPr>
      </w:pPr>
      <w:r w:rsidRPr="000B13BC">
        <w:rPr>
          <w:sz w:val="22"/>
          <w:szCs w:val="22"/>
        </w:rPr>
        <w:t xml:space="preserve">   &lt;/Owner&gt;</w:t>
      </w:r>
    </w:p>
    <w:p w14:paraId="456167A3" w14:textId="1C6F17B2" w:rsidR="00735CEB" w:rsidRDefault="000B13BC" w:rsidP="000B13BC">
      <w:pPr>
        <w:pStyle w:val="Cmsor2"/>
        <w:rPr>
          <w:sz w:val="22"/>
          <w:szCs w:val="22"/>
        </w:rPr>
      </w:pPr>
      <w:r w:rsidRPr="000B13BC">
        <w:rPr>
          <w:sz w:val="22"/>
          <w:szCs w:val="22"/>
        </w:rPr>
        <w:t>&lt;/L27NCJRestaurants&gt;</w:t>
      </w:r>
    </w:p>
    <w:p w14:paraId="3984032E" w14:textId="77777777" w:rsidR="000B13BC" w:rsidRPr="000B13BC" w:rsidRDefault="000B13BC" w:rsidP="000B13BC">
      <w:pPr>
        <w:pStyle w:val="Norml"/>
      </w:pPr>
    </w:p>
    <w:p w14:paraId="62D90E35" w14:textId="362BB23C" w:rsidR="00B90811" w:rsidRDefault="00000000">
      <w:pPr>
        <w:pStyle w:val="Cmsor2"/>
      </w:pPr>
      <w:r>
        <w:t>1d Az XML dokumentum alapján XMLSchema készítése - saját típusok, ref, key, keyref, speciális elemek,</w:t>
      </w:r>
      <w:bookmarkEnd w:id="22"/>
      <w:bookmarkEnd w:id="23"/>
      <w:bookmarkEnd w:id="24"/>
      <w:bookmarkEnd w:id="25"/>
    </w:p>
    <w:p w14:paraId="522F924D" w14:textId="060C6BDE" w:rsidR="000B13BC" w:rsidRDefault="00000000" w:rsidP="000B13BC">
      <w:pPr>
        <w:pStyle w:val="Norml"/>
        <w:ind w:firstLine="284"/>
        <w:jc w:val="both"/>
        <w:rPr>
          <w:rFonts w:ascii="Arial" w:hAnsi="Arial" w:cs="Arial"/>
          <w:sz w:val="24"/>
          <w:szCs w:val="24"/>
        </w:rPr>
      </w:pPr>
      <w:r>
        <w:rPr>
          <w:rFonts w:ascii="Arial" w:hAnsi="Arial" w:cs="Arial"/>
          <w:sz w:val="24"/>
          <w:szCs w:val="24"/>
        </w:rPr>
        <w:t>Ezután létrehozom a xml-ben megadott típusokat illetve kulcsokat meghatározó sémát, kigyűjtöm az egyszerű típusokat, elementeket illetve ezek megszorításait beállítom. Ezt követően meghatározom a saját, komplex típusaimat, ezekre is alkalmazom a megszorításaimat, itt már felhasználva az egyszerű típusokat. Ezt követő lépésként a gyökérelemtől indulva felépítem az XML struktúrát, beállítom az elsődleges kulcsokat, valamint az elsődleges kulcsokra az idegenkulcsokat, illetve az 1:1 kapcsolat megvalósításához használom a Unique kulcsszót is.</w:t>
      </w:r>
      <w:bookmarkStart w:id="26" w:name="_Toc149339107"/>
      <w:bookmarkStart w:id="27" w:name="_Toc149389043"/>
      <w:bookmarkStart w:id="28" w:name="_Toc150945241"/>
      <w:bookmarkStart w:id="29" w:name="_Toc151387663"/>
    </w:p>
    <w:p w14:paraId="55B83B1F"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&lt;?xml version="1.0" encoding="UTF-8"?&gt;</w:t>
      </w:r>
    </w:p>
    <w:p w14:paraId="17C0EFE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&lt;xs:schema xmlns:xs="http://www.w3.org/2001/XMLSchema"&gt;</w:t>
      </w:r>
    </w:p>
    <w:p w14:paraId="5FC02A0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 Simple Types --&gt;</w:t>
      </w:r>
    </w:p>
    <w:p w14:paraId="6A189EA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&lt;xs:simpleType name="nonNegativeInteger"&gt;</w:t>
      </w:r>
    </w:p>
    <w:p w14:paraId="4D8BB6F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&lt;xs:restriction base="xs:integer"&gt;</w:t>
      </w:r>
    </w:p>
    <w:p w14:paraId="03F758C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&lt;xs:minInclusive value="0" /&gt;</w:t>
      </w:r>
    </w:p>
    <w:p w14:paraId="4315C0D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&lt;/xs:restriction&gt;</w:t>
      </w:r>
    </w:p>
    <w:p w14:paraId="34936C7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&lt;/xs:simpleType&gt;</w:t>
      </w:r>
    </w:p>
    <w:p w14:paraId="16B5F1B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&lt;xs:simpleType name="dateTimeFormat"&gt;</w:t>
      </w:r>
    </w:p>
    <w:p w14:paraId="5D05FDE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&lt;xs:restriction base="xs:dateTime" /&gt;</w:t>
      </w:r>
    </w:p>
    <w:p w14:paraId="49EB32C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&lt;/xs:simpleType&gt;</w:t>
      </w:r>
    </w:p>
    <w:p w14:paraId="5F07F9A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&lt;xs:simpleType name="currencyFormat"&gt;</w:t>
      </w:r>
    </w:p>
    <w:p w14:paraId="50012AB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&lt;xs:restriction base="xs:decimal"&gt;</w:t>
      </w:r>
    </w:p>
    <w:p w14:paraId="57D0D7B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&lt;xs:fractionDigits value="2" /&gt;</w:t>
      </w:r>
    </w:p>
    <w:p w14:paraId="01F17A6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&lt;/xs:restriction&gt;</w:t>
      </w:r>
    </w:p>
    <w:p w14:paraId="27F0935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lastRenderedPageBreak/>
        <w:t xml:space="preserve">   &lt;/xs:simpleType&gt;</w:t>
      </w:r>
    </w:p>
    <w:p w14:paraId="53520C2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&lt;xs:simpleType name="ratingType"&gt;</w:t>
      </w:r>
    </w:p>
    <w:p w14:paraId="0DA871C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&lt;xs:restriction base="xs:decimal"&gt;</w:t>
      </w:r>
    </w:p>
    <w:p w14:paraId="1221E20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&lt;xs:minInclusive value="0" /&gt;</w:t>
      </w:r>
    </w:p>
    <w:p w14:paraId="38E9986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&lt;xs:maxInclusive value="5" /&gt;</w:t>
      </w:r>
    </w:p>
    <w:p w14:paraId="7488DAD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&lt;xs:fractionDigits value="1" /&gt;</w:t>
      </w:r>
    </w:p>
    <w:p w14:paraId="414177F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&lt;/xs:restriction&gt;</w:t>
      </w:r>
    </w:p>
    <w:p w14:paraId="07A4791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&lt;/xs:simpleType&gt;</w:t>
      </w:r>
    </w:p>
    <w:p w14:paraId="4BC5C42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 Primitive Types --&gt;</w:t>
      </w:r>
    </w:p>
    <w:p w14:paraId="7D0264A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name="OrderItemID" type="xs:positiveInteger" /&gt;</w:t>
      </w:r>
    </w:p>
    <w:p w14:paraId="5FDD4B9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name="Quantity" type="xs:positiveInteger" /&gt;</w:t>
      </w:r>
    </w:p>
    <w:p w14:paraId="47AAAF2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name="State" type="xs:string" /&gt;</w:t>
      </w:r>
    </w:p>
    <w:p w14:paraId="7A0E8BA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name="OrderID" type="xs:positiveInteger" /&gt;</w:t>
      </w:r>
    </w:p>
    <w:p w14:paraId="1B10D57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name="FoodID" type="xs:positiveInteger" /&gt;</w:t>
      </w:r>
    </w:p>
    <w:p w14:paraId="6FD9446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name="TotalPrice" type="currencyFormat" /&gt;</w:t>
      </w:r>
    </w:p>
    <w:p w14:paraId="7D2273B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name="TasteRating" type="ratingType" /&gt;</w:t>
      </w:r>
    </w:p>
    <w:p w14:paraId="2DBE323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name="ServiceRating" type="ratingType" /&gt;</w:t>
      </w:r>
    </w:p>
    <w:p w14:paraId="749814E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name="PaymentDate" type="dateTimeFormat" /&gt;</w:t>
      </w:r>
    </w:p>
    <w:p w14:paraId="0966EE5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name="CompletionTime" type="dateTimeFormat" /&gt;</w:t>
      </w:r>
    </w:p>
    <w:p w14:paraId="4CD21C0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name="StartTime" type="dateTimeFormat" /&gt;</w:t>
      </w:r>
    </w:p>
    <w:p w14:paraId="3389262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name="PaymentMethod" type="xs:string" /&gt;</w:t>
      </w:r>
    </w:p>
    <w:p w14:paraId="2F88C30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name="RestaurantID" type="xs:positiveInteger" /&gt;</w:t>
      </w:r>
    </w:p>
    <w:p w14:paraId="2CAF248F"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name="Name" type="xs:string" /&gt;</w:t>
      </w:r>
    </w:p>
    <w:p w14:paraId="561A583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name="Street" type="xs:string" /&gt;</w:t>
      </w:r>
    </w:p>
    <w:p w14:paraId="4BB62C4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name="City" type="xs:string" /&gt;</w:t>
      </w:r>
    </w:p>
    <w:p w14:paraId="26CCE5B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name="Door" type="xs:positiveInteger" /&gt;</w:t>
      </w:r>
    </w:p>
    <w:p w14:paraId="1D95CCD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name="Country" type="xs:string" /&gt;</w:t>
      </w:r>
    </w:p>
    <w:p w14:paraId="16DF22E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name="Price" type="currencyFormat" /&gt;</w:t>
      </w:r>
    </w:p>
    <w:p w14:paraId="094ABB8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name="ImageID" type="xs:positiveInteger" /&gt;</w:t>
      </w:r>
    </w:p>
    <w:p w14:paraId="1308179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name="Description" type="xs:string" /&gt;</w:t>
      </w:r>
    </w:p>
    <w:p w14:paraId="387C9EA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name="IngredientID" type="xs:positiveInteger" /&gt;</w:t>
      </w:r>
    </w:p>
    <w:p w14:paraId="1FDFD82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name="NetWorth" type="currencyFormat" /&gt;</w:t>
      </w:r>
    </w:p>
    <w:p w14:paraId="6974BF7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lastRenderedPageBreak/>
        <w:t xml:space="preserve">   &lt;xs:element name="MeasurementUnit" type="xs:string" /&gt;</w:t>
      </w:r>
    </w:p>
    <w:p w14:paraId="3EE2FE6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name="CapabilityName" type="xs:string" /&gt;</w:t>
      </w:r>
    </w:p>
    <w:p w14:paraId="2546365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name="EmployeeID" type="xs:positiveInteger" /&gt;</w:t>
      </w:r>
    </w:p>
    <w:p w14:paraId="119EA22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name="StockItemID" type="xs:positiveInteger" /&gt;</w:t>
      </w:r>
    </w:p>
    <w:p w14:paraId="0DBFC57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name="LastChecked" type="dateTimeFormat" /&gt;</w:t>
      </w:r>
    </w:p>
    <w:p w14:paraId="1107B73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name="IdCardNumber" type="xs:string" /&gt;</w:t>
      </w:r>
    </w:p>
    <w:p w14:paraId="700C369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 Complex Types with References --&gt;</w:t>
      </w:r>
    </w:p>
    <w:p w14:paraId="1F96D32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 name="OrderItemType"&gt;</w:t>
      </w:r>
    </w:p>
    <w:p w14:paraId="782FAE6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58435FF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ref="Quantity" /&gt;</w:t>
      </w:r>
    </w:p>
    <w:p w14:paraId="2BC574F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ref="State" /&gt;</w:t>
      </w:r>
    </w:p>
    <w:p w14:paraId="51246F8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7DD7ABC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name="OrderItemID" type="xs:positiveInteger" /&gt;</w:t>
      </w:r>
    </w:p>
    <w:p w14:paraId="55E5659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name="OrderID" type="xs:positiveInteger" /&gt;</w:t>
      </w:r>
    </w:p>
    <w:p w14:paraId="5C77B84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name="FoodID" type="xs:positiveInteger" /&gt;</w:t>
      </w:r>
    </w:p>
    <w:p w14:paraId="77E4AAB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1A76408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 name="OrderType"&gt;</w:t>
      </w:r>
    </w:p>
    <w:p w14:paraId="4595E28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2220B92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ref="TotalPrice" /&gt;</w:t>
      </w:r>
    </w:p>
    <w:p w14:paraId="5C6AD72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ref="TasteRating" minOccurs="0" /&gt;</w:t>
      </w:r>
    </w:p>
    <w:p w14:paraId="09CD5E9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ref="ServiceRating" minOccurs="0" /&gt;</w:t>
      </w:r>
    </w:p>
    <w:p w14:paraId="26B2BC1F"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ref="PaymentDate" minOccurs="0" /&gt;</w:t>
      </w:r>
    </w:p>
    <w:p w14:paraId="31E7AF0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ref="CompletionTime" minOccurs="0" /&gt;</w:t>
      </w:r>
    </w:p>
    <w:p w14:paraId="2031869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ref="StartTime" /&gt;</w:t>
      </w:r>
    </w:p>
    <w:p w14:paraId="2706194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ref="PaymentMethod" /&gt;</w:t>
      </w:r>
    </w:p>
    <w:p w14:paraId="3005071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4BED198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name="OrderID" type="xs:positiveInteger" /&gt;</w:t>
      </w:r>
    </w:p>
    <w:p w14:paraId="61FA122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name="RestaurantID" type="xs:positiveInteger" /&gt;</w:t>
      </w:r>
    </w:p>
    <w:p w14:paraId="519783D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3CAA8E6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 name="RestaurantType"&gt;</w:t>
      </w:r>
    </w:p>
    <w:p w14:paraId="7624D19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7D896A1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name="Address"&gt;</w:t>
      </w:r>
    </w:p>
    <w:p w14:paraId="1BB7E54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lastRenderedPageBreak/>
        <w:t xml:space="preserve">            &lt;xs:complexType&gt;</w:t>
      </w:r>
    </w:p>
    <w:p w14:paraId="78E37E1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4A68A25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ref="Street" /&gt;</w:t>
      </w:r>
    </w:p>
    <w:p w14:paraId="2B283B1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ref="City" /&gt;</w:t>
      </w:r>
    </w:p>
    <w:p w14:paraId="416EF11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ref="Door" /&gt;</w:t>
      </w:r>
    </w:p>
    <w:p w14:paraId="5824BBA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143EDE0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4AD800B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&lt;/xs:element&gt;</w:t>
      </w:r>
    </w:p>
    <w:p w14:paraId="5BA04E5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ref="Name" /&gt;</w:t>
      </w:r>
    </w:p>
    <w:p w14:paraId="2FEA1BA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43328F8F"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name="RestaurantID" type="xs:positiveInteger" /&gt;</w:t>
      </w:r>
    </w:p>
    <w:p w14:paraId="05BA30E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name="OrderItemID" type="xs:positiveInteger" /&gt;</w:t>
      </w:r>
    </w:p>
    <w:p w14:paraId="52F2BA2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44DB3DE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 name="FoodType"&gt;</w:t>
      </w:r>
    </w:p>
    <w:p w14:paraId="29E2D6C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7E5686E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ref="FoodID" /&gt;</w:t>
      </w:r>
    </w:p>
    <w:p w14:paraId="58823A5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ref="Name" /&gt;</w:t>
      </w:r>
    </w:p>
    <w:p w14:paraId="1705D1B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ref="Price" /&gt;</w:t>
      </w:r>
    </w:p>
    <w:p w14:paraId="554BEBD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ref="ImageID" minOccurs="0" /&gt;</w:t>
      </w:r>
    </w:p>
    <w:p w14:paraId="5CA483E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ref="Description" /&gt;</w:t>
      </w:r>
    </w:p>
    <w:p w14:paraId="2E662AF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208AEF9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name="FoodID" type="xs:positiveInteger" /&gt;</w:t>
      </w:r>
    </w:p>
    <w:p w14:paraId="0D17487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name="RestaurantID" type="xs:positiveInteger" /&gt;</w:t>
      </w:r>
    </w:p>
    <w:p w14:paraId="5144667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481C67A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 name="OwnerType"&gt;</w:t>
      </w:r>
    </w:p>
    <w:p w14:paraId="04C266B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30EC230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ref="Name" /&gt;</w:t>
      </w:r>
    </w:p>
    <w:p w14:paraId="6E095AA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ref="NetWorth" /&gt;</w:t>
      </w:r>
    </w:p>
    <w:p w14:paraId="77E7839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ref="CapabilityName" minOccurs="0" maxOccurs="unbounded" /&gt;</w:t>
      </w:r>
    </w:p>
    <w:p w14:paraId="07B050A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12123EC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name="OwnerID" type="xs:positiveInteger" /&gt;</w:t>
      </w:r>
    </w:p>
    <w:p w14:paraId="60FF2FA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lastRenderedPageBreak/>
        <w:t xml:space="preserve">      &lt;xs:attribute name="RestaurantID" type="xs:positiveInteger" /&gt;</w:t>
      </w:r>
    </w:p>
    <w:p w14:paraId="38D4384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40805D2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 name="StockItemType"&gt;</w:t>
      </w:r>
    </w:p>
    <w:p w14:paraId="17836F9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285C274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ref="LastChecked" /&gt;</w:t>
      </w:r>
    </w:p>
    <w:p w14:paraId="725BB69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ref="Quantity" /&gt;</w:t>
      </w:r>
    </w:p>
    <w:p w14:paraId="4377C87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65527DB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name="StockItemID" type="xs:positiveInteger" /&gt;</w:t>
      </w:r>
    </w:p>
    <w:p w14:paraId="28AE5C7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&lt;xs:attribute name="RestaurantID" type="xs:positiveInteger" /&gt;</w:t>
      </w:r>
    </w:p>
    <w:p w14:paraId="441EA39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6676A79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 Root Element --&gt;</w:t>
      </w:r>
    </w:p>
    <w:p w14:paraId="7107BCC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name="L27NCJRestaurants"&gt;</w:t>
      </w:r>
    </w:p>
    <w:p w14:paraId="50E2A46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21C978D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492E2BF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name="OrderItem" type="OrderItemType" minOccurs="0" maxOccurs="unbounded" /&gt;</w:t>
      </w:r>
    </w:p>
    <w:p w14:paraId="0B58BA3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name="Order" type="OrderType" minOccurs="0" maxOccurs="unbounded" /&gt;</w:t>
      </w:r>
    </w:p>
    <w:p w14:paraId="65EC4E2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name="Restaurant" type="RestaurantType" minOccurs="0" maxOccurs="unbounded" /&gt;</w:t>
      </w:r>
    </w:p>
    <w:p w14:paraId="35802D2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name="Food" type="FoodType" minOccurs="0" maxOccurs="unbounded" /&gt;</w:t>
      </w:r>
    </w:p>
    <w:p w14:paraId="11500C7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name="StockItem" type="StockItemType" minOccurs="0" maxOccurs="unbounded" /&gt;</w:t>
      </w:r>
    </w:p>
    <w:p w14:paraId="46FB74B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 name="Owner" type="OwnerType" minOccurs="0" maxOccurs="unbounded" /&gt;</w:t>
      </w:r>
    </w:p>
    <w:p w14:paraId="37B98CD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&lt;/xs:sequence&gt;</w:t>
      </w:r>
    </w:p>
    <w:p w14:paraId="645DC1D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&lt;/xs:complexType&gt;</w:t>
      </w:r>
    </w:p>
    <w:p w14:paraId="7BE240D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 Primary Keys --&gt;</w:t>
      </w:r>
    </w:p>
    <w:p w14:paraId="31DECCA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 name="OrderItemKey"&gt;</w:t>
      </w:r>
    </w:p>
    <w:p w14:paraId="4B5EEED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xpath="OrderItem" /&gt;</w:t>
      </w:r>
    </w:p>
    <w:p w14:paraId="13FCF6A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xpath="@OrderItemID" /&gt;</w:t>
      </w:r>
    </w:p>
    <w:p w14:paraId="6A8F7B5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&lt;/xs:key&gt;</w:t>
      </w:r>
    </w:p>
    <w:p w14:paraId="1D7BE9E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 name="OrderKey"&gt;</w:t>
      </w:r>
    </w:p>
    <w:p w14:paraId="35C87A2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lastRenderedPageBreak/>
        <w:t xml:space="preserve">         &lt;xs:selector xpath="Order" /&gt;</w:t>
      </w:r>
    </w:p>
    <w:p w14:paraId="670368C9"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xpath="@OrderID" /&gt;</w:t>
      </w:r>
    </w:p>
    <w:p w14:paraId="08D7C47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&lt;/xs:key&gt;</w:t>
      </w:r>
    </w:p>
    <w:p w14:paraId="5898836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 name="RestaurantKey"&gt;</w:t>
      </w:r>
    </w:p>
    <w:p w14:paraId="6DF5405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xpath="Restaurant" /&gt;</w:t>
      </w:r>
    </w:p>
    <w:p w14:paraId="74B2E9A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xpath="@RestaurantID" /&gt;</w:t>
      </w:r>
    </w:p>
    <w:p w14:paraId="0EB9A80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&lt;/xs:key&gt;</w:t>
      </w:r>
    </w:p>
    <w:p w14:paraId="036F9C4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 name="FoodKey"&gt;</w:t>
      </w:r>
    </w:p>
    <w:p w14:paraId="6BCA850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xpath="Food" /&gt;</w:t>
      </w:r>
    </w:p>
    <w:p w14:paraId="535DB9A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xpath="@FoodID" /&gt;</w:t>
      </w:r>
    </w:p>
    <w:p w14:paraId="4DA8155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&lt;/xs:key&gt;</w:t>
      </w:r>
    </w:p>
    <w:p w14:paraId="44482E2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 name="IngredientKey"&gt;</w:t>
      </w:r>
    </w:p>
    <w:p w14:paraId="201F962A"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xpath="Ingredient" /&gt;</w:t>
      </w:r>
    </w:p>
    <w:p w14:paraId="76D096B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xpath="@IngredientID" /&gt;</w:t>
      </w:r>
    </w:p>
    <w:p w14:paraId="3B337D1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&lt;/xs:key&gt;</w:t>
      </w:r>
    </w:p>
    <w:p w14:paraId="4152D09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 name="StockItemKey"&gt;</w:t>
      </w:r>
    </w:p>
    <w:p w14:paraId="211A2181"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xpath="StockItem" /&gt;</w:t>
      </w:r>
    </w:p>
    <w:p w14:paraId="02841F1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xpath="@StockItemID" /&gt;</w:t>
      </w:r>
    </w:p>
    <w:p w14:paraId="21AA7FC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&lt;/xs:key&gt;</w:t>
      </w:r>
    </w:p>
    <w:p w14:paraId="24F5439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 name="EmployeeKey"&gt;</w:t>
      </w:r>
    </w:p>
    <w:p w14:paraId="702E2B0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xpath="Employee" /&gt;</w:t>
      </w:r>
    </w:p>
    <w:p w14:paraId="36368AF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xpath="@EmployeeID" /&gt;</w:t>
      </w:r>
    </w:p>
    <w:p w14:paraId="657DAEF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&lt;/xs:key&gt;</w:t>
      </w:r>
    </w:p>
    <w:p w14:paraId="21AD60D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 keyref, unique --&gt;</w:t>
      </w:r>
    </w:p>
    <w:p w14:paraId="1369EE2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 name="OrderItem_OrderID" refer="OrderKey"&gt;</w:t>
      </w:r>
    </w:p>
    <w:p w14:paraId="61E22F4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xpath="OrderItem" /&gt;</w:t>
      </w:r>
    </w:p>
    <w:p w14:paraId="3D3C79D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xpath="@Order" /&gt;</w:t>
      </w:r>
    </w:p>
    <w:p w14:paraId="541B8FD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&lt;/xs:keyref&gt;</w:t>
      </w:r>
    </w:p>
    <w:p w14:paraId="4069F74F"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 name="Order_FoodID" refer="FoodKey"&gt;</w:t>
      </w:r>
    </w:p>
    <w:p w14:paraId="3C41612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xpath="OrderItem" /&gt;</w:t>
      </w:r>
    </w:p>
    <w:p w14:paraId="3337D0C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xpath="@Order" /&gt;</w:t>
      </w:r>
    </w:p>
    <w:p w14:paraId="7F515F6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&lt;/xs:keyref&gt;</w:t>
      </w:r>
    </w:p>
    <w:p w14:paraId="6FC6991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lastRenderedPageBreak/>
        <w:t xml:space="preserve">      &lt;xs:keyref name="Order_RestaurantID" refer="RestaurantKey"&gt;</w:t>
      </w:r>
    </w:p>
    <w:p w14:paraId="30ECB026"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xpath="Order" /&gt;</w:t>
      </w:r>
    </w:p>
    <w:p w14:paraId="032E67B8"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xpath="@Restaurant" /&gt;</w:t>
      </w:r>
    </w:p>
    <w:p w14:paraId="264D9D0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&lt;/xs:keyref&gt;</w:t>
      </w:r>
    </w:p>
    <w:p w14:paraId="0A8D6B8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 name="Restaurant_FoodID" refer="RestaurantKey"&gt;</w:t>
      </w:r>
    </w:p>
    <w:p w14:paraId="6E624EE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xpath="Food" /&gt;</w:t>
      </w:r>
    </w:p>
    <w:p w14:paraId="4C79538C"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xpath="@Restaurant" /&gt;</w:t>
      </w:r>
    </w:p>
    <w:p w14:paraId="65871014"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&lt;/xs:keyref&gt;</w:t>
      </w:r>
    </w:p>
    <w:p w14:paraId="0980B08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 name="StockItem_RestaurantID" refer="RestaurantKey"&gt;</w:t>
      </w:r>
    </w:p>
    <w:p w14:paraId="2900D5A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xpath="StockItem" /&gt;</w:t>
      </w:r>
    </w:p>
    <w:p w14:paraId="20123540"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xpath="@Restaurant" /&gt;</w:t>
      </w:r>
    </w:p>
    <w:p w14:paraId="7591A53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&lt;/xs:keyref&gt;</w:t>
      </w:r>
    </w:p>
    <w:p w14:paraId="6F7B8445"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 name="Owner_RestaurantID" refer="RestaurantKey"&gt;</w:t>
      </w:r>
    </w:p>
    <w:p w14:paraId="708E36E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xpath="Owner" /&gt;</w:t>
      </w:r>
    </w:p>
    <w:p w14:paraId="1ADC8AF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xpath="@Restaurant" /&gt;</w:t>
      </w:r>
    </w:p>
    <w:p w14:paraId="19CCF4BD"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&lt;/xs:keyref&gt;</w:t>
      </w:r>
    </w:p>
    <w:p w14:paraId="66D5AE8E"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 Future unique --&gt;</w:t>
      </w:r>
    </w:p>
    <w:p w14:paraId="2E966AC2"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&lt;xs:unique name="Owner_RestaurantID_one_to_one"&gt;</w:t>
      </w:r>
    </w:p>
    <w:p w14:paraId="5B8A60E7"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&lt;xs:selector xpath="Owner" /&gt;</w:t>
      </w:r>
    </w:p>
    <w:p w14:paraId="66B4623F"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&lt;xs:field xpath="@Restaurant" /&gt;</w:t>
      </w:r>
    </w:p>
    <w:p w14:paraId="3129ED0B"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&lt;/xs:unique&gt;</w:t>
      </w:r>
    </w:p>
    <w:p w14:paraId="307796E3" w14:textId="77777777"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 xml:space="preserve">   &lt;/xs:element&gt;</w:t>
      </w:r>
    </w:p>
    <w:p w14:paraId="0DB29408" w14:textId="76E45EC6" w:rsidR="000B13BC" w:rsidRPr="000B13BC" w:rsidRDefault="000B13BC" w:rsidP="000B13BC">
      <w:pPr>
        <w:pStyle w:val="Norml"/>
        <w:ind w:firstLine="284"/>
        <w:jc w:val="both"/>
        <w:rPr>
          <w:rFonts w:ascii="Arial" w:hAnsi="Arial" w:cs="Arial"/>
          <w:sz w:val="24"/>
          <w:szCs w:val="24"/>
        </w:rPr>
      </w:pPr>
      <w:r w:rsidRPr="000B13BC">
        <w:rPr>
          <w:rFonts w:ascii="Arial" w:hAnsi="Arial" w:cs="Arial"/>
          <w:sz w:val="24"/>
          <w:szCs w:val="24"/>
        </w:rPr>
        <w:t>&lt;/xs:schema&gt;</w:t>
      </w:r>
    </w:p>
    <w:p w14:paraId="6319625F" w14:textId="5A7B95D2" w:rsidR="00B90811" w:rsidRDefault="00000000">
      <w:pPr>
        <w:pStyle w:val="Cmsor1"/>
      </w:pPr>
      <w:r>
        <w:t>2.feladat</w:t>
      </w:r>
      <w:bookmarkEnd w:id="26"/>
      <w:bookmarkEnd w:id="27"/>
      <w:bookmarkEnd w:id="28"/>
      <w:bookmarkEnd w:id="29"/>
    </w:p>
    <w:p w14:paraId="5FDFC3D5" w14:textId="77777777" w:rsidR="00B90811" w:rsidRDefault="00000000">
      <w:pPr>
        <w:pStyle w:val="Cmsor2"/>
      </w:pPr>
      <w:bookmarkStart w:id="30" w:name="_Toc149339108"/>
      <w:bookmarkStart w:id="31" w:name="_Toc149389044"/>
      <w:bookmarkStart w:id="32" w:name="_Toc150945242"/>
      <w:bookmarkStart w:id="33" w:name="_Toc151387664"/>
      <w:r>
        <w:t>2a adatolvasás,</w:t>
      </w:r>
      <w:bookmarkEnd w:id="30"/>
      <w:bookmarkEnd w:id="31"/>
      <w:bookmarkEnd w:id="32"/>
      <w:bookmarkEnd w:id="33"/>
    </w:p>
    <w:p w14:paraId="26689CBF" w14:textId="77777777" w:rsidR="00B90811" w:rsidRDefault="00000000">
      <w:pPr>
        <w:pStyle w:val="Norml"/>
        <w:jc w:val="both"/>
        <w:rPr>
          <w:rStyle w:val="Bekezdsalapbettpusa"/>
          <w:rFonts w:ascii="Arial" w:hAnsi="Arial" w:cs="Arial"/>
          <w:sz w:val="24"/>
          <w:szCs w:val="24"/>
        </w:rPr>
      </w:pPr>
      <w:r>
        <w:t xml:space="preserve">  </w:t>
      </w:r>
      <w:r>
        <w:br/>
      </w:r>
      <w:r>
        <w:rPr>
          <w:rStyle w:val="Bekezdsalapbettpusa"/>
          <w:rFonts w:ascii="Arial" w:hAnsi="Arial" w:cs="Arial"/>
          <w:sz w:val="24"/>
          <w:szCs w:val="24"/>
        </w:rPr>
        <w:t>A szokásos 3 könyvtárból történtő import (IO,xml,w3c) után beolvasom  a fájlt egy try catch (ez az I/O művelet miatt szükséges) példányosítom a DocumentBuilderFactory a normalizálását követően megnyitom az outpit filet, majd meghívom a printWriter nevű függvényt ami egyszerre írja konzolra és fájlba a bemeneti xml dokumentum tartalmát. A dokumentum  főbb elemeit nodeListekben tárolom el, ezeken for ciklussal megyek végig, vizsgálom a gyerekelemeket, ezeknek a tartalmát (contexét).</w:t>
      </w:r>
    </w:p>
    <w:p w14:paraId="5B1EDFB2" w14:textId="77777777" w:rsidR="000B13BC" w:rsidRDefault="000B13BC" w:rsidP="000B13BC">
      <w:pPr>
        <w:pStyle w:val="Norml"/>
        <w:jc w:val="both"/>
      </w:pPr>
      <w:r>
        <w:t>package hu.domparse.l27ncj;</w:t>
      </w:r>
    </w:p>
    <w:p w14:paraId="4A788E26" w14:textId="77777777" w:rsidR="000B13BC" w:rsidRDefault="000B13BC" w:rsidP="000B13BC">
      <w:pPr>
        <w:pStyle w:val="Norml"/>
        <w:jc w:val="both"/>
      </w:pPr>
    </w:p>
    <w:p w14:paraId="0DF22385" w14:textId="77777777" w:rsidR="000B13BC" w:rsidRDefault="000B13BC" w:rsidP="000B13BC">
      <w:pPr>
        <w:pStyle w:val="Norml"/>
        <w:jc w:val="both"/>
      </w:pPr>
      <w:r>
        <w:lastRenderedPageBreak/>
        <w:t>import java.io.File;</w:t>
      </w:r>
    </w:p>
    <w:p w14:paraId="1D496562" w14:textId="77777777" w:rsidR="000B13BC" w:rsidRDefault="000B13BC" w:rsidP="000B13BC">
      <w:pPr>
        <w:pStyle w:val="Norml"/>
        <w:jc w:val="both"/>
      </w:pPr>
      <w:r>
        <w:t>import java.io.IOException;</w:t>
      </w:r>
    </w:p>
    <w:p w14:paraId="23C31FB1" w14:textId="77777777" w:rsidR="000B13BC" w:rsidRDefault="000B13BC" w:rsidP="000B13BC">
      <w:pPr>
        <w:pStyle w:val="Norml"/>
        <w:jc w:val="both"/>
      </w:pPr>
      <w:r>
        <w:t>import java.io.PrintStream;</w:t>
      </w:r>
    </w:p>
    <w:p w14:paraId="0FA3A0E5" w14:textId="77777777" w:rsidR="000B13BC" w:rsidRDefault="000B13BC" w:rsidP="000B13BC">
      <w:pPr>
        <w:pStyle w:val="Norml"/>
        <w:jc w:val="both"/>
      </w:pPr>
      <w:r>
        <w:t>import java.util.ArrayList;</w:t>
      </w:r>
    </w:p>
    <w:p w14:paraId="136031A2" w14:textId="77777777" w:rsidR="000B13BC" w:rsidRDefault="000B13BC" w:rsidP="000B13BC">
      <w:pPr>
        <w:pStyle w:val="Norml"/>
        <w:jc w:val="both"/>
      </w:pPr>
      <w:r>
        <w:t>import java.util.List;</w:t>
      </w:r>
    </w:p>
    <w:p w14:paraId="6C5CCF6B" w14:textId="77777777" w:rsidR="000B13BC" w:rsidRDefault="000B13BC" w:rsidP="000B13BC">
      <w:pPr>
        <w:pStyle w:val="Norml"/>
        <w:jc w:val="both"/>
      </w:pPr>
    </w:p>
    <w:p w14:paraId="3F8E2538" w14:textId="77777777" w:rsidR="000B13BC" w:rsidRDefault="000B13BC" w:rsidP="000B13BC">
      <w:pPr>
        <w:pStyle w:val="Norml"/>
        <w:jc w:val="both"/>
      </w:pPr>
      <w:r>
        <w:t>import javax.xml.parsers.DocumentBuilder;</w:t>
      </w:r>
    </w:p>
    <w:p w14:paraId="4B36BE2B" w14:textId="77777777" w:rsidR="000B13BC" w:rsidRDefault="000B13BC" w:rsidP="000B13BC">
      <w:pPr>
        <w:pStyle w:val="Norml"/>
        <w:jc w:val="both"/>
      </w:pPr>
      <w:r>
        <w:t>import javax.xml.parsers.DocumentBuilderFactory;</w:t>
      </w:r>
    </w:p>
    <w:p w14:paraId="0E2A55E2" w14:textId="77777777" w:rsidR="000B13BC" w:rsidRDefault="000B13BC" w:rsidP="000B13BC">
      <w:pPr>
        <w:pStyle w:val="Norml"/>
        <w:jc w:val="both"/>
      </w:pPr>
      <w:r>
        <w:t>import javax.xml.parsers.ParserConfigurationException;</w:t>
      </w:r>
    </w:p>
    <w:p w14:paraId="092D85EA" w14:textId="77777777" w:rsidR="000B13BC" w:rsidRDefault="000B13BC" w:rsidP="000B13BC">
      <w:pPr>
        <w:pStyle w:val="Norml"/>
        <w:jc w:val="both"/>
      </w:pPr>
    </w:p>
    <w:p w14:paraId="32770813" w14:textId="77777777" w:rsidR="000B13BC" w:rsidRDefault="000B13BC" w:rsidP="000B13BC">
      <w:pPr>
        <w:pStyle w:val="Norml"/>
        <w:jc w:val="both"/>
      </w:pPr>
      <w:r>
        <w:t>import org.w3c.dom.Document;</w:t>
      </w:r>
    </w:p>
    <w:p w14:paraId="1B7D7EDF" w14:textId="77777777" w:rsidR="000B13BC" w:rsidRDefault="000B13BC" w:rsidP="000B13BC">
      <w:pPr>
        <w:pStyle w:val="Norml"/>
        <w:jc w:val="both"/>
      </w:pPr>
      <w:r>
        <w:t>import org.w3c.dom.Element;</w:t>
      </w:r>
    </w:p>
    <w:p w14:paraId="3878ECCE" w14:textId="77777777" w:rsidR="000B13BC" w:rsidRDefault="000B13BC" w:rsidP="000B13BC">
      <w:pPr>
        <w:pStyle w:val="Norml"/>
        <w:jc w:val="both"/>
      </w:pPr>
      <w:r>
        <w:t>import org.w3c.dom.NamedNodeMap;</w:t>
      </w:r>
    </w:p>
    <w:p w14:paraId="122172BB" w14:textId="77777777" w:rsidR="000B13BC" w:rsidRDefault="000B13BC" w:rsidP="000B13BC">
      <w:pPr>
        <w:pStyle w:val="Norml"/>
        <w:jc w:val="both"/>
      </w:pPr>
      <w:r>
        <w:t>import org.w3c.dom.Node;</w:t>
      </w:r>
    </w:p>
    <w:p w14:paraId="283B25E2" w14:textId="77777777" w:rsidR="000B13BC" w:rsidRDefault="000B13BC" w:rsidP="000B13BC">
      <w:pPr>
        <w:pStyle w:val="Norml"/>
        <w:jc w:val="both"/>
      </w:pPr>
      <w:r>
        <w:t>import org.w3c.dom.NodeList;</w:t>
      </w:r>
    </w:p>
    <w:p w14:paraId="0029208E" w14:textId="77777777" w:rsidR="000B13BC" w:rsidRDefault="000B13BC" w:rsidP="000B13BC">
      <w:pPr>
        <w:pStyle w:val="Norml"/>
        <w:jc w:val="both"/>
      </w:pPr>
      <w:r>
        <w:t>import org.xml.sax.SAXException;</w:t>
      </w:r>
    </w:p>
    <w:p w14:paraId="44D285B5" w14:textId="77777777" w:rsidR="000B13BC" w:rsidRDefault="000B13BC" w:rsidP="000B13BC">
      <w:pPr>
        <w:pStyle w:val="Norml"/>
        <w:jc w:val="both"/>
      </w:pPr>
    </w:p>
    <w:p w14:paraId="5B604B58" w14:textId="77777777" w:rsidR="000B13BC" w:rsidRDefault="000B13BC" w:rsidP="000B13BC">
      <w:pPr>
        <w:pStyle w:val="Norml"/>
        <w:jc w:val="both"/>
      </w:pPr>
      <w:r>
        <w:t>public class DomReadL27ncj {</w:t>
      </w:r>
    </w:p>
    <w:p w14:paraId="183747FC" w14:textId="77777777" w:rsidR="000B13BC" w:rsidRDefault="000B13BC" w:rsidP="000B13BC">
      <w:pPr>
        <w:pStyle w:val="Norml"/>
        <w:jc w:val="both"/>
      </w:pPr>
    </w:p>
    <w:p w14:paraId="1BD1604C" w14:textId="77777777" w:rsidR="000B13BC" w:rsidRDefault="000B13BC" w:rsidP="000B13BC">
      <w:pPr>
        <w:pStyle w:val="Norml"/>
        <w:jc w:val="both"/>
      </w:pPr>
      <w:r>
        <w:tab/>
        <w:t>public static void main(String[] args) {</w:t>
      </w:r>
    </w:p>
    <w:p w14:paraId="4A67FD9B" w14:textId="77777777" w:rsidR="000B13BC" w:rsidRDefault="000B13BC" w:rsidP="000B13BC">
      <w:pPr>
        <w:pStyle w:val="Norml"/>
        <w:jc w:val="both"/>
      </w:pPr>
      <w:r>
        <w:tab/>
      </w:r>
      <w:r>
        <w:tab/>
        <w:t>Document root = Read(pathToXml);</w:t>
      </w:r>
    </w:p>
    <w:p w14:paraId="1278ED6A" w14:textId="77777777" w:rsidR="000B13BC" w:rsidRDefault="000B13BC" w:rsidP="000B13BC">
      <w:pPr>
        <w:pStyle w:val="Norml"/>
        <w:jc w:val="both"/>
      </w:pPr>
      <w:r>
        <w:tab/>
      </w:r>
      <w:r>
        <w:tab/>
        <w:t>PrintNode(root.getDocumentElement(), 0, System.out);</w:t>
      </w:r>
    </w:p>
    <w:p w14:paraId="4438C7A3" w14:textId="77777777" w:rsidR="000B13BC" w:rsidRDefault="000B13BC" w:rsidP="000B13BC">
      <w:pPr>
        <w:pStyle w:val="Norml"/>
        <w:jc w:val="both"/>
      </w:pPr>
      <w:r>
        <w:tab/>
        <w:t>}</w:t>
      </w:r>
    </w:p>
    <w:p w14:paraId="514F80AB" w14:textId="77777777" w:rsidR="000B13BC" w:rsidRDefault="000B13BC" w:rsidP="000B13BC">
      <w:pPr>
        <w:pStyle w:val="Norml"/>
        <w:jc w:val="both"/>
      </w:pPr>
    </w:p>
    <w:p w14:paraId="720812C2" w14:textId="77777777" w:rsidR="000B13BC" w:rsidRDefault="000B13BC" w:rsidP="000B13BC">
      <w:pPr>
        <w:pStyle w:val="Norml"/>
        <w:jc w:val="both"/>
      </w:pPr>
      <w:r>
        <w:tab/>
        <w:t>public static String pathToXml = "XMLL27ncj.xml";</w:t>
      </w:r>
    </w:p>
    <w:p w14:paraId="3AC4993C" w14:textId="77777777" w:rsidR="000B13BC" w:rsidRDefault="000B13BC" w:rsidP="000B13BC">
      <w:pPr>
        <w:pStyle w:val="Norml"/>
        <w:jc w:val="both"/>
      </w:pPr>
      <w:r>
        <w:tab/>
        <w:t>public int indenting = 0;</w:t>
      </w:r>
    </w:p>
    <w:p w14:paraId="233756E9" w14:textId="77777777" w:rsidR="000B13BC" w:rsidRDefault="000B13BC" w:rsidP="000B13BC">
      <w:pPr>
        <w:pStyle w:val="Norml"/>
        <w:jc w:val="both"/>
      </w:pPr>
      <w:r>
        <w:tab/>
      </w:r>
    </w:p>
    <w:p w14:paraId="1D0DE065" w14:textId="77777777" w:rsidR="000B13BC" w:rsidRDefault="000B13BC" w:rsidP="000B13BC">
      <w:pPr>
        <w:pStyle w:val="Norml"/>
        <w:jc w:val="both"/>
      </w:pPr>
      <w:r>
        <w:t xml:space="preserve">    public static Document Read(String fromPath) {</w:t>
      </w:r>
    </w:p>
    <w:p w14:paraId="38663B90" w14:textId="77777777" w:rsidR="000B13BC" w:rsidRDefault="000B13BC" w:rsidP="000B13BC">
      <w:pPr>
        <w:pStyle w:val="Norml"/>
        <w:jc w:val="both"/>
      </w:pPr>
      <w:r>
        <w:t xml:space="preserve">    </w:t>
      </w:r>
      <w:r>
        <w:tab/>
      </w:r>
    </w:p>
    <w:p w14:paraId="4507D7FB" w14:textId="77777777" w:rsidR="000B13BC" w:rsidRDefault="000B13BC" w:rsidP="000B13BC">
      <w:pPr>
        <w:pStyle w:val="Norml"/>
        <w:jc w:val="both"/>
      </w:pPr>
      <w:r>
        <w:t xml:space="preserve">        String filePath = pathToXml;</w:t>
      </w:r>
    </w:p>
    <w:p w14:paraId="58F59BC3" w14:textId="77777777" w:rsidR="000B13BC" w:rsidRDefault="000B13BC" w:rsidP="000B13BC">
      <w:pPr>
        <w:pStyle w:val="Norml"/>
        <w:jc w:val="both"/>
      </w:pPr>
      <w:r>
        <w:t xml:space="preserve">        System.out.println("Reading: " + pathToXml);</w:t>
      </w:r>
    </w:p>
    <w:p w14:paraId="6165710A" w14:textId="77777777" w:rsidR="000B13BC" w:rsidRDefault="000B13BC" w:rsidP="000B13BC">
      <w:pPr>
        <w:pStyle w:val="Norml"/>
        <w:jc w:val="both"/>
      </w:pPr>
      <w:r>
        <w:t xml:space="preserve">        </w:t>
      </w:r>
    </w:p>
    <w:p w14:paraId="0BAE6760" w14:textId="77777777" w:rsidR="000B13BC" w:rsidRDefault="000B13BC" w:rsidP="000B13BC">
      <w:pPr>
        <w:pStyle w:val="Norml"/>
        <w:jc w:val="both"/>
      </w:pPr>
      <w:r>
        <w:t xml:space="preserve">        File xmlFile = new File(filePath);</w:t>
      </w:r>
    </w:p>
    <w:p w14:paraId="3CC08014" w14:textId="77777777" w:rsidR="000B13BC" w:rsidRDefault="000B13BC" w:rsidP="000B13BC">
      <w:pPr>
        <w:pStyle w:val="Norml"/>
        <w:jc w:val="both"/>
      </w:pPr>
      <w:r>
        <w:lastRenderedPageBreak/>
        <w:t xml:space="preserve">        DocumentBuilderFactory dbFactory = DocumentBuilderFactory.newInstance();</w:t>
      </w:r>
    </w:p>
    <w:p w14:paraId="3FFE4D91" w14:textId="77777777" w:rsidR="000B13BC" w:rsidRDefault="000B13BC" w:rsidP="000B13BC">
      <w:pPr>
        <w:pStyle w:val="Norml"/>
        <w:jc w:val="both"/>
      </w:pPr>
      <w:r>
        <w:t xml:space="preserve">        DocumentBuilder dBuilder;</w:t>
      </w:r>
    </w:p>
    <w:p w14:paraId="19F28666" w14:textId="77777777" w:rsidR="000B13BC" w:rsidRDefault="000B13BC" w:rsidP="000B13BC">
      <w:pPr>
        <w:pStyle w:val="Norml"/>
        <w:jc w:val="both"/>
      </w:pPr>
      <w:r>
        <w:t xml:space="preserve">        try {</w:t>
      </w:r>
    </w:p>
    <w:p w14:paraId="081ABEEA" w14:textId="77777777" w:rsidR="000B13BC" w:rsidRDefault="000B13BC" w:rsidP="000B13BC">
      <w:pPr>
        <w:pStyle w:val="Norml"/>
        <w:jc w:val="both"/>
      </w:pPr>
      <w:r>
        <w:t xml:space="preserve">            dBuilder = dbFactory.newDocumentBuilder();</w:t>
      </w:r>
    </w:p>
    <w:p w14:paraId="051AD1E8" w14:textId="77777777" w:rsidR="000B13BC" w:rsidRDefault="000B13BC" w:rsidP="000B13BC">
      <w:pPr>
        <w:pStyle w:val="Norml"/>
        <w:jc w:val="both"/>
      </w:pPr>
      <w:r>
        <w:t xml:space="preserve">            Document doc = dBuilder.parse(xmlFile);</w:t>
      </w:r>
    </w:p>
    <w:p w14:paraId="70F35BEA" w14:textId="77777777" w:rsidR="000B13BC" w:rsidRDefault="000B13BC" w:rsidP="000B13BC">
      <w:pPr>
        <w:pStyle w:val="Norml"/>
        <w:jc w:val="both"/>
      </w:pPr>
      <w:r>
        <w:t xml:space="preserve">            doc.getDocumentElement().normalize();</w:t>
      </w:r>
    </w:p>
    <w:p w14:paraId="431A0769" w14:textId="77777777" w:rsidR="000B13BC" w:rsidRDefault="000B13BC" w:rsidP="000B13BC">
      <w:pPr>
        <w:pStyle w:val="Norml"/>
        <w:jc w:val="both"/>
      </w:pPr>
    </w:p>
    <w:p w14:paraId="589B1418" w14:textId="77777777" w:rsidR="000B13BC" w:rsidRDefault="000B13BC" w:rsidP="000B13BC">
      <w:pPr>
        <w:pStyle w:val="Norml"/>
        <w:jc w:val="both"/>
      </w:pPr>
      <w:r>
        <w:t xml:space="preserve">            // now XML is loaded as Document in memory, lets convert it to Object List</w:t>
      </w:r>
    </w:p>
    <w:p w14:paraId="505ECB76" w14:textId="77777777" w:rsidR="000B13BC" w:rsidRDefault="000B13BC" w:rsidP="000B13BC">
      <w:pPr>
        <w:pStyle w:val="Norml"/>
        <w:jc w:val="both"/>
      </w:pPr>
      <w:r>
        <w:t xml:space="preserve">            System.out.println();</w:t>
      </w:r>
    </w:p>
    <w:p w14:paraId="5FB0598A" w14:textId="77777777" w:rsidR="000B13BC" w:rsidRDefault="000B13BC" w:rsidP="000B13BC">
      <w:pPr>
        <w:pStyle w:val="Norml"/>
        <w:jc w:val="both"/>
      </w:pPr>
      <w:r>
        <w:t xml:space="preserve">            return doc;</w:t>
      </w:r>
    </w:p>
    <w:p w14:paraId="0B67DDA6" w14:textId="77777777" w:rsidR="000B13BC" w:rsidRDefault="000B13BC" w:rsidP="000B13BC">
      <w:pPr>
        <w:pStyle w:val="Norml"/>
        <w:jc w:val="both"/>
      </w:pPr>
    </w:p>
    <w:p w14:paraId="2AAEECF7" w14:textId="77777777" w:rsidR="000B13BC" w:rsidRDefault="000B13BC" w:rsidP="000B13BC">
      <w:pPr>
        <w:pStyle w:val="Norml"/>
        <w:jc w:val="both"/>
      </w:pPr>
      <w:r>
        <w:t xml:space="preserve">        } catch (SAXException | ParserConfigurationException ex1) {</w:t>
      </w:r>
    </w:p>
    <w:p w14:paraId="13C59A66" w14:textId="77777777" w:rsidR="000B13BC" w:rsidRDefault="000B13BC" w:rsidP="000B13BC">
      <w:pPr>
        <w:pStyle w:val="Norml"/>
        <w:jc w:val="both"/>
      </w:pPr>
      <w:r>
        <w:t xml:space="preserve">            ex1.printStackTrace();</w:t>
      </w:r>
    </w:p>
    <w:p w14:paraId="1EC0E64A" w14:textId="77777777" w:rsidR="000B13BC" w:rsidRDefault="000B13BC" w:rsidP="000B13BC">
      <w:pPr>
        <w:pStyle w:val="Norml"/>
        <w:jc w:val="both"/>
      </w:pPr>
      <w:r>
        <w:t xml:space="preserve">            </w:t>
      </w:r>
    </w:p>
    <w:p w14:paraId="694F774D" w14:textId="77777777" w:rsidR="000B13BC" w:rsidRDefault="000B13BC" w:rsidP="000B13BC">
      <w:pPr>
        <w:pStyle w:val="Norml"/>
        <w:jc w:val="both"/>
      </w:pPr>
      <w:r>
        <w:t xml:space="preserve">        }catch ( IOException e1 ) {</w:t>
      </w:r>
    </w:p>
    <w:p w14:paraId="28A0BDAF" w14:textId="77777777" w:rsidR="000B13BC" w:rsidRDefault="000B13BC" w:rsidP="000B13BC">
      <w:pPr>
        <w:pStyle w:val="Norml"/>
        <w:jc w:val="both"/>
      </w:pPr>
      <w:r>
        <w:t xml:space="preserve">        </w:t>
      </w:r>
      <w:r>
        <w:tab/>
        <w:t>System.out.println("Error: " + e1.getMessage());</w:t>
      </w:r>
    </w:p>
    <w:p w14:paraId="3999ADF4" w14:textId="77777777" w:rsidR="000B13BC" w:rsidRDefault="000B13BC" w:rsidP="000B13BC">
      <w:pPr>
        <w:pStyle w:val="Norml"/>
        <w:jc w:val="both"/>
      </w:pPr>
      <w:r>
        <w:t xml:space="preserve">        </w:t>
      </w:r>
      <w:r>
        <w:tab/>
        <w:t>System.out.println("Error: " + e1.getLocalizedMessage());</w:t>
      </w:r>
    </w:p>
    <w:p w14:paraId="57B33923" w14:textId="77777777" w:rsidR="000B13BC" w:rsidRDefault="000B13BC" w:rsidP="000B13BC">
      <w:pPr>
        <w:pStyle w:val="Norml"/>
        <w:jc w:val="both"/>
      </w:pPr>
      <w:r>
        <w:t xml:space="preserve">        }</w:t>
      </w:r>
    </w:p>
    <w:p w14:paraId="11A3E935" w14:textId="77777777" w:rsidR="000B13BC" w:rsidRDefault="000B13BC" w:rsidP="000B13BC">
      <w:pPr>
        <w:pStyle w:val="Norml"/>
        <w:jc w:val="both"/>
      </w:pPr>
      <w:r>
        <w:t xml:space="preserve">        return null;</w:t>
      </w:r>
    </w:p>
    <w:p w14:paraId="58364289" w14:textId="77777777" w:rsidR="000B13BC" w:rsidRDefault="000B13BC" w:rsidP="000B13BC">
      <w:pPr>
        <w:pStyle w:val="Norml"/>
        <w:jc w:val="both"/>
      </w:pPr>
      <w:r>
        <w:t xml:space="preserve">    }</w:t>
      </w:r>
    </w:p>
    <w:p w14:paraId="34A36906" w14:textId="77777777" w:rsidR="000B13BC" w:rsidRDefault="000B13BC" w:rsidP="000B13BC">
      <w:pPr>
        <w:pStyle w:val="Norml"/>
        <w:jc w:val="both"/>
      </w:pPr>
      <w:r>
        <w:t xml:space="preserve">    </w:t>
      </w:r>
    </w:p>
    <w:p w14:paraId="7C00CA31" w14:textId="77777777" w:rsidR="000B13BC" w:rsidRDefault="000B13BC" w:rsidP="000B13BC">
      <w:pPr>
        <w:pStyle w:val="Norml"/>
        <w:jc w:val="both"/>
      </w:pPr>
      <w:r>
        <w:t xml:space="preserve">    /**</w:t>
      </w:r>
    </w:p>
    <w:p w14:paraId="4559B0C9" w14:textId="77777777" w:rsidR="000B13BC" w:rsidRDefault="000B13BC" w:rsidP="000B13BC">
      <w:pPr>
        <w:pStyle w:val="Norml"/>
        <w:jc w:val="both"/>
      </w:pPr>
      <w:r>
        <w:t xml:space="preserve">     * Prints the text for a node, recursively prints the inner node, and so on</w:t>
      </w:r>
    </w:p>
    <w:p w14:paraId="1CDFF9F2" w14:textId="77777777" w:rsidR="000B13BC" w:rsidRDefault="000B13BC" w:rsidP="000B13BC">
      <w:pPr>
        <w:pStyle w:val="Norml"/>
        <w:jc w:val="both"/>
      </w:pPr>
      <w:r>
        <w:t xml:space="preserve">     * @param node</w:t>
      </w:r>
    </w:p>
    <w:p w14:paraId="5784741B" w14:textId="77777777" w:rsidR="000B13BC" w:rsidRDefault="000B13BC" w:rsidP="000B13BC">
      <w:pPr>
        <w:pStyle w:val="Norml"/>
        <w:jc w:val="both"/>
      </w:pPr>
      <w:r>
        <w:t xml:space="preserve">     * @param indenting</w:t>
      </w:r>
    </w:p>
    <w:p w14:paraId="0F671CAF" w14:textId="77777777" w:rsidR="000B13BC" w:rsidRDefault="000B13BC" w:rsidP="000B13BC">
      <w:pPr>
        <w:pStyle w:val="Norml"/>
        <w:jc w:val="both"/>
      </w:pPr>
      <w:r>
        <w:t xml:space="preserve">     */</w:t>
      </w:r>
    </w:p>
    <w:p w14:paraId="01C41622" w14:textId="77777777" w:rsidR="000B13BC" w:rsidRDefault="000B13BC" w:rsidP="000B13BC">
      <w:pPr>
        <w:pStyle w:val="Norml"/>
        <w:jc w:val="both"/>
      </w:pPr>
      <w:r>
        <w:t xml:space="preserve">    public static void PrintNode(Node node, int indenting, PrintStream stream) {</w:t>
      </w:r>
    </w:p>
    <w:p w14:paraId="5A91BE70" w14:textId="77777777" w:rsidR="000B13BC" w:rsidRDefault="000B13BC" w:rsidP="000B13BC">
      <w:pPr>
        <w:pStyle w:val="Norml"/>
        <w:jc w:val="both"/>
      </w:pPr>
      <w:r>
        <w:t xml:space="preserve">    </w:t>
      </w:r>
      <w:r>
        <w:tab/>
      </w:r>
    </w:p>
    <w:p w14:paraId="2443AF59" w14:textId="77777777" w:rsidR="000B13BC" w:rsidRDefault="000B13BC" w:rsidP="000B13BC">
      <w:pPr>
        <w:pStyle w:val="Norml"/>
        <w:jc w:val="both"/>
      </w:pPr>
      <w:r>
        <w:t xml:space="preserve">    </w:t>
      </w:r>
      <w:r>
        <w:tab/>
      </w:r>
    </w:p>
    <w:p w14:paraId="53AABFF3" w14:textId="77777777" w:rsidR="000B13BC" w:rsidRDefault="000B13BC" w:rsidP="000B13BC">
      <w:pPr>
        <w:pStyle w:val="Norml"/>
        <w:jc w:val="both"/>
      </w:pPr>
      <w:r>
        <w:t xml:space="preserve">    </w:t>
      </w:r>
      <w:r>
        <w:tab/>
        <w:t>String attrContentStr = extractAttributesStr(node);</w:t>
      </w:r>
    </w:p>
    <w:p w14:paraId="5892A637" w14:textId="77777777" w:rsidR="000B13BC" w:rsidRDefault="000B13BC" w:rsidP="000B13BC">
      <w:pPr>
        <w:pStyle w:val="Norml"/>
        <w:jc w:val="both"/>
      </w:pPr>
      <w:r>
        <w:t xml:space="preserve">    </w:t>
      </w:r>
    </w:p>
    <w:p w14:paraId="0CFF7D20" w14:textId="77777777" w:rsidR="000B13BC" w:rsidRDefault="000B13BC" w:rsidP="000B13BC">
      <w:pPr>
        <w:pStyle w:val="Norml"/>
        <w:jc w:val="both"/>
      </w:pPr>
      <w:r>
        <w:t xml:space="preserve">    </w:t>
      </w:r>
      <w:r>
        <w:tab/>
        <w:t>printStartTag(node.getNodeName(), attrContentStr, indenting, stream);</w:t>
      </w:r>
    </w:p>
    <w:p w14:paraId="406FF2BE" w14:textId="77777777" w:rsidR="000B13BC" w:rsidRDefault="000B13BC" w:rsidP="000B13BC">
      <w:pPr>
        <w:pStyle w:val="Norml"/>
        <w:jc w:val="both"/>
      </w:pPr>
      <w:r>
        <w:t xml:space="preserve">    </w:t>
      </w:r>
      <w:r>
        <w:tab/>
      </w:r>
    </w:p>
    <w:p w14:paraId="21C02CC1" w14:textId="77777777" w:rsidR="000B13BC" w:rsidRDefault="000B13BC" w:rsidP="000B13BC">
      <w:pPr>
        <w:pStyle w:val="Norml"/>
        <w:jc w:val="both"/>
      </w:pPr>
      <w:r>
        <w:lastRenderedPageBreak/>
        <w:t xml:space="preserve">    </w:t>
      </w:r>
      <w:r>
        <w:tab/>
        <w:t>NodeList children = node.getChildNodes();</w:t>
      </w:r>
    </w:p>
    <w:p w14:paraId="6481B7C3" w14:textId="77777777" w:rsidR="000B13BC" w:rsidRDefault="000B13BC" w:rsidP="000B13BC">
      <w:pPr>
        <w:pStyle w:val="Norml"/>
        <w:jc w:val="both"/>
      </w:pPr>
      <w:r>
        <w:t xml:space="preserve">    </w:t>
      </w:r>
      <w:r>
        <w:tab/>
      </w:r>
    </w:p>
    <w:p w14:paraId="5F7390E6" w14:textId="77777777" w:rsidR="000B13BC" w:rsidRDefault="000B13BC" w:rsidP="000B13BC">
      <w:pPr>
        <w:pStyle w:val="Norml"/>
        <w:jc w:val="both"/>
      </w:pPr>
      <w:r>
        <w:t xml:space="preserve">    </w:t>
      </w:r>
      <w:r>
        <w:tab/>
      </w:r>
    </w:p>
    <w:p w14:paraId="6F8AB852" w14:textId="77777777" w:rsidR="000B13BC" w:rsidRDefault="000B13BC" w:rsidP="000B13BC">
      <w:pPr>
        <w:pStyle w:val="Norml"/>
        <w:jc w:val="both"/>
      </w:pPr>
      <w:r>
        <w:t xml:space="preserve">        int length = children.getLength();</w:t>
      </w:r>
    </w:p>
    <w:p w14:paraId="37CE09CA" w14:textId="77777777" w:rsidR="000B13BC" w:rsidRDefault="000B13BC" w:rsidP="000B13BC">
      <w:pPr>
        <w:pStyle w:val="Norml"/>
        <w:jc w:val="both"/>
      </w:pPr>
      <w:r>
        <w:t xml:space="preserve">        </w:t>
      </w:r>
    </w:p>
    <w:p w14:paraId="765A68B7" w14:textId="77777777" w:rsidR="000B13BC" w:rsidRDefault="000B13BC" w:rsidP="000B13BC">
      <w:pPr>
        <w:pStyle w:val="Norml"/>
        <w:jc w:val="both"/>
      </w:pPr>
      <w:r>
        <w:t xml:space="preserve">        if (length &gt; 1) {</w:t>
      </w:r>
    </w:p>
    <w:p w14:paraId="057028A0" w14:textId="77777777" w:rsidR="000B13BC" w:rsidRDefault="000B13BC" w:rsidP="000B13BC">
      <w:pPr>
        <w:pStyle w:val="Norml"/>
        <w:jc w:val="both"/>
      </w:pPr>
      <w:r>
        <w:t xml:space="preserve">            for (int i = 0; i &lt; length; i++) {</w:t>
      </w:r>
    </w:p>
    <w:p w14:paraId="3AD32438" w14:textId="77777777" w:rsidR="000B13BC" w:rsidRDefault="000B13BC" w:rsidP="000B13BC">
      <w:pPr>
        <w:pStyle w:val="Norml"/>
        <w:jc w:val="both"/>
      </w:pPr>
      <w:r>
        <w:t xml:space="preserve">         </w:t>
      </w:r>
    </w:p>
    <w:p w14:paraId="5121449F" w14:textId="77777777" w:rsidR="000B13BC" w:rsidRDefault="000B13BC" w:rsidP="000B13BC">
      <w:pPr>
        <w:pStyle w:val="Norml"/>
        <w:jc w:val="both"/>
      </w:pPr>
      <w:r>
        <w:t xml:space="preserve">            </w:t>
      </w:r>
      <w:r>
        <w:tab/>
        <w:t>Node child = children.item(i);</w:t>
      </w:r>
    </w:p>
    <w:p w14:paraId="04525E28" w14:textId="77777777" w:rsidR="000B13BC" w:rsidRDefault="000B13BC" w:rsidP="000B13BC">
      <w:pPr>
        <w:pStyle w:val="Norml"/>
        <w:jc w:val="both"/>
      </w:pPr>
      <w:r>
        <w:t xml:space="preserve">            </w:t>
      </w:r>
      <w:r>
        <w:tab/>
        <w:t>var subChildren = child.getChildNodes();</w:t>
      </w:r>
    </w:p>
    <w:p w14:paraId="66F2E890" w14:textId="77777777" w:rsidR="000B13BC" w:rsidRDefault="000B13BC" w:rsidP="000B13BC">
      <w:pPr>
        <w:pStyle w:val="Norml"/>
        <w:jc w:val="both"/>
      </w:pPr>
      <w:r>
        <w:t xml:space="preserve">            </w:t>
      </w:r>
      <w:r>
        <w:tab/>
      </w:r>
    </w:p>
    <w:p w14:paraId="0FD0D9D2" w14:textId="77777777" w:rsidR="000B13BC" w:rsidRDefault="000B13BC" w:rsidP="000B13BC">
      <w:pPr>
        <w:pStyle w:val="Norml"/>
        <w:jc w:val="both"/>
      </w:pPr>
      <w:r>
        <w:t xml:space="preserve">            </w:t>
      </w:r>
      <w:r>
        <w:tab/>
        <w:t>var nodeName = child.getNodeName();</w:t>
      </w:r>
    </w:p>
    <w:p w14:paraId="5A410A48" w14:textId="77777777" w:rsidR="000B13BC" w:rsidRDefault="000B13BC" w:rsidP="000B13BC">
      <w:pPr>
        <w:pStyle w:val="Norml"/>
        <w:jc w:val="both"/>
      </w:pPr>
      <w:r>
        <w:t xml:space="preserve">            </w:t>
      </w:r>
      <w:r>
        <w:tab/>
        <w:t>if (nodeName == "#text") {</w:t>
      </w:r>
    </w:p>
    <w:p w14:paraId="0C344074" w14:textId="77777777" w:rsidR="000B13BC" w:rsidRDefault="000B13BC" w:rsidP="000B13BC">
      <w:pPr>
        <w:pStyle w:val="Norml"/>
        <w:jc w:val="both"/>
      </w:pPr>
      <w:r>
        <w:t xml:space="preserve">            </w:t>
      </w:r>
      <w:r>
        <w:tab/>
      </w:r>
      <w:r>
        <w:tab/>
        <w:t>//stream.print(child.getTextContent());</w:t>
      </w:r>
    </w:p>
    <w:p w14:paraId="4B9962E1" w14:textId="77777777" w:rsidR="000B13BC" w:rsidRDefault="000B13BC" w:rsidP="000B13BC">
      <w:pPr>
        <w:pStyle w:val="Norml"/>
        <w:jc w:val="both"/>
      </w:pPr>
      <w:r>
        <w:t xml:space="preserve">            </w:t>
      </w:r>
      <w:r>
        <w:tab/>
      </w:r>
      <w:r>
        <w:tab/>
        <w:t>//continue;</w:t>
      </w:r>
    </w:p>
    <w:p w14:paraId="5673292E" w14:textId="77777777" w:rsidR="000B13BC" w:rsidRDefault="000B13BC" w:rsidP="000B13BC">
      <w:pPr>
        <w:pStyle w:val="Norml"/>
        <w:jc w:val="both"/>
      </w:pPr>
      <w:r>
        <w:t xml:space="preserve">            </w:t>
      </w:r>
      <w:r>
        <w:tab/>
        <w:t>}</w:t>
      </w:r>
    </w:p>
    <w:p w14:paraId="1AFFA294" w14:textId="77777777" w:rsidR="000B13BC" w:rsidRDefault="000B13BC" w:rsidP="000B13BC">
      <w:pPr>
        <w:pStyle w:val="Norml"/>
        <w:jc w:val="both"/>
      </w:pPr>
      <w:r>
        <w:t xml:space="preserve">            </w:t>
      </w:r>
      <w:r>
        <w:tab/>
        <w:t>if (child.getNodeName() == "#comment") {</w:t>
      </w:r>
    </w:p>
    <w:p w14:paraId="5C0CCB93" w14:textId="77777777" w:rsidR="000B13BC" w:rsidRDefault="000B13BC" w:rsidP="000B13BC">
      <w:pPr>
        <w:pStyle w:val="Norml"/>
        <w:jc w:val="both"/>
      </w:pPr>
      <w:r>
        <w:t xml:space="preserve">            </w:t>
      </w:r>
      <w:r>
        <w:tab/>
      </w:r>
      <w:r>
        <w:tab/>
        <w:t>printComment(child.getTextContent(), stream);</w:t>
      </w:r>
    </w:p>
    <w:p w14:paraId="71EAAF00" w14:textId="77777777" w:rsidR="000B13BC" w:rsidRDefault="000B13BC" w:rsidP="000B13BC">
      <w:pPr>
        <w:pStyle w:val="Norml"/>
        <w:jc w:val="both"/>
      </w:pPr>
      <w:r>
        <w:t xml:space="preserve">            </w:t>
      </w:r>
      <w:r>
        <w:tab/>
      </w:r>
      <w:r>
        <w:tab/>
        <w:t>continue;</w:t>
      </w:r>
    </w:p>
    <w:p w14:paraId="534882B8" w14:textId="77777777" w:rsidR="000B13BC" w:rsidRDefault="000B13BC" w:rsidP="000B13BC">
      <w:pPr>
        <w:pStyle w:val="Norml"/>
        <w:jc w:val="both"/>
      </w:pPr>
      <w:r>
        <w:t xml:space="preserve">            </w:t>
      </w:r>
      <w:r>
        <w:tab/>
        <w:t>}</w:t>
      </w:r>
    </w:p>
    <w:p w14:paraId="1FCBA017" w14:textId="77777777" w:rsidR="000B13BC" w:rsidRDefault="000B13BC" w:rsidP="000B13BC">
      <w:pPr>
        <w:pStyle w:val="Norml"/>
        <w:jc w:val="both"/>
      </w:pPr>
    </w:p>
    <w:p w14:paraId="61C964A0" w14:textId="77777777" w:rsidR="000B13BC" w:rsidRDefault="000B13BC" w:rsidP="000B13BC">
      <w:pPr>
        <w:pStyle w:val="Norml"/>
        <w:jc w:val="both"/>
      </w:pPr>
      <w:r>
        <w:t xml:space="preserve">            </w:t>
      </w:r>
      <w:r>
        <w:tab/>
        <w:t>if (subChildren.getLength() &gt; 1) {</w:t>
      </w:r>
    </w:p>
    <w:p w14:paraId="062638E7" w14:textId="77777777" w:rsidR="000B13BC" w:rsidRDefault="000B13BC" w:rsidP="000B13BC">
      <w:pPr>
        <w:pStyle w:val="Norml"/>
        <w:jc w:val="both"/>
      </w:pPr>
      <w:r>
        <w:t xml:space="preserve">                </w:t>
      </w:r>
      <w:r>
        <w:tab/>
        <w:t>PrintNode(child, indenting + 1, stream);</w:t>
      </w:r>
    </w:p>
    <w:p w14:paraId="0361A32E" w14:textId="77777777" w:rsidR="000B13BC" w:rsidRDefault="000B13BC" w:rsidP="000B13BC">
      <w:pPr>
        <w:pStyle w:val="Norml"/>
        <w:jc w:val="both"/>
      </w:pPr>
      <w:r>
        <w:t xml:space="preserve">                </w:t>
      </w:r>
      <w:r>
        <w:tab/>
      </w:r>
    </w:p>
    <w:p w14:paraId="53BDC419" w14:textId="77777777" w:rsidR="000B13BC" w:rsidRDefault="000B13BC" w:rsidP="000B13BC">
      <w:pPr>
        <w:pStyle w:val="Norml"/>
        <w:jc w:val="both"/>
      </w:pPr>
      <w:r>
        <w:t xml:space="preserve">            </w:t>
      </w:r>
      <w:r>
        <w:tab/>
        <w:t>}else if (child.getTextContent().length() &gt; 0) {</w:t>
      </w:r>
    </w:p>
    <w:p w14:paraId="3218C940" w14:textId="77777777" w:rsidR="000B13BC" w:rsidRDefault="000B13BC" w:rsidP="000B13BC">
      <w:pPr>
        <w:pStyle w:val="Norml"/>
        <w:jc w:val="both"/>
      </w:pPr>
      <w:r>
        <w:t xml:space="preserve">            </w:t>
      </w:r>
      <w:r>
        <w:tab/>
      </w:r>
      <w:r>
        <w:tab/>
        <w:t>// Print start and end node</w:t>
      </w:r>
    </w:p>
    <w:p w14:paraId="7BED71BD" w14:textId="77777777" w:rsidR="000B13BC" w:rsidRDefault="000B13BC" w:rsidP="000B13BC">
      <w:pPr>
        <w:pStyle w:val="Norml"/>
        <w:jc w:val="both"/>
      </w:pPr>
      <w:r>
        <w:t xml:space="preserve">            </w:t>
      </w:r>
      <w:r>
        <w:tab/>
      </w:r>
      <w:r>
        <w:tab/>
        <w:t>if (nodeName != "#text") {</w:t>
      </w:r>
    </w:p>
    <w:p w14:paraId="5F316987" w14:textId="77777777" w:rsidR="000B13BC" w:rsidRDefault="000B13BC" w:rsidP="000B13BC">
      <w:pPr>
        <w:pStyle w:val="Norml"/>
        <w:jc w:val="both"/>
      </w:pPr>
      <w:r>
        <w:t xml:space="preserve">                </w:t>
      </w:r>
      <w:r>
        <w:tab/>
      </w:r>
      <w:r>
        <w:tab/>
        <w:t>stream.print("&lt;" + nodeName + "&gt;");</w:t>
      </w:r>
    </w:p>
    <w:p w14:paraId="05AA4247" w14:textId="77777777" w:rsidR="000B13BC" w:rsidRDefault="000B13BC" w:rsidP="000B13BC">
      <w:pPr>
        <w:pStyle w:val="Norml"/>
        <w:jc w:val="both"/>
      </w:pPr>
      <w:r>
        <w:t xml:space="preserve">            </w:t>
      </w:r>
      <w:r>
        <w:tab/>
      </w:r>
      <w:r>
        <w:tab/>
        <w:t>}</w:t>
      </w:r>
    </w:p>
    <w:p w14:paraId="6FBD5649" w14:textId="77777777" w:rsidR="000B13BC" w:rsidRDefault="000B13BC" w:rsidP="000B13BC">
      <w:pPr>
        <w:pStyle w:val="Norml"/>
        <w:jc w:val="both"/>
      </w:pPr>
      <w:r>
        <w:t xml:space="preserve">            </w:t>
      </w:r>
      <w:r>
        <w:tab/>
      </w:r>
      <w:r>
        <w:tab/>
      </w:r>
    </w:p>
    <w:p w14:paraId="4DA42D13" w14:textId="77777777" w:rsidR="000B13BC" w:rsidRDefault="000B13BC" w:rsidP="000B13BC">
      <w:pPr>
        <w:pStyle w:val="Norml"/>
        <w:jc w:val="both"/>
      </w:pPr>
      <w:r>
        <w:t xml:space="preserve">            </w:t>
      </w:r>
      <w:r>
        <w:tab/>
      </w:r>
      <w:r>
        <w:tab/>
        <w:t>stream.print(child.getTextContent());</w:t>
      </w:r>
    </w:p>
    <w:p w14:paraId="2E6203CD" w14:textId="77777777" w:rsidR="000B13BC" w:rsidRDefault="000B13BC" w:rsidP="000B13BC">
      <w:pPr>
        <w:pStyle w:val="Norml"/>
        <w:jc w:val="both"/>
      </w:pPr>
    </w:p>
    <w:p w14:paraId="01389768" w14:textId="77777777" w:rsidR="000B13BC" w:rsidRDefault="000B13BC" w:rsidP="000B13BC">
      <w:pPr>
        <w:pStyle w:val="Norml"/>
        <w:jc w:val="both"/>
      </w:pPr>
      <w:r>
        <w:t xml:space="preserve">            </w:t>
      </w:r>
      <w:r>
        <w:tab/>
      </w:r>
      <w:r>
        <w:tab/>
        <w:t>if (nodeName != "#text") {</w:t>
      </w:r>
    </w:p>
    <w:p w14:paraId="731532A4" w14:textId="77777777" w:rsidR="000B13BC" w:rsidRDefault="000B13BC" w:rsidP="000B13BC">
      <w:pPr>
        <w:pStyle w:val="Norml"/>
        <w:jc w:val="both"/>
      </w:pPr>
      <w:r>
        <w:lastRenderedPageBreak/>
        <w:t xml:space="preserve">                </w:t>
      </w:r>
      <w:r>
        <w:tab/>
      </w:r>
      <w:r>
        <w:tab/>
        <w:t>stream.print("&lt;/" + nodeName + "&gt;");</w:t>
      </w:r>
    </w:p>
    <w:p w14:paraId="0F44B0D3" w14:textId="77777777" w:rsidR="000B13BC" w:rsidRDefault="000B13BC" w:rsidP="000B13BC">
      <w:pPr>
        <w:pStyle w:val="Norml"/>
        <w:jc w:val="both"/>
      </w:pPr>
      <w:r>
        <w:t xml:space="preserve">            </w:t>
      </w:r>
      <w:r>
        <w:tab/>
      </w:r>
      <w:r>
        <w:tab/>
        <w:t>}</w:t>
      </w:r>
    </w:p>
    <w:p w14:paraId="5940353D" w14:textId="77777777" w:rsidR="000B13BC" w:rsidRDefault="000B13BC" w:rsidP="000B13BC">
      <w:pPr>
        <w:pStyle w:val="Norml"/>
        <w:jc w:val="both"/>
      </w:pPr>
      <w:r>
        <w:t xml:space="preserve">            </w:t>
      </w:r>
      <w:r>
        <w:tab/>
        <w:t>} else {</w:t>
      </w:r>
    </w:p>
    <w:p w14:paraId="0F4753E8" w14:textId="77777777" w:rsidR="000B13BC" w:rsidRDefault="000B13BC" w:rsidP="000B13BC">
      <w:pPr>
        <w:pStyle w:val="Norml"/>
        <w:jc w:val="both"/>
      </w:pPr>
      <w:r>
        <w:t xml:space="preserve">            </w:t>
      </w:r>
      <w:r>
        <w:tab/>
      </w:r>
      <w:r>
        <w:tab/>
        <w:t>PrintNode(child, 0, stream);</w:t>
      </w:r>
    </w:p>
    <w:p w14:paraId="3E6AB097" w14:textId="77777777" w:rsidR="000B13BC" w:rsidRDefault="000B13BC" w:rsidP="000B13BC">
      <w:pPr>
        <w:pStyle w:val="Norml"/>
        <w:jc w:val="both"/>
      </w:pPr>
      <w:r>
        <w:t xml:space="preserve">            </w:t>
      </w:r>
      <w:r>
        <w:tab/>
        <w:t>}</w:t>
      </w:r>
    </w:p>
    <w:p w14:paraId="1E056B5F" w14:textId="77777777" w:rsidR="000B13BC" w:rsidRDefault="000B13BC" w:rsidP="000B13BC">
      <w:pPr>
        <w:pStyle w:val="Norml"/>
        <w:jc w:val="both"/>
      </w:pPr>
      <w:r>
        <w:t xml:space="preserve">            }</w:t>
      </w:r>
    </w:p>
    <w:p w14:paraId="50F4DF2C" w14:textId="77777777" w:rsidR="000B13BC" w:rsidRDefault="000B13BC" w:rsidP="000B13BC">
      <w:pPr>
        <w:pStyle w:val="Norml"/>
        <w:jc w:val="both"/>
      </w:pPr>
      <w:r>
        <w:t xml:space="preserve">    </w:t>
      </w:r>
      <w:r>
        <w:tab/>
        <w:t>}else {</w:t>
      </w:r>
    </w:p>
    <w:p w14:paraId="5D2275A5" w14:textId="77777777" w:rsidR="000B13BC" w:rsidRDefault="000B13BC" w:rsidP="000B13BC">
      <w:pPr>
        <w:pStyle w:val="Norml"/>
        <w:jc w:val="both"/>
      </w:pPr>
      <w:r>
        <w:t xml:space="preserve">    </w:t>
      </w:r>
      <w:r>
        <w:tab/>
      </w:r>
      <w:r>
        <w:tab/>
      </w:r>
    </w:p>
    <w:p w14:paraId="0E0832E8" w14:textId="77777777" w:rsidR="000B13BC" w:rsidRDefault="000B13BC" w:rsidP="000B13BC">
      <w:pPr>
        <w:pStyle w:val="Norml"/>
        <w:jc w:val="both"/>
      </w:pPr>
      <w:r>
        <w:t xml:space="preserve">    </w:t>
      </w:r>
      <w:r>
        <w:tab/>
      </w:r>
      <w:r>
        <w:tab/>
        <w:t>printLine(node.getTextContent(), "", "", indenting + 2, stream);</w:t>
      </w:r>
    </w:p>
    <w:p w14:paraId="6B959A56" w14:textId="77777777" w:rsidR="000B13BC" w:rsidRDefault="000B13BC" w:rsidP="000B13BC">
      <w:pPr>
        <w:pStyle w:val="Norml"/>
        <w:jc w:val="both"/>
      </w:pPr>
      <w:r>
        <w:t xml:space="preserve">    </w:t>
      </w:r>
      <w:r>
        <w:tab/>
        <w:t>}</w:t>
      </w:r>
    </w:p>
    <w:p w14:paraId="654ECDF3" w14:textId="77777777" w:rsidR="000B13BC" w:rsidRDefault="000B13BC" w:rsidP="000B13BC">
      <w:pPr>
        <w:pStyle w:val="Norml"/>
        <w:jc w:val="both"/>
      </w:pPr>
      <w:r>
        <w:t xml:space="preserve">    </w:t>
      </w:r>
      <w:r>
        <w:tab/>
        <w:t>printEndTag(node.getNodeName(), indenting, System.out);</w:t>
      </w:r>
    </w:p>
    <w:p w14:paraId="1B3FD519" w14:textId="77777777" w:rsidR="000B13BC" w:rsidRDefault="000B13BC" w:rsidP="000B13BC">
      <w:pPr>
        <w:pStyle w:val="Norml"/>
        <w:jc w:val="both"/>
      </w:pPr>
      <w:r>
        <w:t xml:space="preserve">    }</w:t>
      </w:r>
    </w:p>
    <w:p w14:paraId="7ADED02F" w14:textId="77777777" w:rsidR="000B13BC" w:rsidRDefault="000B13BC" w:rsidP="000B13BC">
      <w:pPr>
        <w:pStyle w:val="Norml"/>
        <w:jc w:val="both"/>
      </w:pPr>
      <w:r>
        <w:t xml:space="preserve">    </w:t>
      </w:r>
    </w:p>
    <w:p w14:paraId="50E58C71" w14:textId="77777777" w:rsidR="000B13BC" w:rsidRDefault="000B13BC" w:rsidP="000B13BC">
      <w:pPr>
        <w:pStyle w:val="Norml"/>
        <w:jc w:val="both"/>
      </w:pPr>
      <w:r>
        <w:t xml:space="preserve">    /**</w:t>
      </w:r>
    </w:p>
    <w:p w14:paraId="11499E26" w14:textId="77777777" w:rsidR="000B13BC" w:rsidRDefault="000B13BC" w:rsidP="000B13BC">
      <w:pPr>
        <w:pStyle w:val="Norml"/>
        <w:jc w:val="both"/>
      </w:pPr>
      <w:r>
        <w:t xml:space="preserve">     * Prints a node into a text stream</w:t>
      </w:r>
    </w:p>
    <w:p w14:paraId="5044DC23" w14:textId="77777777" w:rsidR="000B13BC" w:rsidRDefault="000B13BC" w:rsidP="000B13BC">
      <w:pPr>
        <w:pStyle w:val="Norml"/>
        <w:jc w:val="both"/>
      </w:pPr>
      <w:r>
        <w:t xml:space="preserve">     * @param node</w:t>
      </w:r>
    </w:p>
    <w:p w14:paraId="7CBE1DBA" w14:textId="77777777" w:rsidR="000B13BC" w:rsidRDefault="000B13BC" w:rsidP="000B13BC">
      <w:pPr>
        <w:pStyle w:val="Norml"/>
        <w:jc w:val="both"/>
      </w:pPr>
      <w:r>
        <w:t xml:space="preserve">     * @param indenting</w:t>
      </w:r>
    </w:p>
    <w:p w14:paraId="248761CE" w14:textId="77777777" w:rsidR="000B13BC" w:rsidRDefault="000B13BC" w:rsidP="000B13BC">
      <w:pPr>
        <w:pStyle w:val="Norml"/>
        <w:jc w:val="both"/>
      </w:pPr>
      <w:r>
        <w:t xml:space="preserve">     */</w:t>
      </w:r>
    </w:p>
    <w:p w14:paraId="78BFF1C7" w14:textId="77777777" w:rsidR="000B13BC" w:rsidRDefault="000B13BC" w:rsidP="000B13BC">
      <w:pPr>
        <w:pStyle w:val="Norml"/>
        <w:jc w:val="both"/>
      </w:pPr>
      <w:r>
        <w:t xml:space="preserve">    public static void PrintNodeOld(Node node, int indenting, PrintStream stream) {</w:t>
      </w:r>
    </w:p>
    <w:p w14:paraId="76AB463E" w14:textId="77777777" w:rsidR="000B13BC" w:rsidRDefault="000B13BC" w:rsidP="000B13BC">
      <w:pPr>
        <w:pStyle w:val="Norml"/>
        <w:jc w:val="both"/>
      </w:pPr>
      <w:r>
        <w:t xml:space="preserve">    </w:t>
      </w:r>
      <w:r>
        <w:tab/>
      </w:r>
    </w:p>
    <w:p w14:paraId="23B2A88B" w14:textId="77777777" w:rsidR="000B13BC" w:rsidRDefault="000B13BC" w:rsidP="000B13BC">
      <w:pPr>
        <w:pStyle w:val="Norml"/>
        <w:jc w:val="both"/>
      </w:pPr>
      <w:r>
        <w:t xml:space="preserve">    </w:t>
      </w:r>
      <w:r>
        <w:tab/>
      </w:r>
    </w:p>
    <w:p w14:paraId="17F8A541" w14:textId="77777777" w:rsidR="000B13BC" w:rsidRDefault="000B13BC" w:rsidP="000B13BC">
      <w:pPr>
        <w:pStyle w:val="Norml"/>
        <w:jc w:val="both"/>
      </w:pPr>
      <w:r>
        <w:t xml:space="preserve">    </w:t>
      </w:r>
      <w:r>
        <w:tab/>
        <w:t>String attrContentStr = extractAttributesStr(node);</w:t>
      </w:r>
    </w:p>
    <w:p w14:paraId="38E87067" w14:textId="77777777" w:rsidR="000B13BC" w:rsidRDefault="000B13BC" w:rsidP="000B13BC">
      <w:pPr>
        <w:pStyle w:val="Norml"/>
        <w:jc w:val="both"/>
      </w:pPr>
      <w:r>
        <w:t xml:space="preserve">    </w:t>
      </w:r>
    </w:p>
    <w:p w14:paraId="482CE553" w14:textId="77777777" w:rsidR="000B13BC" w:rsidRDefault="000B13BC" w:rsidP="000B13BC">
      <w:pPr>
        <w:pStyle w:val="Norml"/>
        <w:jc w:val="both"/>
      </w:pPr>
      <w:r>
        <w:t xml:space="preserve">    </w:t>
      </w:r>
      <w:r>
        <w:tab/>
        <w:t>printStartTag(node.getNodeName(), attrContentStr, indenting, stream);</w:t>
      </w:r>
    </w:p>
    <w:p w14:paraId="7D668D0C" w14:textId="77777777" w:rsidR="000B13BC" w:rsidRDefault="000B13BC" w:rsidP="000B13BC">
      <w:pPr>
        <w:pStyle w:val="Norml"/>
        <w:jc w:val="both"/>
      </w:pPr>
      <w:r>
        <w:t xml:space="preserve">    </w:t>
      </w:r>
      <w:r>
        <w:tab/>
      </w:r>
    </w:p>
    <w:p w14:paraId="623DF4C7" w14:textId="77777777" w:rsidR="000B13BC" w:rsidRDefault="000B13BC" w:rsidP="000B13BC">
      <w:pPr>
        <w:pStyle w:val="Norml"/>
        <w:jc w:val="both"/>
      </w:pPr>
      <w:r>
        <w:t xml:space="preserve">    </w:t>
      </w:r>
      <w:r>
        <w:tab/>
        <w:t>NodeList children = node.getChildNodes();</w:t>
      </w:r>
    </w:p>
    <w:p w14:paraId="7DE45406" w14:textId="77777777" w:rsidR="000B13BC" w:rsidRDefault="000B13BC" w:rsidP="000B13BC">
      <w:pPr>
        <w:pStyle w:val="Norml"/>
        <w:jc w:val="both"/>
      </w:pPr>
      <w:r>
        <w:t xml:space="preserve">    </w:t>
      </w:r>
      <w:r>
        <w:tab/>
      </w:r>
    </w:p>
    <w:p w14:paraId="3B78734D" w14:textId="77777777" w:rsidR="000B13BC" w:rsidRDefault="000B13BC" w:rsidP="000B13BC">
      <w:pPr>
        <w:pStyle w:val="Norml"/>
        <w:jc w:val="both"/>
      </w:pPr>
      <w:r>
        <w:t xml:space="preserve">    </w:t>
      </w:r>
      <w:r>
        <w:tab/>
      </w:r>
    </w:p>
    <w:p w14:paraId="16EC1409" w14:textId="77777777" w:rsidR="000B13BC" w:rsidRDefault="000B13BC" w:rsidP="000B13BC">
      <w:pPr>
        <w:pStyle w:val="Norml"/>
        <w:jc w:val="both"/>
      </w:pPr>
      <w:r>
        <w:t xml:space="preserve">        int length = children.getLength();</w:t>
      </w:r>
    </w:p>
    <w:p w14:paraId="79C9668C" w14:textId="77777777" w:rsidR="000B13BC" w:rsidRDefault="000B13BC" w:rsidP="000B13BC">
      <w:pPr>
        <w:pStyle w:val="Norml"/>
        <w:jc w:val="both"/>
      </w:pPr>
      <w:r>
        <w:t xml:space="preserve">        </w:t>
      </w:r>
    </w:p>
    <w:p w14:paraId="3E6FFB6D" w14:textId="77777777" w:rsidR="000B13BC" w:rsidRDefault="000B13BC" w:rsidP="000B13BC">
      <w:pPr>
        <w:pStyle w:val="Norml"/>
        <w:jc w:val="both"/>
      </w:pPr>
      <w:r>
        <w:t xml:space="preserve">    </w:t>
      </w:r>
      <w:r>
        <w:tab/>
        <w:t>if (length &gt; 1) {</w:t>
      </w:r>
    </w:p>
    <w:p w14:paraId="690D5418" w14:textId="77777777" w:rsidR="000B13BC" w:rsidRDefault="000B13BC" w:rsidP="000B13BC">
      <w:pPr>
        <w:pStyle w:val="Norml"/>
        <w:jc w:val="both"/>
      </w:pPr>
      <w:r>
        <w:t xml:space="preserve">            for (int i = 0; i &lt; length; i++) {</w:t>
      </w:r>
    </w:p>
    <w:p w14:paraId="3F601235" w14:textId="77777777" w:rsidR="000B13BC" w:rsidRDefault="000B13BC" w:rsidP="000B13BC">
      <w:pPr>
        <w:pStyle w:val="Norml"/>
        <w:jc w:val="both"/>
      </w:pPr>
      <w:r>
        <w:t xml:space="preserve">         </w:t>
      </w:r>
    </w:p>
    <w:p w14:paraId="63A74DE6" w14:textId="77777777" w:rsidR="000B13BC" w:rsidRDefault="000B13BC" w:rsidP="000B13BC">
      <w:pPr>
        <w:pStyle w:val="Norml"/>
        <w:jc w:val="both"/>
      </w:pPr>
      <w:r>
        <w:lastRenderedPageBreak/>
        <w:t xml:space="preserve">            </w:t>
      </w:r>
      <w:r>
        <w:tab/>
        <w:t>Node child = children.item(i);</w:t>
      </w:r>
    </w:p>
    <w:p w14:paraId="246457CF" w14:textId="77777777" w:rsidR="000B13BC" w:rsidRDefault="000B13BC" w:rsidP="000B13BC">
      <w:pPr>
        <w:pStyle w:val="Norml"/>
        <w:jc w:val="both"/>
      </w:pPr>
      <w:r>
        <w:t xml:space="preserve">            </w:t>
      </w:r>
      <w:r>
        <w:tab/>
        <w:t>var subChildren = child.getChildNodes();</w:t>
      </w:r>
    </w:p>
    <w:p w14:paraId="38895F37" w14:textId="77777777" w:rsidR="000B13BC" w:rsidRDefault="000B13BC" w:rsidP="000B13BC">
      <w:pPr>
        <w:pStyle w:val="Norml"/>
        <w:jc w:val="both"/>
      </w:pPr>
      <w:r>
        <w:t xml:space="preserve">            </w:t>
      </w:r>
      <w:r>
        <w:tab/>
        <w:t>if (child.getNodeName() == "#text") {</w:t>
      </w:r>
    </w:p>
    <w:p w14:paraId="0916919B" w14:textId="77777777" w:rsidR="000B13BC" w:rsidRDefault="000B13BC" w:rsidP="000B13BC">
      <w:pPr>
        <w:pStyle w:val="Norml"/>
        <w:jc w:val="both"/>
      </w:pPr>
      <w:r>
        <w:t xml:space="preserve">            </w:t>
      </w:r>
      <w:r>
        <w:tab/>
      </w:r>
      <w:r>
        <w:tab/>
        <w:t>stream.print(child.getFirstChild().getTextContent());</w:t>
      </w:r>
    </w:p>
    <w:p w14:paraId="41DCABDE" w14:textId="77777777" w:rsidR="000B13BC" w:rsidRDefault="000B13BC" w:rsidP="000B13BC">
      <w:pPr>
        <w:pStyle w:val="Norml"/>
        <w:jc w:val="both"/>
      </w:pPr>
      <w:r>
        <w:t xml:space="preserve">            </w:t>
      </w:r>
      <w:r>
        <w:tab/>
      </w:r>
      <w:r>
        <w:tab/>
        <w:t>continue;</w:t>
      </w:r>
    </w:p>
    <w:p w14:paraId="49BA4534" w14:textId="77777777" w:rsidR="000B13BC" w:rsidRDefault="000B13BC" w:rsidP="000B13BC">
      <w:pPr>
        <w:pStyle w:val="Norml"/>
        <w:jc w:val="both"/>
      </w:pPr>
      <w:r>
        <w:t xml:space="preserve">            </w:t>
      </w:r>
      <w:r>
        <w:tab/>
        <w:t>}</w:t>
      </w:r>
    </w:p>
    <w:p w14:paraId="09FDC8C4" w14:textId="77777777" w:rsidR="000B13BC" w:rsidRDefault="000B13BC" w:rsidP="000B13BC">
      <w:pPr>
        <w:pStyle w:val="Norml"/>
        <w:jc w:val="both"/>
      </w:pPr>
      <w:r>
        <w:t xml:space="preserve">            </w:t>
      </w:r>
      <w:r>
        <w:tab/>
        <w:t>if (child.getNodeName() == "#comment") {</w:t>
      </w:r>
    </w:p>
    <w:p w14:paraId="680BB7C1" w14:textId="77777777" w:rsidR="000B13BC" w:rsidRDefault="000B13BC" w:rsidP="000B13BC">
      <w:pPr>
        <w:pStyle w:val="Norml"/>
        <w:jc w:val="both"/>
      </w:pPr>
      <w:r>
        <w:t xml:space="preserve">            </w:t>
      </w:r>
      <w:r>
        <w:tab/>
      </w:r>
      <w:r>
        <w:tab/>
        <w:t>printComment(child.getTextContent(), stream);</w:t>
      </w:r>
    </w:p>
    <w:p w14:paraId="24955BEE" w14:textId="77777777" w:rsidR="000B13BC" w:rsidRDefault="000B13BC" w:rsidP="000B13BC">
      <w:pPr>
        <w:pStyle w:val="Norml"/>
        <w:jc w:val="both"/>
      </w:pPr>
      <w:r>
        <w:t xml:space="preserve">            </w:t>
      </w:r>
      <w:r>
        <w:tab/>
      </w:r>
      <w:r>
        <w:tab/>
        <w:t>continue;</w:t>
      </w:r>
    </w:p>
    <w:p w14:paraId="10F473C2" w14:textId="77777777" w:rsidR="000B13BC" w:rsidRDefault="000B13BC" w:rsidP="000B13BC">
      <w:pPr>
        <w:pStyle w:val="Norml"/>
        <w:jc w:val="both"/>
      </w:pPr>
      <w:r>
        <w:t xml:space="preserve">            </w:t>
      </w:r>
      <w:r>
        <w:tab/>
        <w:t>}</w:t>
      </w:r>
    </w:p>
    <w:p w14:paraId="0D099918" w14:textId="77777777" w:rsidR="000B13BC" w:rsidRDefault="000B13BC" w:rsidP="000B13BC">
      <w:pPr>
        <w:pStyle w:val="Norml"/>
        <w:jc w:val="both"/>
      </w:pPr>
    </w:p>
    <w:p w14:paraId="4442E95D" w14:textId="77777777" w:rsidR="000B13BC" w:rsidRDefault="000B13BC" w:rsidP="000B13BC">
      <w:pPr>
        <w:pStyle w:val="Norml"/>
        <w:jc w:val="both"/>
      </w:pPr>
      <w:r>
        <w:t xml:space="preserve">            </w:t>
      </w:r>
      <w:r>
        <w:tab/>
        <w:t>if (subChildren.getLength() &gt; 1) {</w:t>
      </w:r>
    </w:p>
    <w:p w14:paraId="55FF5EBD" w14:textId="77777777" w:rsidR="000B13BC" w:rsidRDefault="000B13BC" w:rsidP="000B13BC">
      <w:pPr>
        <w:pStyle w:val="Norml"/>
        <w:jc w:val="both"/>
      </w:pPr>
      <w:r>
        <w:t xml:space="preserve">                </w:t>
      </w:r>
      <w:r>
        <w:tab/>
        <w:t>PrintNode(child, indenting + 1, stream);</w:t>
      </w:r>
    </w:p>
    <w:p w14:paraId="40E25D37" w14:textId="77777777" w:rsidR="000B13BC" w:rsidRDefault="000B13BC" w:rsidP="000B13BC">
      <w:pPr>
        <w:pStyle w:val="Norml"/>
        <w:jc w:val="both"/>
      </w:pPr>
      <w:r>
        <w:t xml:space="preserve">            </w:t>
      </w:r>
      <w:r>
        <w:tab/>
        <w:t>}</w:t>
      </w:r>
    </w:p>
    <w:p w14:paraId="471ED7AE" w14:textId="77777777" w:rsidR="000B13BC" w:rsidRDefault="000B13BC" w:rsidP="000B13BC">
      <w:pPr>
        <w:pStyle w:val="Norml"/>
        <w:jc w:val="both"/>
      </w:pPr>
      <w:r>
        <w:t xml:space="preserve">            }</w:t>
      </w:r>
    </w:p>
    <w:p w14:paraId="0544F9BE" w14:textId="77777777" w:rsidR="000B13BC" w:rsidRDefault="000B13BC" w:rsidP="000B13BC">
      <w:pPr>
        <w:pStyle w:val="Norml"/>
        <w:jc w:val="both"/>
      </w:pPr>
      <w:r>
        <w:t xml:space="preserve">    </w:t>
      </w:r>
      <w:r>
        <w:tab/>
        <w:t>}else {</w:t>
      </w:r>
    </w:p>
    <w:p w14:paraId="422DA519" w14:textId="77777777" w:rsidR="000B13BC" w:rsidRDefault="000B13BC" w:rsidP="000B13BC">
      <w:pPr>
        <w:pStyle w:val="Norml"/>
        <w:jc w:val="both"/>
      </w:pPr>
      <w:r>
        <w:t xml:space="preserve">    </w:t>
      </w:r>
      <w:r>
        <w:tab/>
      </w:r>
      <w:r>
        <w:tab/>
        <w:t>//printLine(node.getTextContent(), "", "", indenting + 2, stream);</w:t>
      </w:r>
    </w:p>
    <w:p w14:paraId="6C2376F6" w14:textId="77777777" w:rsidR="000B13BC" w:rsidRDefault="000B13BC" w:rsidP="000B13BC">
      <w:pPr>
        <w:pStyle w:val="Norml"/>
        <w:jc w:val="both"/>
      </w:pPr>
      <w:r>
        <w:t xml:space="preserve">    </w:t>
      </w:r>
      <w:r>
        <w:tab/>
        <w:t>}</w:t>
      </w:r>
    </w:p>
    <w:p w14:paraId="2797B521" w14:textId="77777777" w:rsidR="000B13BC" w:rsidRDefault="000B13BC" w:rsidP="000B13BC">
      <w:pPr>
        <w:pStyle w:val="Norml"/>
        <w:jc w:val="both"/>
      </w:pPr>
      <w:r>
        <w:t xml:space="preserve">    </w:t>
      </w:r>
      <w:r>
        <w:tab/>
        <w:t>printEndTag(node.getNodeName(), indenting, stream);</w:t>
      </w:r>
    </w:p>
    <w:p w14:paraId="020C6CE9" w14:textId="77777777" w:rsidR="000B13BC" w:rsidRDefault="000B13BC" w:rsidP="000B13BC">
      <w:pPr>
        <w:pStyle w:val="Norml"/>
        <w:jc w:val="both"/>
      </w:pPr>
      <w:r>
        <w:t xml:space="preserve">    </w:t>
      </w:r>
      <w:r>
        <w:tab/>
      </w:r>
    </w:p>
    <w:p w14:paraId="31BAE9C8" w14:textId="77777777" w:rsidR="000B13BC" w:rsidRDefault="000B13BC" w:rsidP="000B13BC">
      <w:pPr>
        <w:pStyle w:val="Norml"/>
        <w:jc w:val="both"/>
      </w:pPr>
      <w:r>
        <w:t xml:space="preserve">    </w:t>
      </w:r>
      <w:r>
        <w:tab/>
      </w:r>
    </w:p>
    <w:p w14:paraId="6AA76DE8" w14:textId="77777777" w:rsidR="000B13BC" w:rsidRDefault="000B13BC" w:rsidP="000B13BC">
      <w:pPr>
        <w:pStyle w:val="Norml"/>
        <w:jc w:val="both"/>
      </w:pPr>
      <w:r>
        <w:t xml:space="preserve">    }</w:t>
      </w:r>
    </w:p>
    <w:p w14:paraId="34303C5E" w14:textId="77777777" w:rsidR="000B13BC" w:rsidRDefault="000B13BC" w:rsidP="000B13BC">
      <w:pPr>
        <w:pStyle w:val="Norml"/>
        <w:jc w:val="both"/>
      </w:pPr>
    </w:p>
    <w:p w14:paraId="3988A8E2" w14:textId="77777777" w:rsidR="000B13BC" w:rsidRDefault="000B13BC" w:rsidP="000B13BC">
      <w:pPr>
        <w:pStyle w:val="Norml"/>
        <w:jc w:val="both"/>
      </w:pPr>
      <w:r>
        <w:tab/>
        <w:t>private static String extractAttributesStr(Node node) {</w:t>
      </w:r>
    </w:p>
    <w:p w14:paraId="4AC3AB8F" w14:textId="77777777" w:rsidR="000B13BC" w:rsidRDefault="000B13BC" w:rsidP="000B13BC">
      <w:pPr>
        <w:pStyle w:val="Norml"/>
        <w:jc w:val="both"/>
      </w:pPr>
      <w:r>
        <w:tab/>
      </w:r>
      <w:r>
        <w:tab/>
        <w:t>String attrContentStr = "";</w:t>
      </w:r>
    </w:p>
    <w:p w14:paraId="4F997566" w14:textId="77777777" w:rsidR="000B13BC" w:rsidRDefault="000B13BC" w:rsidP="000B13BC">
      <w:pPr>
        <w:pStyle w:val="Norml"/>
        <w:jc w:val="both"/>
      </w:pPr>
      <w:r>
        <w:tab/>
      </w:r>
      <w:r>
        <w:tab/>
        <w:t>NamedNodeMap namedNodeMap = node.getAttributes();</w:t>
      </w:r>
    </w:p>
    <w:p w14:paraId="4D39ABD6" w14:textId="77777777" w:rsidR="000B13BC" w:rsidRDefault="000B13BC" w:rsidP="000B13BC">
      <w:pPr>
        <w:pStyle w:val="Norml"/>
        <w:jc w:val="both"/>
      </w:pPr>
      <w:r>
        <w:tab/>
      </w:r>
      <w:r>
        <w:tab/>
      </w:r>
    </w:p>
    <w:p w14:paraId="38820C28" w14:textId="77777777" w:rsidR="000B13BC" w:rsidRDefault="000B13BC" w:rsidP="000B13BC">
      <w:pPr>
        <w:pStyle w:val="Norml"/>
        <w:jc w:val="both"/>
      </w:pPr>
      <w:r>
        <w:t xml:space="preserve">    </w:t>
      </w:r>
      <w:r>
        <w:tab/>
        <w:t>if (namedNodeMap != null) {</w:t>
      </w:r>
    </w:p>
    <w:p w14:paraId="70192515" w14:textId="77777777" w:rsidR="000B13BC" w:rsidRDefault="000B13BC" w:rsidP="000B13BC">
      <w:pPr>
        <w:pStyle w:val="Norml"/>
        <w:jc w:val="both"/>
      </w:pPr>
      <w:r>
        <w:t xml:space="preserve">    </w:t>
      </w:r>
      <w:r>
        <w:tab/>
      </w:r>
      <w:r>
        <w:tab/>
        <w:t>for (int i = 0; i &lt; namedNodeMap.getLength(); i++) {</w:t>
      </w:r>
    </w:p>
    <w:p w14:paraId="0FB08C92" w14:textId="77777777" w:rsidR="000B13BC" w:rsidRDefault="000B13BC" w:rsidP="000B13BC">
      <w:pPr>
        <w:pStyle w:val="Norml"/>
        <w:jc w:val="both"/>
      </w:pPr>
      <w:r>
        <w:t xml:space="preserve">    </w:t>
      </w:r>
      <w:r>
        <w:tab/>
      </w:r>
      <w:r>
        <w:tab/>
      </w:r>
      <w:r>
        <w:tab/>
        <w:t>if (i &gt; 0) {</w:t>
      </w:r>
    </w:p>
    <w:p w14:paraId="030D6CEC" w14:textId="77777777" w:rsidR="000B13BC" w:rsidRDefault="000B13BC" w:rsidP="000B13BC">
      <w:pPr>
        <w:pStyle w:val="Norml"/>
        <w:jc w:val="both"/>
      </w:pPr>
      <w:r>
        <w:t xml:space="preserve">    </w:t>
      </w:r>
      <w:r>
        <w:tab/>
      </w:r>
      <w:r>
        <w:tab/>
      </w:r>
      <w:r>
        <w:tab/>
      </w:r>
      <w:r>
        <w:tab/>
        <w:t>attrContentStr += " ";</w:t>
      </w:r>
    </w:p>
    <w:p w14:paraId="35184FD5" w14:textId="77777777" w:rsidR="000B13BC" w:rsidRDefault="000B13BC" w:rsidP="000B13BC">
      <w:pPr>
        <w:pStyle w:val="Norml"/>
        <w:jc w:val="both"/>
      </w:pPr>
      <w:r>
        <w:t xml:space="preserve">    </w:t>
      </w:r>
      <w:r>
        <w:tab/>
      </w:r>
      <w:r>
        <w:tab/>
      </w:r>
      <w:r>
        <w:tab/>
        <w:t>}</w:t>
      </w:r>
    </w:p>
    <w:p w14:paraId="00BB7DC5" w14:textId="77777777" w:rsidR="000B13BC" w:rsidRDefault="000B13BC" w:rsidP="000B13BC">
      <w:pPr>
        <w:pStyle w:val="Norml"/>
        <w:jc w:val="both"/>
      </w:pPr>
      <w:r>
        <w:t xml:space="preserve">    </w:t>
      </w:r>
      <w:r>
        <w:tab/>
      </w:r>
      <w:r>
        <w:tab/>
      </w:r>
      <w:r>
        <w:tab/>
        <w:t>String name = namedNodeMap.item(i).getNodeName();</w:t>
      </w:r>
    </w:p>
    <w:p w14:paraId="33D49B73" w14:textId="77777777" w:rsidR="000B13BC" w:rsidRDefault="000B13BC" w:rsidP="000B13BC">
      <w:pPr>
        <w:pStyle w:val="Norml"/>
        <w:jc w:val="both"/>
      </w:pPr>
      <w:r>
        <w:lastRenderedPageBreak/>
        <w:t xml:space="preserve">    </w:t>
      </w:r>
      <w:r>
        <w:tab/>
      </w:r>
      <w:r>
        <w:tab/>
      </w:r>
      <w:r>
        <w:tab/>
        <w:t>String value = namedNodeMap.item(i).getNodeValue();</w:t>
      </w:r>
    </w:p>
    <w:p w14:paraId="7E5C5D0C" w14:textId="77777777" w:rsidR="000B13BC" w:rsidRDefault="000B13BC" w:rsidP="000B13BC">
      <w:pPr>
        <w:pStyle w:val="Norml"/>
        <w:jc w:val="both"/>
      </w:pPr>
      <w:r>
        <w:t xml:space="preserve">    </w:t>
      </w:r>
      <w:r>
        <w:tab/>
      </w:r>
      <w:r>
        <w:tab/>
      </w:r>
      <w:r>
        <w:tab/>
        <w:t>attrContentStr += name + "=\"" + value + "\"";</w:t>
      </w:r>
    </w:p>
    <w:p w14:paraId="386A8BA2" w14:textId="77777777" w:rsidR="000B13BC" w:rsidRDefault="000B13BC" w:rsidP="000B13BC">
      <w:pPr>
        <w:pStyle w:val="Norml"/>
        <w:jc w:val="both"/>
      </w:pPr>
      <w:r>
        <w:t xml:space="preserve">    </w:t>
      </w:r>
      <w:r>
        <w:tab/>
      </w:r>
      <w:r>
        <w:tab/>
        <w:t>}</w:t>
      </w:r>
    </w:p>
    <w:p w14:paraId="6A7BA83B" w14:textId="77777777" w:rsidR="000B13BC" w:rsidRDefault="000B13BC" w:rsidP="000B13BC">
      <w:pPr>
        <w:pStyle w:val="Norml"/>
        <w:jc w:val="both"/>
      </w:pPr>
      <w:r>
        <w:t xml:space="preserve">    </w:t>
      </w:r>
      <w:r>
        <w:tab/>
      </w:r>
      <w:r>
        <w:tab/>
        <w:t>if (namedNodeMap.getLength() &gt; 0) {</w:t>
      </w:r>
    </w:p>
    <w:p w14:paraId="24F1CC3B" w14:textId="77777777" w:rsidR="000B13BC" w:rsidRDefault="000B13BC" w:rsidP="000B13BC">
      <w:pPr>
        <w:pStyle w:val="Norml"/>
        <w:jc w:val="both"/>
      </w:pPr>
      <w:r>
        <w:t xml:space="preserve">    </w:t>
      </w:r>
      <w:r>
        <w:tab/>
      </w:r>
      <w:r>
        <w:tab/>
      </w:r>
      <w:r>
        <w:tab/>
        <w:t>attrContentStr = " " + attrContentStr + "";</w:t>
      </w:r>
    </w:p>
    <w:p w14:paraId="6B34C361" w14:textId="77777777" w:rsidR="000B13BC" w:rsidRDefault="000B13BC" w:rsidP="000B13BC">
      <w:pPr>
        <w:pStyle w:val="Norml"/>
        <w:jc w:val="both"/>
      </w:pPr>
      <w:r>
        <w:t xml:space="preserve">    </w:t>
      </w:r>
      <w:r>
        <w:tab/>
      </w:r>
      <w:r>
        <w:tab/>
        <w:t>}</w:t>
      </w:r>
    </w:p>
    <w:p w14:paraId="6238592C" w14:textId="77777777" w:rsidR="000B13BC" w:rsidRDefault="000B13BC" w:rsidP="000B13BC">
      <w:pPr>
        <w:pStyle w:val="Norml"/>
        <w:jc w:val="both"/>
      </w:pPr>
      <w:r>
        <w:t xml:space="preserve">    </w:t>
      </w:r>
      <w:r>
        <w:tab/>
        <w:t>}</w:t>
      </w:r>
    </w:p>
    <w:p w14:paraId="26C1CD6B" w14:textId="77777777" w:rsidR="000B13BC" w:rsidRDefault="000B13BC" w:rsidP="000B13BC">
      <w:pPr>
        <w:pStyle w:val="Norml"/>
        <w:jc w:val="both"/>
      </w:pPr>
      <w:r>
        <w:tab/>
      </w:r>
      <w:r>
        <w:tab/>
        <w:t>return attrContentStr;</w:t>
      </w:r>
    </w:p>
    <w:p w14:paraId="73F252F1" w14:textId="77777777" w:rsidR="000B13BC" w:rsidRDefault="000B13BC" w:rsidP="000B13BC">
      <w:pPr>
        <w:pStyle w:val="Norml"/>
        <w:jc w:val="both"/>
      </w:pPr>
      <w:r>
        <w:tab/>
        <w:t>}</w:t>
      </w:r>
    </w:p>
    <w:p w14:paraId="3264D5EC" w14:textId="77777777" w:rsidR="000B13BC" w:rsidRDefault="000B13BC" w:rsidP="000B13BC">
      <w:pPr>
        <w:pStyle w:val="Norml"/>
        <w:jc w:val="both"/>
      </w:pPr>
    </w:p>
    <w:p w14:paraId="616F87A3" w14:textId="77777777" w:rsidR="000B13BC" w:rsidRDefault="000B13BC" w:rsidP="000B13BC">
      <w:pPr>
        <w:pStyle w:val="Norml"/>
        <w:jc w:val="both"/>
      </w:pPr>
      <w:r>
        <w:t xml:space="preserve">    /**</w:t>
      </w:r>
    </w:p>
    <w:p w14:paraId="0EB36E4E" w14:textId="77777777" w:rsidR="000B13BC" w:rsidRDefault="000B13BC" w:rsidP="000B13BC">
      <w:pPr>
        <w:pStyle w:val="Norml"/>
        <w:jc w:val="both"/>
      </w:pPr>
      <w:r>
        <w:t xml:space="preserve">     * Gets a tag internal text value</w:t>
      </w:r>
    </w:p>
    <w:p w14:paraId="149B6401" w14:textId="77777777" w:rsidR="000B13BC" w:rsidRDefault="000B13BC" w:rsidP="000B13BC">
      <w:pPr>
        <w:pStyle w:val="Norml"/>
        <w:jc w:val="both"/>
      </w:pPr>
      <w:r>
        <w:t xml:space="preserve">     * @param tag</w:t>
      </w:r>
    </w:p>
    <w:p w14:paraId="285840A6" w14:textId="77777777" w:rsidR="000B13BC" w:rsidRDefault="000B13BC" w:rsidP="000B13BC">
      <w:pPr>
        <w:pStyle w:val="Norml"/>
        <w:jc w:val="both"/>
      </w:pPr>
      <w:r>
        <w:t xml:space="preserve">     * @param element</w:t>
      </w:r>
    </w:p>
    <w:p w14:paraId="5CB4E251" w14:textId="77777777" w:rsidR="000B13BC" w:rsidRDefault="000B13BC" w:rsidP="000B13BC">
      <w:pPr>
        <w:pStyle w:val="Norml"/>
        <w:jc w:val="both"/>
      </w:pPr>
      <w:r>
        <w:t xml:space="preserve">     * @return A string representing the tag value</w:t>
      </w:r>
    </w:p>
    <w:p w14:paraId="225B183E" w14:textId="77777777" w:rsidR="000B13BC" w:rsidRDefault="000B13BC" w:rsidP="000B13BC">
      <w:pPr>
        <w:pStyle w:val="Norml"/>
        <w:jc w:val="both"/>
      </w:pPr>
      <w:r>
        <w:t xml:space="preserve">     */</w:t>
      </w:r>
    </w:p>
    <w:p w14:paraId="1BBDBBB2" w14:textId="77777777" w:rsidR="000B13BC" w:rsidRDefault="000B13BC" w:rsidP="000B13BC">
      <w:pPr>
        <w:pStyle w:val="Norml"/>
        <w:jc w:val="both"/>
      </w:pPr>
      <w:r>
        <w:t xml:space="preserve">    private static String getTagValue(String tag, Element element) {</w:t>
      </w:r>
    </w:p>
    <w:p w14:paraId="58D665D8" w14:textId="77777777" w:rsidR="000B13BC" w:rsidRDefault="000B13BC" w:rsidP="000B13BC">
      <w:pPr>
        <w:pStyle w:val="Norml"/>
        <w:jc w:val="both"/>
      </w:pPr>
      <w:r>
        <w:t xml:space="preserve">        NodeList nodeList = element.getElementsByTagName(tag).item(0).getChildNodes();</w:t>
      </w:r>
    </w:p>
    <w:p w14:paraId="340DE291" w14:textId="77777777" w:rsidR="000B13BC" w:rsidRDefault="000B13BC" w:rsidP="000B13BC">
      <w:pPr>
        <w:pStyle w:val="Norml"/>
        <w:jc w:val="both"/>
      </w:pPr>
      <w:r>
        <w:t xml:space="preserve">        Node node = (Node) nodeList.item(0);</w:t>
      </w:r>
    </w:p>
    <w:p w14:paraId="13B99903" w14:textId="77777777" w:rsidR="000B13BC" w:rsidRDefault="000B13BC" w:rsidP="000B13BC">
      <w:pPr>
        <w:pStyle w:val="Norml"/>
        <w:jc w:val="both"/>
      </w:pPr>
      <w:r>
        <w:t xml:space="preserve">        return node.getNodeValue();</w:t>
      </w:r>
    </w:p>
    <w:p w14:paraId="522FD4BE" w14:textId="77777777" w:rsidR="000B13BC" w:rsidRDefault="000B13BC" w:rsidP="000B13BC">
      <w:pPr>
        <w:pStyle w:val="Norml"/>
        <w:jc w:val="both"/>
      </w:pPr>
      <w:r>
        <w:t xml:space="preserve">    }</w:t>
      </w:r>
    </w:p>
    <w:p w14:paraId="10014FE6" w14:textId="77777777" w:rsidR="000B13BC" w:rsidRDefault="000B13BC" w:rsidP="000B13BC">
      <w:pPr>
        <w:pStyle w:val="Norml"/>
        <w:jc w:val="both"/>
      </w:pPr>
      <w:r>
        <w:t xml:space="preserve">    </w:t>
      </w:r>
    </w:p>
    <w:p w14:paraId="1D62D9FD" w14:textId="77777777" w:rsidR="000B13BC" w:rsidRDefault="000B13BC" w:rsidP="000B13BC">
      <w:pPr>
        <w:pStyle w:val="Norml"/>
        <w:jc w:val="both"/>
      </w:pPr>
      <w:r>
        <w:t xml:space="preserve">    /**</w:t>
      </w:r>
    </w:p>
    <w:p w14:paraId="7451718F" w14:textId="77777777" w:rsidR="000B13BC" w:rsidRDefault="000B13BC" w:rsidP="000B13BC">
      <w:pPr>
        <w:pStyle w:val="Norml"/>
        <w:jc w:val="both"/>
      </w:pPr>
      <w:r>
        <w:t xml:space="preserve">     * PRints a whole line used for the other type of printing out structured data</w:t>
      </w:r>
    </w:p>
    <w:p w14:paraId="737E730E" w14:textId="77777777" w:rsidR="000B13BC" w:rsidRDefault="000B13BC" w:rsidP="000B13BC">
      <w:pPr>
        <w:pStyle w:val="Norml"/>
        <w:jc w:val="both"/>
      </w:pPr>
      <w:r>
        <w:t xml:space="preserve">     * @param element</w:t>
      </w:r>
    </w:p>
    <w:p w14:paraId="5510E6E2" w14:textId="77777777" w:rsidR="000B13BC" w:rsidRDefault="000B13BC" w:rsidP="000B13BC">
      <w:pPr>
        <w:pStyle w:val="Norml"/>
        <w:jc w:val="both"/>
      </w:pPr>
      <w:r>
        <w:t xml:space="preserve">     * @param suffix used to set start/stop</w:t>
      </w:r>
    </w:p>
    <w:p w14:paraId="04763D41" w14:textId="77777777" w:rsidR="000B13BC" w:rsidRDefault="000B13BC" w:rsidP="000B13BC">
      <w:pPr>
        <w:pStyle w:val="Norml"/>
        <w:jc w:val="both"/>
      </w:pPr>
      <w:r>
        <w:t xml:space="preserve">     * @param attributes Attributes, already formated in correct text format</w:t>
      </w:r>
    </w:p>
    <w:p w14:paraId="47188F39" w14:textId="77777777" w:rsidR="000B13BC" w:rsidRDefault="000B13BC" w:rsidP="000B13BC">
      <w:pPr>
        <w:pStyle w:val="Norml"/>
        <w:jc w:val="both"/>
      </w:pPr>
      <w:r>
        <w:t xml:space="preserve">     * @param indent the indentiation to print</w:t>
      </w:r>
    </w:p>
    <w:p w14:paraId="143B68C8" w14:textId="77777777" w:rsidR="000B13BC" w:rsidRDefault="000B13BC" w:rsidP="000B13BC">
      <w:pPr>
        <w:pStyle w:val="Norml"/>
        <w:jc w:val="both"/>
      </w:pPr>
      <w:r>
        <w:t xml:space="preserve">     */</w:t>
      </w:r>
    </w:p>
    <w:p w14:paraId="462F89C9" w14:textId="77777777" w:rsidR="000B13BC" w:rsidRDefault="000B13BC" w:rsidP="000B13BC">
      <w:pPr>
        <w:pStyle w:val="Norml"/>
        <w:jc w:val="both"/>
      </w:pPr>
      <w:r>
        <w:t xml:space="preserve">    private static void printLine(String element, String suffix, String attributes, int indent, PrintStream stream) {</w:t>
      </w:r>
    </w:p>
    <w:p w14:paraId="28C5C8A6" w14:textId="77777777" w:rsidR="000B13BC" w:rsidRDefault="000B13BC" w:rsidP="000B13BC">
      <w:pPr>
        <w:pStyle w:val="Norml"/>
        <w:jc w:val="both"/>
      </w:pPr>
      <w:r>
        <w:tab/>
      </w:r>
      <w:r>
        <w:tab/>
        <w:t>printIndent(indent, stream);</w:t>
      </w:r>
    </w:p>
    <w:p w14:paraId="46AF5FF9" w14:textId="77777777" w:rsidR="000B13BC" w:rsidRDefault="000B13BC" w:rsidP="000B13BC">
      <w:pPr>
        <w:pStyle w:val="Norml"/>
        <w:jc w:val="both"/>
      </w:pPr>
      <w:r>
        <w:tab/>
      </w:r>
      <w:r>
        <w:tab/>
        <w:t>stream.print(element + attributes + suffix + "\n");</w:t>
      </w:r>
    </w:p>
    <w:p w14:paraId="51019ADD" w14:textId="77777777" w:rsidR="000B13BC" w:rsidRDefault="000B13BC" w:rsidP="000B13BC">
      <w:pPr>
        <w:pStyle w:val="Norml"/>
        <w:jc w:val="both"/>
      </w:pPr>
      <w:r>
        <w:lastRenderedPageBreak/>
        <w:tab/>
        <w:t>}</w:t>
      </w:r>
    </w:p>
    <w:p w14:paraId="459EEE18" w14:textId="77777777" w:rsidR="000B13BC" w:rsidRDefault="000B13BC" w:rsidP="000B13BC">
      <w:pPr>
        <w:pStyle w:val="Norml"/>
        <w:jc w:val="both"/>
      </w:pPr>
      <w:r>
        <w:t xml:space="preserve">    </w:t>
      </w:r>
    </w:p>
    <w:p w14:paraId="7D20F870" w14:textId="77777777" w:rsidR="000B13BC" w:rsidRDefault="000B13BC" w:rsidP="000B13BC">
      <w:pPr>
        <w:pStyle w:val="Norml"/>
        <w:jc w:val="both"/>
      </w:pPr>
      <w:r>
        <w:t xml:space="preserve">    /**</w:t>
      </w:r>
    </w:p>
    <w:p w14:paraId="74E7EC33" w14:textId="77777777" w:rsidR="000B13BC" w:rsidRDefault="000B13BC" w:rsidP="000B13BC">
      <w:pPr>
        <w:pStyle w:val="Norml"/>
        <w:jc w:val="both"/>
      </w:pPr>
      <w:r>
        <w:t xml:space="preserve">     * Prints a start tag</w:t>
      </w:r>
    </w:p>
    <w:p w14:paraId="005D6920" w14:textId="77777777" w:rsidR="000B13BC" w:rsidRDefault="000B13BC" w:rsidP="000B13BC">
      <w:pPr>
        <w:pStyle w:val="Norml"/>
        <w:jc w:val="both"/>
      </w:pPr>
      <w:r>
        <w:t xml:space="preserve">     * @param element</w:t>
      </w:r>
    </w:p>
    <w:p w14:paraId="1A96A933" w14:textId="77777777" w:rsidR="000B13BC" w:rsidRDefault="000B13BC" w:rsidP="000B13BC">
      <w:pPr>
        <w:pStyle w:val="Norml"/>
        <w:jc w:val="both"/>
      </w:pPr>
      <w:r>
        <w:t xml:space="preserve">     * @param attributesStr</w:t>
      </w:r>
    </w:p>
    <w:p w14:paraId="20E5C254" w14:textId="77777777" w:rsidR="000B13BC" w:rsidRDefault="000B13BC" w:rsidP="000B13BC">
      <w:pPr>
        <w:pStyle w:val="Norml"/>
        <w:jc w:val="both"/>
      </w:pPr>
      <w:r>
        <w:t xml:space="preserve">     * @param indent</w:t>
      </w:r>
    </w:p>
    <w:p w14:paraId="295CC639" w14:textId="77777777" w:rsidR="000B13BC" w:rsidRDefault="000B13BC" w:rsidP="000B13BC">
      <w:pPr>
        <w:pStyle w:val="Norml"/>
        <w:jc w:val="both"/>
      </w:pPr>
      <w:r>
        <w:t xml:space="preserve">     */</w:t>
      </w:r>
    </w:p>
    <w:p w14:paraId="672D3D1D" w14:textId="77777777" w:rsidR="000B13BC" w:rsidRDefault="000B13BC" w:rsidP="000B13BC">
      <w:pPr>
        <w:pStyle w:val="Norml"/>
        <w:jc w:val="both"/>
      </w:pPr>
      <w:r>
        <w:t xml:space="preserve">    private static void printStartTag(String element, String attributesStr, int indent, PrintStream stream) {</w:t>
      </w:r>
    </w:p>
    <w:p w14:paraId="4D8E7B85" w14:textId="77777777" w:rsidR="000B13BC" w:rsidRDefault="000B13BC" w:rsidP="000B13BC">
      <w:pPr>
        <w:pStyle w:val="Norml"/>
        <w:jc w:val="both"/>
      </w:pPr>
      <w:r>
        <w:t xml:space="preserve">    </w:t>
      </w:r>
      <w:r>
        <w:tab/>
        <w:t>printIndent(indent, stream);</w:t>
      </w:r>
    </w:p>
    <w:p w14:paraId="6E256C10" w14:textId="77777777" w:rsidR="000B13BC" w:rsidRDefault="000B13BC" w:rsidP="000B13BC">
      <w:pPr>
        <w:pStyle w:val="Norml"/>
        <w:jc w:val="both"/>
      </w:pPr>
      <w:r>
        <w:t xml:space="preserve">    </w:t>
      </w:r>
      <w:r>
        <w:tab/>
        <w:t>stream.print("&lt;" + element + attributesStr + "&gt;\n");</w:t>
      </w:r>
    </w:p>
    <w:p w14:paraId="2CAF9E58" w14:textId="77777777" w:rsidR="000B13BC" w:rsidRDefault="000B13BC" w:rsidP="000B13BC">
      <w:pPr>
        <w:pStyle w:val="Norml"/>
        <w:jc w:val="both"/>
      </w:pPr>
      <w:r>
        <w:t xml:space="preserve">    }</w:t>
      </w:r>
    </w:p>
    <w:p w14:paraId="685A6B9C" w14:textId="77777777" w:rsidR="000B13BC" w:rsidRDefault="000B13BC" w:rsidP="000B13BC">
      <w:pPr>
        <w:pStyle w:val="Norml"/>
        <w:jc w:val="both"/>
      </w:pPr>
      <w:r>
        <w:t xml:space="preserve">    </w:t>
      </w:r>
    </w:p>
    <w:p w14:paraId="6FDF311C" w14:textId="77777777" w:rsidR="000B13BC" w:rsidRDefault="000B13BC" w:rsidP="000B13BC">
      <w:pPr>
        <w:pStyle w:val="Norml"/>
        <w:jc w:val="both"/>
      </w:pPr>
      <w:r>
        <w:t xml:space="preserve">    /**</w:t>
      </w:r>
    </w:p>
    <w:p w14:paraId="606BFF86" w14:textId="77777777" w:rsidR="000B13BC" w:rsidRDefault="000B13BC" w:rsidP="000B13BC">
      <w:pPr>
        <w:pStyle w:val="Norml"/>
        <w:jc w:val="both"/>
      </w:pPr>
      <w:r>
        <w:t xml:space="preserve">     * Prints an end tag</w:t>
      </w:r>
    </w:p>
    <w:p w14:paraId="2A36975D" w14:textId="77777777" w:rsidR="000B13BC" w:rsidRDefault="000B13BC" w:rsidP="000B13BC">
      <w:pPr>
        <w:pStyle w:val="Norml"/>
        <w:jc w:val="both"/>
      </w:pPr>
      <w:r>
        <w:t xml:space="preserve">     * @param element</w:t>
      </w:r>
    </w:p>
    <w:p w14:paraId="0B59A2E8" w14:textId="77777777" w:rsidR="000B13BC" w:rsidRDefault="000B13BC" w:rsidP="000B13BC">
      <w:pPr>
        <w:pStyle w:val="Norml"/>
        <w:jc w:val="both"/>
      </w:pPr>
      <w:r>
        <w:t xml:space="preserve">     * @param indent</w:t>
      </w:r>
    </w:p>
    <w:p w14:paraId="08CB42C6" w14:textId="77777777" w:rsidR="000B13BC" w:rsidRDefault="000B13BC" w:rsidP="000B13BC">
      <w:pPr>
        <w:pStyle w:val="Norml"/>
        <w:jc w:val="both"/>
      </w:pPr>
      <w:r>
        <w:t xml:space="preserve">     */</w:t>
      </w:r>
    </w:p>
    <w:p w14:paraId="78CD6B03" w14:textId="77777777" w:rsidR="000B13BC" w:rsidRDefault="000B13BC" w:rsidP="000B13BC">
      <w:pPr>
        <w:pStyle w:val="Norml"/>
        <w:jc w:val="both"/>
      </w:pPr>
      <w:r>
        <w:t xml:space="preserve">    private static void printEndTag(String element, int indent, PrintStream stream) {</w:t>
      </w:r>
    </w:p>
    <w:p w14:paraId="7B8F3E0F" w14:textId="77777777" w:rsidR="000B13BC" w:rsidRDefault="000B13BC" w:rsidP="000B13BC">
      <w:pPr>
        <w:pStyle w:val="Norml"/>
        <w:jc w:val="both"/>
      </w:pPr>
      <w:r>
        <w:t xml:space="preserve">    </w:t>
      </w:r>
      <w:r>
        <w:tab/>
        <w:t>printIndent(indent, stream);</w:t>
      </w:r>
    </w:p>
    <w:p w14:paraId="414CBBE9" w14:textId="77777777" w:rsidR="000B13BC" w:rsidRDefault="000B13BC" w:rsidP="000B13BC">
      <w:pPr>
        <w:pStyle w:val="Norml"/>
        <w:jc w:val="both"/>
      </w:pPr>
      <w:r>
        <w:t xml:space="preserve">    </w:t>
      </w:r>
      <w:r>
        <w:tab/>
        <w:t>stream.print("&lt;/" + element + "&gt;\n");</w:t>
      </w:r>
    </w:p>
    <w:p w14:paraId="37D1BA3A" w14:textId="77777777" w:rsidR="000B13BC" w:rsidRDefault="000B13BC" w:rsidP="000B13BC">
      <w:pPr>
        <w:pStyle w:val="Norml"/>
        <w:jc w:val="both"/>
      </w:pPr>
      <w:r>
        <w:t xml:space="preserve">    }</w:t>
      </w:r>
    </w:p>
    <w:p w14:paraId="03E22215" w14:textId="77777777" w:rsidR="000B13BC" w:rsidRDefault="000B13BC" w:rsidP="000B13BC">
      <w:pPr>
        <w:pStyle w:val="Norml"/>
        <w:jc w:val="both"/>
      </w:pPr>
      <w:r>
        <w:t xml:space="preserve">    </w:t>
      </w:r>
    </w:p>
    <w:p w14:paraId="15423F65" w14:textId="77777777" w:rsidR="000B13BC" w:rsidRDefault="000B13BC" w:rsidP="000B13BC">
      <w:pPr>
        <w:pStyle w:val="Norml"/>
        <w:jc w:val="both"/>
      </w:pPr>
      <w:r>
        <w:t xml:space="preserve">    /**</w:t>
      </w:r>
    </w:p>
    <w:p w14:paraId="2986CF46" w14:textId="77777777" w:rsidR="000B13BC" w:rsidRDefault="000B13BC" w:rsidP="000B13BC">
      <w:pPr>
        <w:pStyle w:val="Norml"/>
        <w:jc w:val="both"/>
      </w:pPr>
      <w:r>
        <w:t xml:space="preserve">     * Prints out a comment</w:t>
      </w:r>
    </w:p>
    <w:p w14:paraId="33CA7225" w14:textId="77777777" w:rsidR="000B13BC" w:rsidRDefault="000B13BC" w:rsidP="000B13BC">
      <w:pPr>
        <w:pStyle w:val="Norml"/>
        <w:jc w:val="both"/>
      </w:pPr>
      <w:r>
        <w:t xml:space="preserve">     * @param text</w:t>
      </w:r>
    </w:p>
    <w:p w14:paraId="7889B461" w14:textId="77777777" w:rsidR="000B13BC" w:rsidRDefault="000B13BC" w:rsidP="000B13BC">
      <w:pPr>
        <w:pStyle w:val="Norml"/>
        <w:jc w:val="both"/>
      </w:pPr>
      <w:r>
        <w:t xml:space="preserve">     */</w:t>
      </w:r>
    </w:p>
    <w:p w14:paraId="55D9DD41" w14:textId="77777777" w:rsidR="000B13BC" w:rsidRDefault="000B13BC" w:rsidP="000B13BC">
      <w:pPr>
        <w:pStyle w:val="Norml"/>
        <w:jc w:val="both"/>
      </w:pPr>
      <w:r>
        <w:t xml:space="preserve">    private static void printComment(String text, PrintStream stream) {</w:t>
      </w:r>
    </w:p>
    <w:p w14:paraId="2209F5BC" w14:textId="77777777" w:rsidR="000B13BC" w:rsidRDefault="000B13BC" w:rsidP="000B13BC">
      <w:pPr>
        <w:pStyle w:val="Norml"/>
        <w:jc w:val="both"/>
      </w:pPr>
      <w:r>
        <w:t xml:space="preserve">    </w:t>
      </w:r>
      <w:r>
        <w:tab/>
        <w:t>stream.print("&lt;!--" + text + "--&gt;\n");</w:t>
      </w:r>
    </w:p>
    <w:p w14:paraId="7324EF15" w14:textId="77777777" w:rsidR="000B13BC" w:rsidRDefault="000B13BC" w:rsidP="000B13BC">
      <w:pPr>
        <w:pStyle w:val="Norml"/>
        <w:jc w:val="both"/>
      </w:pPr>
      <w:r>
        <w:t xml:space="preserve">    }</w:t>
      </w:r>
    </w:p>
    <w:p w14:paraId="6AF4E4E6" w14:textId="77777777" w:rsidR="000B13BC" w:rsidRDefault="000B13BC" w:rsidP="000B13BC">
      <w:pPr>
        <w:pStyle w:val="Norml"/>
        <w:jc w:val="both"/>
      </w:pPr>
      <w:r>
        <w:tab/>
      </w:r>
    </w:p>
    <w:p w14:paraId="4FFE3787" w14:textId="77777777" w:rsidR="000B13BC" w:rsidRDefault="000B13BC" w:rsidP="000B13BC">
      <w:pPr>
        <w:pStyle w:val="Norml"/>
        <w:jc w:val="both"/>
      </w:pPr>
      <w:r>
        <w:tab/>
        <w:t>/**</w:t>
      </w:r>
    </w:p>
    <w:p w14:paraId="66A50624" w14:textId="77777777" w:rsidR="000B13BC" w:rsidRDefault="000B13BC" w:rsidP="000B13BC">
      <w:pPr>
        <w:pStyle w:val="Norml"/>
        <w:jc w:val="both"/>
      </w:pPr>
      <w:r>
        <w:lastRenderedPageBreak/>
        <w:tab/>
        <w:t xml:space="preserve"> * Prints the indentation</w:t>
      </w:r>
    </w:p>
    <w:p w14:paraId="63E97395" w14:textId="77777777" w:rsidR="000B13BC" w:rsidRDefault="000B13BC" w:rsidP="000B13BC">
      <w:pPr>
        <w:pStyle w:val="Norml"/>
        <w:jc w:val="both"/>
      </w:pPr>
      <w:r>
        <w:tab/>
        <w:t xml:space="preserve"> * @param indent</w:t>
      </w:r>
    </w:p>
    <w:p w14:paraId="0E041989" w14:textId="77777777" w:rsidR="000B13BC" w:rsidRDefault="000B13BC" w:rsidP="000B13BC">
      <w:pPr>
        <w:pStyle w:val="Norml"/>
        <w:jc w:val="both"/>
      </w:pPr>
      <w:r>
        <w:tab/>
        <w:t xml:space="preserve"> */</w:t>
      </w:r>
    </w:p>
    <w:p w14:paraId="4E5460A7" w14:textId="77777777" w:rsidR="000B13BC" w:rsidRDefault="000B13BC" w:rsidP="000B13BC">
      <w:pPr>
        <w:pStyle w:val="Norml"/>
        <w:jc w:val="both"/>
      </w:pPr>
      <w:r>
        <w:tab/>
        <w:t>private static void printIndent(int indent, PrintStream stream) {</w:t>
      </w:r>
    </w:p>
    <w:p w14:paraId="160CD63D" w14:textId="77777777" w:rsidR="000B13BC" w:rsidRDefault="000B13BC" w:rsidP="000B13BC">
      <w:pPr>
        <w:pStyle w:val="Norml"/>
        <w:jc w:val="both"/>
      </w:pPr>
      <w:r>
        <w:tab/>
      </w:r>
      <w:r>
        <w:tab/>
        <w:t>for (int i = 0; i &lt; indent; i++) {</w:t>
      </w:r>
    </w:p>
    <w:p w14:paraId="0583A766" w14:textId="77777777" w:rsidR="000B13BC" w:rsidRDefault="000B13BC" w:rsidP="000B13BC">
      <w:pPr>
        <w:pStyle w:val="Norml"/>
        <w:jc w:val="both"/>
      </w:pPr>
      <w:r>
        <w:tab/>
      </w:r>
      <w:r>
        <w:tab/>
      </w:r>
      <w:r>
        <w:tab/>
        <w:t>stream.print("  ");</w:t>
      </w:r>
    </w:p>
    <w:p w14:paraId="26B9A13D" w14:textId="77777777" w:rsidR="000B13BC" w:rsidRDefault="000B13BC" w:rsidP="000B13BC">
      <w:pPr>
        <w:pStyle w:val="Norml"/>
        <w:jc w:val="both"/>
      </w:pPr>
      <w:r>
        <w:tab/>
      </w:r>
      <w:r>
        <w:tab/>
        <w:t>}</w:t>
      </w:r>
    </w:p>
    <w:p w14:paraId="3A6B68F1" w14:textId="77777777" w:rsidR="000B13BC" w:rsidRDefault="000B13BC" w:rsidP="000B13BC">
      <w:pPr>
        <w:pStyle w:val="Norml"/>
        <w:jc w:val="both"/>
      </w:pPr>
      <w:r>
        <w:tab/>
        <w:t>}</w:t>
      </w:r>
    </w:p>
    <w:p w14:paraId="45A5BFD7" w14:textId="77777777" w:rsidR="000B13BC" w:rsidRDefault="000B13BC" w:rsidP="000B13BC">
      <w:pPr>
        <w:pStyle w:val="Norml"/>
        <w:jc w:val="both"/>
      </w:pPr>
    </w:p>
    <w:p w14:paraId="628C4295" w14:textId="02BD703A" w:rsidR="000B13BC" w:rsidRDefault="000B13BC" w:rsidP="000B13BC">
      <w:pPr>
        <w:pStyle w:val="Norml"/>
        <w:jc w:val="both"/>
      </w:pPr>
      <w:r>
        <w:t>}</w:t>
      </w:r>
    </w:p>
    <w:p w14:paraId="3EC9B63B" w14:textId="77777777" w:rsidR="00B90811" w:rsidRDefault="00000000">
      <w:pPr>
        <w:pStyle w:val="Cmsor2"/>
      </w:pPr>
      <w:bookmarkStart w:id="34" w:name="_Toc149389045"/>
      <w:bookmarkStart w:id="35" w:name="_Toc150945243"/>
      <w:bookmarkStart w:id="36" w:name="_Toc151387665"/>
      <w:r>
        <w:t>2b adatmódosítás,</w:t>
      </w:r>
      <w:bookmarkEnd w:id="34"/>
      <w:bookmarkEnd w:id="35"/>
      <w:bookmarkEnd w:id="36"/>
    </w:p>
    <w:p w14:paraId="5B60DB69" w14:textId="35FE8960" w:rsidR="00B90811" w:rsidRDefault="00000000">
      <w:pPr>
        <w:pStyle w:val="Norml"/>
        <w:jc w:val="both"/>
        <w:rPr>
          <w:rStyle w:val="Bekezdsalapbettpusa"/>
          <w:rFonts w:ascii="Arial" w:hAnsi="Arial" w:cs="Arial"/>
          <w:sz w:val="24"/>
          <w:szCs w:val="24"/>
        </w:rPr>
      </w:pPr>
      <w:r>
        <w:rPr>
          <w:rStyle w:val="Bekezdsalapbettpusa"/>
          <w:rFonts w:ascii="Arial" w:hAnsi="Arial" w:cs="Arial"/>
          <w:sz w:val="24"/>
          <w:szCs w:val="24"/>
        </w:rPr>
        <w:t xml:space="preserve">A szokásos 3 könyvtárból történtő import (IO,xml,w3c) után beolvasom  a fájlt egy try catch (ez az I/O művelet miatt szükséges) példányosítom a DocumentBuilderFactory a normalizálását követően, a dokumentum  főbb elemeit nodeListekben tárolom el. Az elemek módosítását úgy végzem el hogy hogy lekérem egy element tartalmát a </w:t>
      </w:r>
      <w:r>
        <w:rPr>
          <w:rStyle w:val="Bekezdsalapbettpusa"/>
          <w:rFonts w:ascii="Courier New" w:eastAsia="Times New Roman" w:hAnsi="Courier New" w:cs="Courier New"/>
          <w:b/>
          <w:bCs/>
          <w:color w:val="7F0055"/>
          <w:kern w:val="0"/>
          <w:sz w:val="20"/>
          <w:szCs w:val="20"/>
          <w:lang w:eastAsia="hu-HU"/>
        </w:rPr>
        <w:t xml:space="preserve">getElementsByTagName </w:t>
      </w:r>
      <w:r>
        <w:rPr>
          <w:rStyle w:val="Bekezdsalapbettpusa"/>
          <w:rFonts w:ascii="Arial" w:hAnsi="Arial" w:cs="Arial"/>
          <w:sz w:val="24"/>
          <w:szCs w:val="24"/>
        </w:rPr>
        <w:t xml:space="preserve">dom függvénnyel, ezután a SetContext metódussal módosítom a tartalmát, ugyan ezt, a feladat kiírásnak megfelelően, elvégzem </w:t>
      </w:r>
      <w:r w:rsidR="00A06445">
        <w:rPr>
          <w:rStyle w:val="Bekezdsalapbettpusa"/>
          <w:rFonts w:ascii="Arial" w:hAnsi="Arial" w:cs="Arial"/>
          <w:sz w:val="24"/>
          <w:szCs w:val="24"/>
        </w:rPr>
        <w:t>minden esetben</w:t>
      </w:r>
    </w:p>
    <w:p w14:paraId="11898B6E" w14:textId="77777777" w:rsidR="00CE4F7C" w:rsidRDefault="00CE4F7C" w:rsidP="00CE4F7C">
      <w:pPr>
        <w:pStyle w:val="Norml"/>
        <w:jc w:val="both"/>
      </w:pPr>
      <w:r>
        <w:t>package hu.domparse.l27ncj;</w:t>
      </w:r>
    </w:p>
    <w:p w14:paraId="64B6AA63" w14:textId="77777777" w:rsidR="00CE4F7C" w:rsidRDefault="00CE4F7C" w:rsidP="00CE4F7C">
      <w:pPr>
        <w:pStyle w:val="Norml"/>
        <w:jc w:val="both"/>
      </w:pPr>
    </w:p>
    <w:p w14:paraId="4EB39758" w14:textId="77777777" w:rsidR="00CE4F7C" w:rsidRDefault="00CE4F7C" w:rsidP="00CE4F7C">
      <w:pPr>
        <w:pStyle w:val="Norml"/>
        <w:jc w:val="both"/>
      </w:pPr>
      <w:r>
        <w:t>import org.w3c.dom.Document;</w:t>
      </w:r>
    </w:p>
    <w:p w14:paraId="5AC1DCB7" w14:textId="77777777" w:rsidR="00CE4F7C" w:rsidRDefault="00CE4F7C" w:rsidP="00CE4F7C">
      <w:pPr>
        <w:pStyle w:val="Norml"/>
        <w:jc w:val="both"/>
      </w:pPr>
      <w:r>
        <w:t>import org.w3c.dom.Element;</w:t>
      </w:r>
    </w:p>
    <w:p w14:paraId="5A3D38D6" w14:textId="77777777" w:rsidR="00CE4F7C" w:rsidRDefault="00CE4F7C" w:rsidP="00CE4F7C">
      <w:pPr>
        <w:pStyle w:val="Norml"/>
        <w:jc w:val="both"/>
      </w:pPr>
      <w:r>
        <w:t>import org.w3c.dom.Node;</w:t>
      </w:r>
    </w:p>
    <w:p w14:paraId="79BA5A35" w14:textId="77777777" w:rsidR="00CE4F7C" w:rsidRDefault="00CE4F7C" w:rsidP="00CE4F7C">
      <w:pPr>
        <w:pStyle w:val="Norml"/>
        <w:jc w:val="both"/>
      </w:pPr>
      <w:r>
        <w:t>import org.w3c.dom.NodeList;</w:t>
      </w:r>
    </w:p>
    <w:p w14:paraId="7D2395BE" w14:textId="77777777" w:rsidR="00CE4F7C" w:rsidRDefault="00CE4F7C" w:rsidP="00CE4F7C">
      <w:pPr>
        <w:pStyle w:val="Norml"/>
        <w:jc w:val="both"/>
      </w:pPr>
    </w:p>
    <w:p w14:paraId="593488D7" w14:textId="77777777" w:rsidR="00CE4F7C" w:rsidRDefault="00CE4F7C" w:rsidP="00CE4F7C">
      <w:pPr>
        <w:pStyle w:val="Norml"/>
        <w:jc w:val="both"/>
      </w:pPr>
      <w:r>
        <w:t>public class DomModifyL27ncj {</w:t>
      </w:r>
    </w:p>
    <w:p w14:paraId="4F7292D2" w14:textId="77777777" w:rsidR="00CE4F7C" w:rsidRDefault="00CE4F7C" w:rsidP="00CE4F7C">
      <w:pPr>
        <w:pStyle w:val="Norml"/>
        <w:jc w:val="both"/>
      </w:pPr>
    </w:p>
    <w:p w14:paraId="79775FA6" w14:textId="77777777" w:rsidR="00CE4F7C" w:rsidRDefault="00CE4F7C" w:rsidP="00CE4F7C">
      <w:pPr>
        <w:pStyle w:val="Norml"/>
        <w:jc w:val="both"/>
      </w:pPr>
      <w:r>
        <w:tab/>
        <w:t>public static void main(String[] args) {</w:t>
      </w:r>
    </w:p>
    <w:p w14:paraId="739D4994" w14:textId="77777777" w:rsidR="00CE4F7C" w:rsidRDefault="00CE4F7C" w:rsidP="00CE4F7C">
      <w:pPr>
        <w:pStyle w:val="Norml"/>
        <w:jc w:val="both"/>
      </w:pPr>
      <w:r>
        <w:tab/>
      </w:r>
      <w:r>
        <w:tab/>
      </w:r>
    </w:p>
    <w:p w14:paraId="741CB0B8" w14:textId="77777777" w:rsidR="00CE4F7C" w:rsidRDefault="00CE4F7C" w:rsidP="00CE4F7C">
      <w:pPr>
        <w:pStyle w:val="Norml"/>
        <w:jc w:val="both"/>
      </w:pPr>
      <w:r>
        <w:tab/>
      </w:r>
      <w:r>
        <w:tab/>
      </w:r>
    </w:p>
    <w:p w14:paraId="0BB469B9" w14:textId="77777777" w:rsidR="00CE4F7C" w:rsidRDefault="00CE4F7C" w:rsidP="00CE4F7C">
      <w:pPr>
        <w:pStyle w:val="Norml"/>
        <w:jc w:val="both"/>
      </w:pPr>
      <w:r>
        <w:tab/>
      </w:r>
      <w:r>
        <w:tab/>
        <w:t>Document doc = DomReadL27ncj.Read("XMLL27ncj.xml");</w:t>
      </w:r>
    </w:p>
    <w:p w14:paraId="2348A0D2" w14:textId="77777777" w:rsidR="00CE4F7C" w:rsidRDefault="00CE4F7C" w:rsidP="00CE4F7C">
      <w:pPr>
        <w:pStyle w:val="Norml"/>
        <w:jc w:val="both"/>
      </w:pPr>
      <w:r>
        <w:tab/>
      </w:r>
      <w:r>
        <w:tab/>
      </w:r>
    </w:p>
    <w:p w14:paraId="344E5E20" w14:textId="77777777" w:rsidR="00CE4F7C" w:rsidRDefault="00CE4F7C" w:rsidP="00CE4F7C">
      <w:pPr>
        <w:pStyle w:val="Norml"/>
        <w:jc w:val="both"/>
      </w:pPr>
      <w:r>
        <w:tab/>
      </w:r>
      <w:r>
        <w:tab/>
        <w:t>// Add new nodes</w:t>
      </w:r>
    </w:p>
    <w:p w14:paraId="3D7DB031" w14:textId="77777777" w:rsidR="00CE4F7C" w:rsidRDefault="00CE4F7C" w:rsidP="00CE4F7C">
      <w:pPr>
        <w:pStyle w:val="Norml"/>
        <w:jc w:val="both"/>
      </w:pPr>
      <w:r>
        <w:t xml:space="preserve">        Element newEmployee = doc.createElement("Employee");</w:t>
      </w:r>
    </w:p>
    <w:p w14:paraId="19DD14FB" w14:textId="77777777" w:rsidR="00CE4F7C" w:rsidRDefault="00CE4F7C" w:rsidP="00CE4F7C">
      <w:pPr>
        <w:pStyle w:val="Norml"/>
        <w:jc w:val="both"/>
      </w:pPr>
      <w:r>
        <w:t xml:space="preserve">        newEmployee.setAttribute("EmployeeID", "7005");</w:t>
      </w:r>
    </w:p>
    <w:p w14:paraId="517A981B" w14:textId="77777777" w:rsidR="00CE4F7C" w:rsidRDefault="00CE4F7C" w:rsidP="00CE4F7C">
      <w:pPr>
        <w:pStyle w:val="Norml"/>
        <w:jc w:val="both"/>
      </w:pPr>
      <w:r>
        <w:lastRenderedPageBreak/>
        <w:t xml:space="preserve">        Element newName = doc.createElement("Name");</w:t>
      </w:r>
    </w:p>
    <w:p w14:paraId="672A231E" w14:textId="77777777" w:rsidR="00CE4F7C" w:rsidRDefault="00CE4F7C" w:rsidP="00CE4F7C">
      <w:pPr>
        <w:pStyle w:val="Norml"/>
        <w:jc w:val="both"/>
      </w:pPr>
      <w:r>
        <w:t xml:space="preserve">        </w:t>
      </w:r>
    </w:p>
    <w:p w14:paraId="56921189" w14:textId="77777777" w:rsidR="00CE4F7C" w:rsidRDefault="00CE4F7C" w:rsidP="00CE4F7C">
      <w:pPr>
        <w:pStyle w:val="Norml"/>
        <w:jc w:val="both"/>
      </w:pPr>
      <w:r>
        <w:t xml:space="preserve">        newName.setTextContent("Fekete Péter");</w:t>
      </w:r>
    </w:p>
    <w:p w14:paraId="3CB7943B" w14:textId="77777777" w:rsidR="00CE4F7C" w:rsidRDefault="00CE4F7C" w:rsidP="00CE4F7C">
      <w:pPr>
        <w:pStyle w:val="Norml"/>
        <w:jc w:val="both"/>
      </w:pPr>
      <w:r>
        <w:t xml:space="preserve">        Element newIdCardNumber = doc.createElement("IdCardNumber");</w:t>
      </w:r>
    </w:p>
    <w:p w14:paraId="69BE5EA4" w14:textId="77777777" w:rsidR="00CE4F7C" w:rsidRDefault="00CE4F7C" w:rsidP="00CE4F7C">
      <w:pPr>
        <w:pStyle w:val="Norml"/>
        <w:jc w:val="both"/>
      </w:pPr>
      <w:r>
        <w:t xml:space="preserve">        newIdCardNumber.setTextContent("ID13579246");</w:t>
      </w:r>
    </w:p>
    <w:p w14:paraId="4741B728" w14:textId="77777777" w:rsidR="00CE4F7C" w:rsidRDefault="00CE4F7C" w:rsidP="00CE4F7C">
      <w:pPr>
        <w:pStyle w:val="Norml"/>
        <w:jc w:val="both"/>
      </w:pPr>
      <w:r>
        <w:t xml:space="preserve">        newEmployee.appendChild(newName);</w:t>
      </w:r>
    </w:p>
    <w:p w14:paraId="3F1C63DB" w14:textId="77777777" w:rsidR="00CE4F7C" w:rsidRDefault="00CE4F7C" w:rsidP="00CE4F7C">
      <w:pPr>
        <w:pStyle w:val="Norml"/>
        <w:jc w:val="both"/>
      </w:pPr>
      <w:r>
        <w:t xml:space="preserve">        newEmployee.appendChild(newIdCardNumber);</w:t>
      </w:r>
    </w:p>
    <w:p w14:paraId="3F2F98BB" w14:textId="77777777" w:rsidR="00CE4F7C" w:rsidRDefault="00CE4F7C" w:rsidP="00CE4F7C">
      <w:pPr>
        <w:pStyle w:val="Norml"/>
        <w:jc w:val="both"/>
      </w:pPr>
      <w:r>
        <w:t xml:space="preserve">        doc.getDocumentElement().appendChild(newEmployee);</w:t>
      </w:r>
    </w:p>
    <w:p w14:paraId="20032569" w14:textId="77777777" w:rsidR="00CE4F7C" w:rsidRDefault="00CE4F7C" w:rsidP="00CE4F7C">
      <w:pPr>
        <w:pStyle w:val="Norml"/>
        <w:jc w:val="both"/>
      </w:pPr>
    </w:p>
    <w:p w14:paraId="33BF0111" w14:textId="77777777" w:rsidR="00CE4F7C" w:rsidRDefault="00CE4F7C" w:rsidP="00CE4F7C">
      <w:pPr>
        <w:pStyle w:val="Norml"/>
        <w:jc w:val="both"/>
      </w:pPr>
      <w:r>
        <w:t xml:space="preserve">        // Remove nodes</w:t>
      </w:r>
    </w:p>
    <w:p w14:paraId="4198AD70" w14:textId="77777777" w:rsidR="00CE4F7C" w:rsidRDefault="00CE4F7C" w:rsidP="00CE4F7C">
      <w:pPr>
        <w:pStyle w:val="Norml"/>
        <w:jc w:val="both"/>
      </w:pPr>
      <w:r>
        <w:t xml:space="preserve">        NodeList employees = doc.getElementsByTagName("Employee");</w:t>
      </w:r>
    </w:p>
    <w:p w14:paraId="19426760" w14:textId="77777777" w:rsidR="00CE4F7C" w:rsidRDefault="00CE4F7C" w:rsidP="00CE4F7C">
      <w:pPr>
        <w:pStyle w:val="Norml"/>
        <w:jc w:val="both"/>
      </w:pPr>
      <w:r>
        <w:t xml:space="preserve">        if (employees.getLength() &gt; 0) {</w:t>
      </w:r>
    </w:p>
    <w:p w14:paraId="23847E81" w14:textId="77777777" w:rsidR="00CE4F7C" w:rsidRDefault="00CE4F7C" w:rsidP="00CE4F7C">
      <w:pPr>
        <w:pStyle w:val="Norml"/>
        <w:jc w:val="both"/>
      </w:pPr>
      <w:r>
        <w:t xml:space="preserve">            Node firstEmployee = employees.item(0);</w:t>
      </w:r>
    </w:p>
    <w:p w14:paraId="2CF5F048" w14:textId="77777777" w:rsidR="00CE4F7C" w:rsidRDefault="00CE4F7C" w:rsidP="00CE4F7C">
      <w:pPr>
        <w:pStyle w:val="Norml"/>
        <w:jc w:val="both"/>
      </w:pPr>
      <w:r>
        <w:t xml:space="preserve">            doc.getDocumentElement().removeChild(firstEmployee);</w:t>
      </w:r>
    </w:p>
    <w:p w14:paraId="720FD6B1" w14:textId="77777777" w:rsidR="00CE4F7C" w:rsidRDefault="00CE4F7C" w:rsidP="00CE4F7C">
      <w:pPr>
        <w:pStyle w:val="Norml"/>
        <w:jc w:val="both"/>
      </w:pPr>
      <w:r>
        <w:t xml:space="preserve">        }</w:t>
      </w:r>
    </w:p>
    <w:p w14:paraId="64AC2AA7" w14:textId="77777777" w:rsidR="00CE4F7C" w:rsidRDefault="00CE4F7C" w:rsidP="00CE4F7C">
      <w:pPr>
        <w:pStyle w:val="Norml"/>
        <w:jc w:val="both"/>
      </w:pPr>
    </w:p>
    <w:p w14:paraId="3BED274E" w14:textId="77777777" w:rsidR="00CE4F7C" w:rsidRDefault="00CE4F7C" w:rsidP="00CE4F7C">
      <w:pPr>
        <w:pStyle w:val="Norml"/>
        <w:jc w:val="both"/>
      </w:pPr>
      <w:r>
        <w:t xml:space="preserve">        // Modify nodes</w:t>
      </w:r>
    </w:p>
    <w:p w14:paraId="14099EA0" w14:textId="77777777" w:rsidR="00CE4F7C" w:rsidRDefault="00CE4F7C" w:rsidP="00CE4F7C">
      <w:pPr>
        <w:pStyle w:val="Norml"/>
        <w:jc w:val="both"/>
      </w:pPr>
      <w:r>
        <w:t xml:space="preserve">        NodeList foods = doc.getElementsByTagName("Food");</w:t>
      </w:r>
    </w:p>
    <w:p w14:paraId="501717F2" w14:textId="77777777" w:rsidR="00CE4F7C" w:rsidRDefault="00CE4F7C" w:rsidP="00CE4F7C">
      <w:pPr>
        <w:pStyle w:val="Norml"/>
        <w:jc w:val="both"/>
      </w:pPr>
      <w:r>
        <w:t xml:space="preserve">        for (int i = 0; i &lt; foods.getLength(); i++) {</w:t>
      </w:r>
    </w:p>
    <w:p w14:paraId="20FE851E" w14:textId="77777777" w:rsidR="00CE4F7C" w:rsidRDefault="00CE4F7C" w:rsidP="00CE4F7C">
      <w:pPr>
        <w:pStyle w:val="Norml"/>
        <w:jc w:val="both"/>
      </w:pPr>
      <w:r>
        <w:t xml:space="preserve">            Node food = foods.item(i);</w:t>
      </w:r>
    </w:p>
    <w:p w14:paraId="5F45A072" w14:textId="77777777" w:rsidR="00CE4F7C" w:rsidRDefault="00CE4F7C" w:rsidP="00CE4F7C">
      <w:pPr>
        <w:pStyle w:val="Norml"/>
        <w:jc w:val="both"/>
      </w:pPr>
      <w:r>
        <w:t xml:space="preserve">            if (food.getNodeType() == Node.ELEMENT_NODE) {</w:t>
      </w:r>
    </w:p>
    <w:p w14:paraId="0D29195F" w14:textId="77777777" w:rsidR="00CE4F7C" w:rsidRDefault="00CE4F7C" w:rsidP="00CE4F7C">
      <w:pPr>
        <w:pStyle w:val="Norml"/>
        <w:jc w:val="both"/>
      </w:pPr>
      <w:r>
        <w:t xml:space="preserve">                Element foodElement = (Element) food;</w:t>
      </w:r>
    </w:p>
    <w:p w14:paraId="7CBF10D3" w14:textId="77777777" w:rsidR="00CE4F7C" w:rsidRDefault="00CE4F7C" w:rsidP="00CE4F7C">
      <w:pPr>
        <w:pStyle w:val="Norml"/>
        <w:jc w:val="both"/>
      </w:pPr>
      <w:r>
        <w:t xml:space="preserve">                if ("Gulyásleves".equals(foodElement.getElementsByTagName("Name").item(0).getTextContent())) {</w:t>
      </w:r>
    </w:p>
    <w:p w14:paraId="48F55B26" w14:textId="77777777" w:rsidR="00CE4F7C" w:rsidRDefault="00CE4F7C" w:rsidP="00CE4F7C">
      <w:pPr>
        <w:pStyle w:val="Norml"/>
        <w:jc w:val="both"/>
      </w:pPr>
      <w:r>
        <w:t xml:space="preserve">                    foodElement.getElementsByTagName("Price").item(0).setTextContent("1600.00");</w:t>
      </w:r>
    </w:p>
    <w:p w14:paraId="07B69B3F" w14:textId="77777777" w:rsidR="00CE4F7C" w:rsidRDefault="00CE4F7C" w:rsidP="00CE4F7C">
      <w:pPr>
        <w:pStyle w:val="Norml"/>
        <w:jc w:val="both"/>
      </w:pPr>
      <w:r>
        <w:t xml:space="preserve">                }</w:t>
      </w:r>
    </w:p>
    <w:p w14:paraId="036E7C95" w14:textId="77777777" w:rsidR="00CE4F7C" w:rsidRDefault="00CE4F7C" w:rsidP="00CE4F7C">
      <w:pPr>
        <w:pStyle w:val="Norml"/>
        <w:jc w:val="both"/>
      </w:pPr>
      <w:r>
        <w:t xml:space="preserve">            }</w:t>
      </w:r>
    </w:p>
    <w:p w14:paraId="40AE188D" w14:textId="77777777" w:rsidR="00CE4F7C" w:rsidRDefault="00CE4F7C" w:rsidP="00CE4F7C">
      <w:pPr>
        <w:pStyle w:val="Norml"/>
        <w:jc w:val="both"/>
      </w:pPr>
      <w:r>
        <w:t xml:space="preserve">        }</w:t>
      </w:r>
    </w:p>
    <w:p w14:paraId="71F0AA71" w14:textId="77777777" w:rsidR="00CE4F7C" w:rsidRDefault="00CE4F7C" w:rsidP="00CE4F7C">
      <w:pPr>
        <w:pStyle w:val="Norml"/>
        <w:jc w:val="both"/>
      </w:pPr>
      <w:r>
        <w:t xml:space="preserve">        </w:t>
      </w:r>
    </w:p>
    <w:p w14:paraId="38C7AD5C" w14:textId="77777777" w:rsidR="00CE4F7C" w:rsidRDefault="00CE4F7C" w:rsidP="00CE4F7C">
      <w:pPr>
        <w:pStyle w:val="Norml"/>
        <w:jc w:val="both"/>
      </w:pPr>
      <w:r>
        <w:t xml:space="preserve">        DomReadL27ncj.PrintNode(doc.getDocumentElement(), 0, System.out); </w:t>
      </w:r>
    </w:p>
    <w:p w14:paraId="5F526315" w14:textId="77777777" w:rsidR="00CE4F7C" w:rsidRDefault="00CE4F7C" w:rsidP="00CE4F7C">
      <w:pPr>
        <w:pStyle w:val="Norml"/>
        <w:jc w:val="both"/>
      </w:pPr>
      <w:r>
        <w:tab/>
      </w:r>
      <w:r>
        <w:tab/>
      </w:r>
    </w:p>
    <w:p w14:paraId="76B01376" w14:textId="77777777" w:rsidR="00CE4F7C" w:rsidRDefault="00CE4F7C" w:rsidP="00CE4F7C">
      <w:pPr>
        <w:pStyle w:val="Norml"/>
        <w:jc w:val="both"/>
      </w:pPr>
    </w:p>
    <w:p w14:paraId="5BE79937" w14:textId="77777777" w:rsidR="00CE4F7C" w:rsidRDefault="00CE4F7C" w:rsidP="00CE4F7C">
      <w:pPr>
        <w:pStyle w:val="Norml"/>
        <w:jc w:val="both"/>
      </w:pPr>
      <w:r>
        <w:tab/>
        <w:t>}</w:t>
      </w:r>
    </w:p>
    <w:p w14:paraId="6465765F" w14:textId="5EEDBCDA" w:rsidR="000B13BC" w:rsidRDefault="00CE4F7C" w:rsidP="00CE4F7C">
      <w:pPr>
        <w:pStyle w:val="Norml"/>
        <w:jc w:val="both"/>
      </w:pPr>
      <w:r>
        <w:lastRenderedPageBreak/>
        <w:t>}</w:t>
      </w:r>
    </w:p>
    <w:p w14:paraId="6AF26833" w14:textId="675A9AA0" w:rsidR="00B90811" w:rsidRDefault="00000000">
      <w:pPr>
        <w:pStyle w:val="Cmsor2"/>
      </w:pPr>
      <w:bookmarkStart w:id="37" w:name="_Toc150945244"/>
      <w:bookmarkStart w:id="38" w:name="_Toc151387666"/>
      <w:r>
        <w:t>2c adatlekérdezés,</w:t>
      </w:r>
      <w:bookmarkEnd w:id="37"/>
      <w:bookmarkEnd w:id="38"/>
    </w:p>
    <w:p w14:paraId="709456D9" w14:textId="77777777" w:rsidR="00B90811" w:rsidRDefault="00000000">
      <w:pPr>
        <w:pStyle w:val="Norml"/>
        <w:jc w:val="both"/>
      </w:pPr>
      <w:r>
        <w:rPr>
          <w:rStyle w:val="Bekezdsalapbettpusa"/>
          <w:rFonts w:ascii="Arial" w:hAnsi="Arial" w:cs="Arial"/>
          <w:sz w:val="24"/>
          <w:szCs w:val="24"/>
        </w:rPr>
        <w:t>A szokásos 3 könyvtárból történtő import (IO,xml,w3c) után beolvasom  a fájlt egy try catch  (ez az I/O művelet miatt szükséges) példányosítom a DocumentBuilderFactory a normalizálását követően, a dokumentum  főbb elemeit nodeListekben tárolom el. A lekérdezés során egy nodelistbe lekérem az adott fő elem gyerekeit (child/descandant) majd egy for  ciklussal végig iterálok a listán, majd ahol a kért adat egyezését megtalálom ,egy stringbe letárolom a kért attribútumot/tartalmat (contexet), kereszt táblás (kereszt elemes) lekérdezés esetén dupla for ciklust használok.</w:t>
      </w:r>
    </w:p>
    <w:p w14:paraId="7B0FBB1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package</w:t>
      </w:r>
      <w:r w:rsidRPr="007D5A31">
        <w:rPr>
          <w:rFonts w:ascii="Menlo" w:hAnsi="Menlo" w:cs="Menlo"/>
          <w:color w:val="D9E8F7"/>
          <w:kern w:val="0"/>
          <w:sz w:val="18"/>
          <w:szCs w:val="18"/>
          <w:lang w:val="en-GB"/>
        </w:rPr>
        <w:t xml:space="preserve"> hu</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domparse</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l27ncj</w:t>
      </w:r>
      <w:r w:rsidRPr="007D5A31">
        <w:rPr>
          <w:rFonts w:ascii="Menlo" w:hAnsi="Menlo" w:cs="Menlo"/>
          <w:color w:val="E6E6FA"/>
          <w:kern w:val="0"/>
          <w:sz w:val="18"/>
          <w:szCs w:val="18"/>
          <w:lang w:val="en-GB"/>
        </w:rPr>
        <w:t>;</w:t>
      </w:r>
    </w:p>
    <w:p w14:paraId="258A542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46CC19F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DOMException</w:t>
      </w:r>
      <w:r w:rsidRPr="007D5A31">
        <w:rPr>
          <w:rFonts w:ascii="Menlo" w:hAnsi="Menlo" w:cs="Menlo"/>
          <w:color w:val="E6E6FA"/>
          <w:kern w:val="0"/>
          <w:sz w:val="18"/>
          <w:szCs w:val="18"/>
          <w:lang w:val="en-GB"/>
        </w:rPr>
        <w:t>;</w:t>
      </w:r>
    </w:p>
    <w:p w14:paraId="1F0BF2F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Document</w:t>
      </w:r>
      <w:r w:rsidRPr="007D5A31">
        <w:rPr>
          <w:rFonts w:ascii="Menlo" w:hAnsi="Menlo" w:cs="Menlo"/>
          <w:color w:val="E6E6FA"/>
          <w:kern w:val="0"/>
          <w:sz w:val="18"/>
          <w:szCs w:val="18"/>
          <w:lang w:val="en-GB"/>
        </w:rPr>
        <w:t>;</w:t>
      </w:r>
    </w:p>
    <w:p w14:paraId="2875B5D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Element</w:t>
      </w:r>
      <w:r w:rsidRPr="007D5A31">
        <w:rPr>
          <w:rFonts w:ascii="Menlo" w:hAnsi="Menlo" w:cs="Menlo"/>
          <w:color w:val="E6E6FA"/>
          <w:kern w:val="0"/>
          <w:sz w:val="18"/>
          <w:szCs w:val="18"/>
          <w:lang w:val="en-GB"/>
        </w:rPr>
        <w:t>;</w:t>
      </w:r>
    </w:p>
    <w:p w14:paraId="46CDE27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Node</w:t>
      </w:r>
      <w:r w:rsidRPr="007D5A31">
        <w:rPr>
          <w:rFonts w:ascii="Menlo" w:hAnsi="Menlo" w:cs="Menlo"/>
          <w:color w:val="E6E6FA"/>
          <w:kern w:val="0"/>
          <w:sz w:val="18"/>
          <w:szCs w:val="18"/>
          <w:lang w:val="en-GB"/>
        </w:rPr>
        <w:t>;</w:t>
      </w:r>
    </w:p>
    <w:p w14:paraId="637564D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org</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w3c</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dom</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NodeList</w:t>
      </w:r>
      <w:r w:rsidRPr="007D5A31">
        <w:rPr>
          <w:rFonts w:ascii="Menlo" w:hAnsi="Menlo" w:cs="Menlo"/>
          <w:color w:val="E6E6FA"/>
          <w:kern w:val="0"/>
          <w:sz w:val="18"/>
          <w:szCs w:val="18"/>
          <w:lang w:val="en-GB"/>
        </w:rPr>
        <w:t>;</w:t>
      </w:r>
    </w:p>
    <w:p w14:paraId="29A9764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652A444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u w:val="single"/>
          <w:lang w:val="en-GB"/>
        </w:rPr>
        <w:t>java</w:t>
      </w:r>
      <w:r w:rsidRPr="007D5A31">
        <w:rPr>
          <w:rFonts w:ascii="Menlo" w:hAnsi="Menlo" w:cs="Menlo"/>
          <w:color w:val="E6E6FA"/>
          <w:kern w:val="0"/>
          <w:sz w:val="18"/>
          <w:szCs w:val="18"/>
          <w:u w:val="single"/>
          <w:lang w:val="en-GB"/>
        </w:rPr>
        <w:t>.</w:t>
      </w:r>
      <w:r w:rsidRPr="007D5A31">
        <w:rPr>
          <w:rFonts w:ascii="Menlo" w:hAnsi="Menlo" w:cs="Menlo"/>
          <w:color w:val="D9E8F7"/>
          <w:kern w:val="0"/>
          <w:sz w:val="18"/>
          <w:szCs w:val="18"/>
          <w:u w:val="single"/>
          <w:lang w:val="en-GB"/>
        </w:rPr>
        <w:t>lang</w:t>
      </w:r>
      <w:r w:rsidRPr="007D5A31">
        <w:rPr>
          <w:rFonts w:ascii="Menlo" w:hAnsi="Menlo" w:cs="Menlo"/>
          <w:color w:val="E6E6FA"/>
          <w:kern w:val="0"/>
          <w:sz w:val="18"/>
          <w:szCs w:val="18"/>
          <w:u w:val="single"/>
          <w:lang w:val="en-GB"/>
        </w:rPr>
        <w:t>.</w:t>
      </w:r>
      <w:r w:rsidRPr="007D5A31">
        <w:rPr>
          <w:rFonts w:ascii="Menlo" w:hAnsi="Menlo" w:cs="Menlo"/>
          <w:color w:val="D9E8F7"/>
          <w:kern w:val="0"/>
          <w:sz w:val="18"/>
          <w:szCs w:val="18"/>
          <w:u w:val="single"/>
          <w:lang w:val="en-GB"/>
        </w:rPr>
        <w:t>reflect</w:t>
      </w:r>
      <w:r w:rsidRPr="007D5A31">
        <w:rPr>
          <w:rFonts w:ascii="Menlo" w:hAnsi="Menlo" w:cs="Menlo"/>
          <w:color w:val="E6E6FA"/>
          <w:kern w:val="0"/>
          <w:sz w:val="18"/>
          <w:szCs w:val="18"/>
          <w:u w:val="single"/>
          <w:lang w:val="en-GB"/>
        </w:rPr>
        <w:t>.</w:t>
      </w:r>
      <w:r w:rsidRPr="007D5A31">
        <w:rPr>
          <w:rFonts w:ascii="Menlo" w:hAnsi="Menlo" w:cs="Menlo"/>
          <w:color w:val="D9E8F7"/>
          <w:kern w:val="0"/>
          <w:sz w:val="18"/>
          <w:szCs w:val="18"/>
          <w:u w:val="single"/>
          <w:lang w:val="en-GB"/>
        </w:rPr>
        <w:t>Array</w:t>
      </w:r>
      <w:r w:rsidRPr="007D5A31">
        <w:rPr>
          <w:rFonts w:ascii="Menlo" w:hAnsi="Menlo" w:cs="Menlo"/>
          <w:color w:val="E6E6FA"/>
          <w:kern w:val="0"/>
          <w:sz w:val="18"/>
          <w:szCs w:val="18"/>
          <w:lang w:val="en-GB"/>
        </w:rPr>
        <w:t>;</w:t>
      </w:r>
    </w:p>
    <w:p w14:paraId="218B09A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math</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BigDecimal</w:t>
      </w:r>
      <w:r w:rsidRPr="007D5A31">
        <w:rPr>
          <w:rFonts w:ascii="Menlo" w:hAnsi="Menlo" w:cs="Menlo"/>
          <w:color w:val="E6E6FA"/>
          <w:kern w:val="0"/>
          <w:sz w:val="18"/>
          <w:szCs w:val="18"/>
          <w:lang w:val="en-GB"/>
        </w:rPr>
        <w:t>;</w:t>
      </w:r>
    </w:p>
    <w:p w14:paraId="6DFE10A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text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ParseException</w:t>
      </w:r>
      <w:r w:rsidRPr="007D5A31">
        <w:rPr>
          <w:rFonts w:ascii="Menlo" w:hAnsi="Menlo" w:cs="Menlo"/>
          <w:color w:val="E6E6FA"/>
          <w:kern w:val="0"/>
          <w:sz w:val="18"/>
          <w:szCs w:val="18"/>
          <w:lang w:val="en-GB"/>
        </w:rPr>
        <w:t>;</w:t>
      </w:r>
    </w:p>
    <w:p w14:paraId="46D2A1D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text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SimpleDateFormat</w:t>
      </w:r>
      <w:r w:rsidRPr="007D5A31">
        <w:rPr>
          <w:rFonts w:ascii="Menlo" w:hAnsi="Menlo" w:cs="Menlo"/>
          <w:color w:val="E6E6FA"/>
          <w:kern w:val="0"/>
          <w:sz w:val="18"/>
          <w:szCs w:val="18"/>
          <w:lang w:val="en-GB"/>
        </w:rPr>
        <w:t>;</w:t>
      </w:r>
    </w:p>
    <w:p w14:paraId="1997FC5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util</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ArrayList</w:t>
      </w:r>
      <w:r w:rsidRPr="007D5A31">
        <w:rPr>
          <w:rFonts w:ascii="Menlo" w:hAnsi="Menlo" w:cs="Menlo"/>
          <w:color w:val="E6E6FA"/>
          <w:kern w:val="0"/>
          <w:sz w:val="18"/>
          <w:szCs w:val="18"/>
          <w:lang w:val="en-GB"/>
        </w:rPr>
        <w:t>;</w:t>
      </w:r>
    </w:p>
    <w:p w14:paraId="76B86EC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import</w:t>
      </w:r>
      <w:r w:rsidRPr="007D5A31">
        <w:rPr>
          <w:rFonts w:ascii="Menlo" w:hAnsi="Menlo" w:cs="Menlo"/>
          <w:color w:val="D9E8F7"/>
          <w:kern w:val="0"/>
          <w:sz w:val="18"/>
          <w:szCs w:val="18"/>
          <w:lang w:val="en-GB"/>
        </w:rPr>
        <w:t xml:space="preserve"> java</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util</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Date</w:t>
      </w:r>
      <w:r w:rsidRPr="007D5A31">
        <w:rPr>
          <w:rFonts w:ascii="Menlo" w:hAnsi="Menlo" w:cs="Menlo"/>
          <w:color w:val="E6E6FA"/>
          <w:kern w:val="0"/>
          <w:sz w:val="18"/>
          <w:szCs w:val="18"/>
          <w:lang w:val="en-GB"/>
        </w:rPr>
        <w:t>;</w:t>
      </w:r>
    </w:p>
    <w:p w14:paraId="1C7E5B4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67F7E7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CC6C1D"/>
          <w:kern w:val="0"/>
          <w:sz w:val="18"/>
          <w:szCs w:val="18"/>
          <w:lang w:val="en-GB"/>
        </w:rPr>
        <w:t>public</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class</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DomQueryL27ncj</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42286D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4B9D005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public</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void</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main</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String</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args</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122CF9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doc</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DomReadL27ncj</w:t>
      </w:r>
      <w:r w:rsidRPr="007D5A31">
        <w:rPr>
          <w:rFonts w:ascii="Menlo" w:hAnsi="Menlo" w:cs="Menlo"/>
          <w:color w:val="E6E6FA"/>
          <w:kern w:val="0"/>
          <w:sz w:val="18"/>
          <w:szCs w:val="18"/>
          <w:lang w:val="en-GB"/>
        </w:rPr>
        <w:t>.</w:t>
      </w:r>
      <w:r w:rsidRPr="007D5A31">
        <w:rPr>
          <w:rFonts w:ascii="Menlo" w:hAnsi="Menlo" w:cs="Menlo"/>
          <w:i/>
          <w:iCs/>
          <w:color w:val="96EC3F"/>
          <w:kern w:val="0"/>
          <w:sz w:val="18"/>
          <w:szCs w:val="18"/>
          <w:lang w:val="en-GB"/>
        </w:rPr>
        <w:t>Read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"XMLL27ncj.xml"</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F82A05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214EAE5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Lekérdezés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Legolcsóbb</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étel</w:t>
      </w:r>
    </w:p>
    <w:p w14:paraId="6283B71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findCheapestFood</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213EBF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0150FB5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étterem</w:t>
      </w:r>
      <w:r w:rsidRPr="007D5A31">
        <w:rPr>
          <w:rFonts w:ascii="Menlo" w:hAnsi="Menlo" w:cs="Menlo"/>
          <w:color w:val="808080"/>
          <w:kern w:val="0"/>
          <w:sz w:val="18"/>
          <w:szCs w:val="18"/>
          <w:lang w:val="en-GB"/>
        </w:rPr>
        <w:t xml:space="preserve"> a </w:t>
      </w:r>
      <w:r w:rsidRPr="007D5A31">
        <w:rPr>
          <w:rFonts w:ascii="Menlo" w:hAnsi="Menlo" w:cs="Menlo"/>
          <w:color w:val="808080"/>
          <w:kern w:val="0"/>
          <w:sz w:val="18"/>
          <w:szCs w:val="18"/>
          <w:u w:val="single"/>
          <w:lang w:val="en-GB"/>
        </w:rPr>
        <w:t>legjobb</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ízzel</w:t>
      </w:r>
    </w:p>
    <w:p w14:paraId="1AC6F58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highestRatedRestaurant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findHighestRatedOrder</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DC5E30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0BA2941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7717F5B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findUnpaidOrders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findUnpaidOrders</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6D3B6D7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1BE42AC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Lekérdezés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Legutóbbi</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befizetés</w:t>
      </w:r>
    </w:p>
    <w:p w14:paraId="1B4AE4F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latestPaymentDate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findLatestPaymentDate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33DF60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1B14236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Lekérdezés</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Leghosszabb</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nevű</w:t>
      </w:r>
      <w:r w:rsidRPr="007D5A31">
        <w:rPr>
          <w:rFonts w:ascii="Menlo" w:hAnsi="Menlo" w:cs="Menlo"/>
          <w:color w:val="808080"/>
          <w:kern w:val="0"/>
          <w:sz w:val="18"/>
          <w:szCs w:val="18"/>
          <w:lang w:val="en-GB"/>
        </w:rPr>
        <w:t xml:space="preserve"> </w:t>
      </w:r>
      <w:r w:rsidRPr="007D5A31">
        <w:rPr>
          <w:rFonts w:ascii="Menlo" w:hAnsi="Menlo" w:cs="Menlo"/>
          <w:color w:val="808080"/>
          <w:kern w:val="0"/>
          <w:sz w:val="18"/>
          <w:szCs w:val="18"/>
          <w:u w:val="single"/>
          <w:lang w:val="en-GB"/>
        </w:rPr>
        <w:t>alkalmazott</w:t>
      </w:r>
    </w:p>
    <w:p w14:paraId="6E9F6E2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i/>
          <w:iCs/>
          <w:color w:val="96EC3F"/>
          <w:kern w:val="0"/>
          <w:sz w:val="18"/>
          <w:szCs w:val="18"/>
          <w:lang w:val="en-GB"/>
        </w:rPr>
        <w:t>findOwnerWithLongestName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55297E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C9B485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6C34464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findCheapestFood</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C7986B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foods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"Food"</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D32ABE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2BF9429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lowestPrice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BigDecimal</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Integer</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MAX_VALUE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47D536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6F4A1F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1F6E9B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food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86FADB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foodElement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w:t>
      </w:r>
      <w:r w:rsidRPr="007D5A31">
        <w:rPr>
          <w:rFonts w:ascii="Menlo" w:hAnsi="Menlo" w:cs="Menlo"/>
          <w:color w:val="E6E6FA"/>
          <w:kern w:val="0"/>
          <w:sz w:val="18"/>
          <w:szCs w:val="18"/>
          <w:lang w:val="en-GB"/>
        </w:rPr>
        <w:t>;</w:t>
      </w:r>
    </w:p>
    <w:p w14:paraId="7F677EA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BigDecimal</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foodElement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"Price"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07373B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price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compareTo</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lowestPrice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82BD8D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lowestPrice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price</w:t>
      </w:r>
      <w:r w:rsidRPr="007D5A31">
        <w:rPr>
          <w:rFonts w:ascii="Menlo" w:hAnsi="Menlo" w:cs="Menlo"/>
          <w:color w:val="E6E6FA"/>
          <w:kern w:val="0"/>
          <w:sz w:val="18"/>
          <w:szCs w:val="18"/>
          <w:lang w:val="en-GB"/>
        </w:rPr>
        <w:t>;</w:t>
      </w:r>
    </w:p>
    <w:p w14:paraId="3529F53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foodElement</w:t>
      </w:r>
      <w:r w:rsidRPr="007D5A31">
        <w:rPr>
          <w:rFonts w:ascii="Menlo" w:hAnsi="Menlo" w:cs="Menlo"/>
          <w:color w:val="E6E6FA"/>
          <w:kern w:val="0"/>
          <w:sz w:val="18"/>
          <w:szCs w:val="18"/>
          <w:lang w:val="en-GB"/>
        </w:rPr>
        <w:t>;</w:t>
      </w:r>
    </w:p>
    <w:p w14:paraId="25B0FB4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1A574E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3831AD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7A957D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cheapestFood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69A98C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lastRenderedPageBreak/>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cheapestFood</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3E32E4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D7357E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cheapestFood</w:t>
      </w:r>
      <w:r w:rsidRPr="007D5A31">
        <w:rPr>
          <w:rFonts w:ascii="Menlo" w:hAnsi="Menlo" w:cs="Menlo"/>
          <w:color w:val="E6E6FA"/>
          <w:kern w:val="0"/>
          <w:sz w:val="18"/>
          <w:szCs w:val="18"/>
          <w:lang w:val="en-GB"/>
        </w:rPr>
        <w:t>;</w:t>
      </w:r>
    </w:p>
    <w:p w14:paraId="1CFFE0E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F64E42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7C916FE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findHighestRatedOrder</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27ED28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66038C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highestRatedOrder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346EDDC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highestRating</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ZERO</w:t>
      </w:r>
      <w:r w:rsidRPr="007D5A31">
        <w:rPr>
          <w:rFonts w:ascii="Menlo" w:hAnsi="Menlo" w:cs="Menlo"/>
          <w:color w:val="E6E6FA"/>
          <w:kern w:val="0"/>
          <w:sz w:val="18"/>
          <w:szCs w:val="18"/>
          <w:lang w:val="en-GB"/>
        </w:rPr>
        <w:t>;</w:t>
      </w:r>
    </w:p>
    <w:p w14:paraId="1C3EA03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9961D8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EF8787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D319F8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p>
    <w:p w14:paraId="13C1F07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tasteRatings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"TasteRating"</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232A05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tasteRatings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B3E937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rating</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BigDecimal</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tasteRatings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6AABC58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rating</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compareTo</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highestRating</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AC56D3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highestRating</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rating</w:t>
      </w:r>
      <w:r w:rsidRPr="007D5A31">
        <w:rPr>
          <w:rFonts w:ascii="Menlo" w:hAnsi="Menlo" w:cs="Menlo"/>
          <w:color w:val="E6E6FA"/>
          <w:kern w:val="0"/>
          <w:sz w:val="18"/>
          <w:szCs w:val="18"/>
          <w:lang w:val="en-GB"/>
        </w:rPr>
        <w:t>;</w:t>
      </w:r>
    </w:p>
    <w:p w14:paraId="62FC828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highestRatedOrder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p>
    <w:p w14:paraId="0C28EFF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98B2FB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BB2A74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FC6E9F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D0A668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highestRatedOrder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30CDD1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highestRatedOrder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F8A286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23CAC9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highestRatedOrder</w:t>
      </w:r>
      <w:r w:rsidRPr="007D5A31">
        <w:rPr>
          <w:rFonts w:ascii="Menlo" w:hAnsi="Menlo" w:cs="Menlo"/>
          <w:color w:val="E6E6FA"/>
          <w:kern w:val="0"/>
          <w:sz w:val="18"/>
          <w:szCs w:val="18"/>
          <w:lang w:val="en-GB"/>
        </w:rPr>
        <w:t>;</w:t>
      </w:r>
    </w:p>
    <w:p w14:paraId="7CB701E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3D04F2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979AEB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findUnpaidOrders</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C31502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ADC59D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mostExpensiveIngredient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52700C2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2F8F666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ArrayList</w:t>
      </w:r>
      <w:r w:rsidRPr="007D5A31">
        <w:rPr>
          <w:rFonts w:ascii="Menlo" w:hAnsi="Menlo" w:cs="Menlo"/>
          <w:color w:val="E6E6FA"/>
          <w:kern w:val="0"/>
          <w:sz w:val="18"/>
          <w:szCs w:val="18"/>
          <w:lang w:val="en-GB"/>
        </w:rPr>
        <w:t>&lt;</w:t>
      </w:r>
      <w:r w:rsidRPr="007D5A31">
        <w:rPr>
          <w:rFonts w:ascii="Menlo" w:hAnsi="Menlo" w:cs="Menlo"/>
          <w:color w:val="B166DA"/>
          <w:kern w:val="0"/>
          <w:sz w:val="18"/>
          <w:szCs w:val="18"/>
          <w:lang w:val="en-GB"/>
        </w:rPr>
        <w:t>Element</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orderElements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ArrayList</w:t>
      </w:r>
      <w:r w:rsidRPr="007D5A31">
        <w:rPr>
          <w:rFonts w:ascii="Menlo" w:hAnsi="Menlo" w:cs="Menlo"/>
          <w:color w:val="E6E6FA"/>
          <w:kern w:val="0"/>
          <w:sz w:val="18"/>
          <w:szCs w:val="18"/>
          <w:lang w:val="en-GB"/>
        </w:rPr>
        <w:t>&lt;</w:t>
      </w:r>
      <w:r w:rsidRPr="007D5A31">
        <w:rPr>
          <w:rFonts w:ascii="Menlo" w:hAnsi="Menlo" w:cs="Menlo"/>
          <w:color w:val="B166DA"/>
          <w:kern w:val="0"/>
          <w:sz w:val="18"/>
          <w:szCs w:val="18"/>
          <w:lang w:val="en-GB"/>
        </w:rPr>
        <w:t>Element</w:t>
      </w:r>
      <w:r w:rsidRPr="007D5A31">
        <w:rPr>
          <w:rFonts w:ascii="Menlo" w:hAnsi="Menlo" w:cs="Menlo"/>
          <w:color w:val="E6E6FA"/>
          <w:kern w:val="0"/>
          <w:sz w:val="18"/>
          <w:szCs w:val="18"/>
          <w:lang w:val="en-GB"/>
        </w:rPr>
        <w:t>&gt;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B591BC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148C1D6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5E51C0E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u w:val="single"/>
          <w:lang w:val="en-GB"/>
        </w:rPr>
        <w:t>highestPrice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BigDecimal</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ZERO</w:t>
      </w:r>
      <w:r w:rsidRPr="007D5A31">
        <w:rPr>
          <w:rFonts w:ascii="Menlo" w:hAnsi="Menlo" w:cs="Menlo"/>
          <w:color w:val="E6E6FA"/>
          <w:kern w:val="0"/>
          <w:sz w:val="18"/>
          <w:szCs w:val="18"/>
          <w:lang w:val="en-GB"/>
        </w:rPr>
        <w:t>;</w:t>
      </w:r>
    </w:p>
    <w:p w14:paraId="016243C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1CDCA7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EDCBCB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shd w:val="clear" w:color="auto" w:fill="1B6291"/>
          <w:lang w:val="en-GB"/>
        </w:rPr>
        <w:t>orderElement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p>
    <w:p w14:paraId="35400E5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boolean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hasPayment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shd w:val="clear" w:color="auto" w:fill="1B6291"/>
          <w:lang w:val="en-GB"/>
        </w:rPr>
        <w:t>orderElement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"PaymentDate"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p>
    <w:p w14:paraId="7572B93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F3EC79"/>
          <w:kern w:val="0"/>
          <w:sz w:val="18"/>
          <w:szCs w:val="18"/>
          <w:lang w:val="en-GB"/>
        </w:rPr>
        <w:t>hasPayment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D38EAE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orderElements</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add</w:t>
      </w:r>
      <w:r w:rsidRPr="007D5A31">
        <w:rPr>
          <w:rFonts w:ascii="Menlo" w:hAnsi="Menlo" w:cs="Menlo"/>
          <w:color w:val="F9FAF4"/>
          <w:kern w:val="0"/>
          <w:sz w:val="18"/>
          <w:szCs w:val="18"/>
          <w:lang w:val="en-GB"/>
        </w:rPr>
        <w:t>(</w:t>
      </w:r>
      <w:r w:rsidRPr="007D5A31">
        <w:rPr>
          <w:rFonts w:ascii="Menlo" w:hAnsi="Menlo" w:cs="Menlo"/>
          <w:color w:val="F3EC79"/>
          <w:kern w:val="0"/>
          <w:sz w:val="18"/>
          <w:szCs w:val="18"/>
          <w:shd w:val="clear" w:color="auto" w:fill="1B6291"/>
          <w:lang w:val="en-GB"/>
        </w:rPr>
        <w:t>orderElement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B99152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ACD8CE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AA4416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orderElements</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size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A6EF0E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orderElements</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get</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D1D976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345319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mostExpensiveIngredient</w:t>
      </w:r>
      <w:r w:rsidRPr="007D5A31">
        <w:rPr>
          <w:rFonts w:ascii="Menlo" w:hAnsi="Menlo" w:cs="Menlo"/>
          <w:color w:val="E6E6FA"/>
          <w:kern w:val="0"/>
          <w:sz w:val="18"/>
          <w:szCs w:val="18"/>
          <w:lang w:val="en-GB"/>
        </w:rPr>
        <w:t>;</w:t>
      </w:r>
    </w:p>
    <w:p w14:paraId="408B4C8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B03FAE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22BDA00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findLatestPaymentDate</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FAFF44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C3BC85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1C81D5C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Date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3BF2E5D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SimpleDateFormat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sdf</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SimpleDateFormat</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"yyyy-MM-dd'T'HH:mm:ss"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06966C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69937D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p>
    <w:p w14:paraId="0F00E31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p>
    <w:p w14:paraId="3014BFF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7158C6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0B7EFD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2B78A2D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lastRenderedPageBreak/>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paymentDates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"PaymentDate"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E0C9BA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CC6C1D"/>
          <w:kern w:val="0"/>
          <w:sz w:val="18"/>
          <w:szCs w:val="18"/>
          <w:lang w:val="en-GB"/>
        </w:rPr>
        <w:t>try</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4BC30D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sdf</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parse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paymentDates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2A9ADA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catch</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DOMException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27880F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printStackTrace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3F869A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catch</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ParseException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BF946E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3EC79"/>
          <w:kern w:val="0"/>
          <w:sz w:val="18"/>
          <w:szCs w:val="18"/>
          <w:lang w:val="en-GB"/>
        </w:rPr>
        <w: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printStackTrace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52166F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p>
    <w:p w14:paraId="2D786F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D9E8F7"/>
          <w:kern w:val="0"/>
          <w:sz w:val="18"/>
          <w:szCs w:val="18"/>
          <w:lang w:val="en-GB"/>
        </w:rPr>
        <w:tab/>
      </w:r>
      <w:r w:rsidRPr="007D5A31">
        <w:rPr>
          <w:rFonts w:ascii="Menlo" w:hAnsi="Menlo" w:cs="Menlo"/>
          <w:color w:val="CC6C1D"/>
          <w:kern w:val="0"/>
          <w:sz w:val="18"/>
          <w:szCs w:val="18"/>
          <w:lang w:val="en-GB"/>
        </w:rPr>
        <w:t>break</w:t>
      </w:r>
      <w:r w:rsidRPr="007D5A31">
        <w:rPr>
          <w:rFonts w:ascii="Menlo" w:hAnsi="Menlo" w:cs="Menlo"/>
          <w:color w:val="E6E6FA"/>
          <w:kern w:val="0"/>
          <w:sz w:val="18"/>
          <w:szCs w:val="18"/>
          <w:lang w:val="en-GB"/>
        </w:rPr>
        <w:t>;</w:t>
      </w:r>
    </w:p>
    <w:p w14:paraId="006C4D3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D9E8F7"/>
          <w:kern w:val="0"/>
          <w:sz w:val="18"/>
          <w:szCs w:val="18"/>
          <w:lang w:val="en-GB"/>
        </w:rPr>
        <w:tab/>
      </w:r>
      <w:r w:rsidRPr="007D5A31">
        <w:rPr>
          <w:rFonts w:ascii="Menlo" w:hAnsi="Menlo" w:cs="Menlo"/>
          <w:color w:val="F9FAF4"/>
          <w:kern w:val="0"/>
          <w:sz w:val="18"/>
          <w:szCs w:val="18"/>
          <w:lang w:val="en-GB"/>
        </w:rPr>
        <w:t>}</w:t>
      </w:r>
    </w:p>
    <w:p w14:paraId="55DA314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EA27BB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A71F76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orderElement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w:t>
      </w:r>
      <w:r w:rsidRPr="007D5A31">
        <w:rPr>
          <w:rFonts w:ascii="Menlo" w:hAnsi="Menlo" w:cs="Menlo"/>
          <w:color w:val="E6E6FA"/>
          <w:kern w:val="0"/>
          <w:sz w:val="18"/>
          <w:szCs w:val="18"/>
          <w:lang w:val="en-GB"/>
        </w:rPr>
        <w:t>;</w:t>
      </w:r>
    </w:p>
    <w:p w14:paraId="712BDF0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paymentDates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"PaymentDate"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B1943B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paymentDates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347109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try</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854D75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Date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paymentDate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sdf</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parse</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paymentDates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9D5CD9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paymentDate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after</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latestDate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A3D016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paymentDate</w:t>
      </w:r>
      <w:r w:rsidRPr="007D5A31">
        <w:rPr>
          <w:rFonts w:ascii="Menlo" w:hAnsi="Menlo" w:cs="Menlo"/>
          <w:color w:val="E6E6FA"/>
          <w:kern w:val="0"/>
          <w:sz w:val="18"/>
          <w:szCs w:val="18"/>
          <w:lang w:val="en-GB"/>
        </w:rPr>
        <w:t>;</w:t>
      </w:r>
    </w:p>
    <w:p w14:paraId="516BCDA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orderElement</w:t>
      </w:r>
      <w:r w:rsidRPr="007D5A31">
        <w:rPr>
          <w:rFonts w:ascii="Menlo" w:hAnsi="Menlo" w:cs="Menlo"/>
          <w:color w:val="E6E6FA"/>
          <w:kern w:val="0"/>
          <w:sz w:val="18"/>
          <w:szCs w:val="18"/>
          <w:lang w:val="en-GB"/>
        </w:rPr>
        <w:t>;</w:t>
      </w:r>
    </w:p>
    <w:p w14:paraId="2FBDFFA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704632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catch</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1290C3"/>
          <w:kern w:val="0"/>
          <w:sz w:val="18"/>
          <w:szCs w:val="18"/>
          <w:lang w:val="en-GB"/>
        </w:rPr>
        <w:t>ParseException</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E5DD58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printStackTrace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0D61CA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116D0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35B95C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B8EE64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p>
    <w:p w14:paraId="54247DD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latestOrder</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&amp;&amp;</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latestDate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6FD8C3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7F8AFF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A82462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latestOrder</w:t>
      </w:r>
      <w:r w:rsidRPr="007D5A31">
        <w:rPr>
          <w:rFonts w:ascii="Menlo" w:hAnsi="Menlo" w:cs="Menlo"/>
          <w:color w:val="E6E6FA"/>
          <w:kern w:val="0"/>
          <w:sz w:val="18"/>
          <w:szCs w:val="18"/>
          <w:lang w:val="en-GB"/>
        </w:rPr>
        <w:t>;</w:t>
      </w:r>
    </w:p>
    <w:p w14:paraId="32C945D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E8836F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7AB2A6D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findOwnerWithLongestName</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Document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2B71D4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doc</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"Owner"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5EA4BC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E6E6FA"/>
          <w:kern w:val="0"/>
          <w:sz w:val="18"/>
          <w:szCs w:val="18"/>
          <w:lang w:val="en-GB"/>
        </w:rPr>
        <w:t>;</w:t>
      </w:r>
    </w:p>
    <w:p w14:paraId="7869490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maxLength</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p>
    <w:p w14:paraId="7A24C0C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F03932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7309C9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employee</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EF58A2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employeeElement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t>
      </w:r>
      <w:r w:rsidRPr="007D5A31">
        <w:rPr>
          <w:rFonts w:ascii="Menlo" w:hAnsi="Menlo" w:cs="Menlo"/>
          <w:color w:val="E6E6FA"/>
          <w:kern w:val="0"/>
          <w:sz w:val="18"/>
          <w:szCs w:val="18"/>
          <w:lang w:val="en-GB"/>
        </w:rPr>
        <w:t>;</w:t>
      </w:r>
    </w:p>
    <w:p w14:paraId="4CC1E6E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String</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getElementsByTagName</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6897BB"/>
          <w:kern w:val="0"/>
          <w:sz w:val="18"/>
          <w:szCs w:val="18"/>
          <w:lang w:val="en-GB"/>
        </w:rPr>
        <w:t>0</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5C381C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name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&gt;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maxLength</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857B8E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maxLength</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name</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85CE2B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employeeElement</w:t>
      </w:r>
      <w:r w:rsidRPr="007D5A31">
        <w:rPr>
          <w:rFonts w:ascii="Menlo" w:hAnsi="Menlo" w:cs="Menlo"/>
          <w:color w:val="E6E6FA"/>
          <w:kern w:val="0"/>
          <w:sz w:val="18"/>
          <w:szCs w:val="18"/>
          <w:lang w:val="en-GB"/>
        </w:rPr>
        <w:t>;</w:t>
      </w:r>
    </w:p>
    <w:p w14:paraId="7E73335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4848F4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C79838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CB727E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employeeWithLongestName</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null</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0983D28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System</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out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println</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employeeWithLongestName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212FF1D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75E71F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employeeWithLongestName</w:t>
      </w:r>
      <w:r w:rsidRPr="007D5A31">
        <w:rPr>
          <w:rFonts w:ascii="Menlo" w:hAnsi="Menlo" w:cs="Menlo"/>
          <w:color w:val="E6E6FA"/>
          <w:kern w:val="0"/>
          <w:sz w:val="18"/>
          <w:szCs w:val="18"/>
          <w:lang w:val="en-GB"/>
        </w:rPr>
        <w:t>;</w:t>
      </w:r>
    </w:p>
    <w:p w14:paraId="0D460F6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3C9CEF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p>
    <w:p w14:paraId="0016A152"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private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static</w:t>
      </w: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String</w:t>
      </w:r>
      <w:r w:rsidRPr="007D5A31">
        <w:rPr>
          <w:rFonts w:ascii="Menlo" w:hAnsi="Menlo" w:cs="Menlo"/>
          <w:color w:val="D9E8F7"/>
          <w:kern w:val="0"/>
          <w:sz w:val="18"/>
          <w:szCs w:val="18"/>
          <w:lang w:val="en-GB"/>
        </w:rPr>
        <w:t xml:space="preserve"> </w:t>
      </w:r>
      <w:r w:rsidRPr="007D5A31">
        <w:rPr>
          <w:rFonts w:ascii="Menlo" w:hAnsi="Menlo" w:cs="Menlo"/>
          <w:color w:val="1EB540"/>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F377F5B"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1290C3"/>
          <w:kern w:val="0"/>
          <w:sz w:val="18"/>
          <w:szCs w:val="18"/>
          <w:lang w:val="en-GB"/>
        </w:rPr>
        <w:t>StringBuilder</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result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new</w:t>
      </w:r>
      <w:r w:rsidRPr="007D5A31">
        <w:rPr>
          <w:rFonts w:ascii="Menlo" w:hAnsi="Menlo" w:cs="Menlo"/>
          <w:color w:val="D9E8F7"/>
          <w:kern w:val="0"/>
          <w:sz w:val="18"/>
          <w:szCs w:val="18"/>
          <w:lang w:val="en-GB"/>
        </w:rPr>
        <w:t xml:space="preserve"> </w:t>
      </w:r>
      <w:r w:rsidRPr="007D5A31">
        <w:rPr>
          <w:rFonts w:ascii="Menlo" w:hAnsi="Menlo" w:cs="Menlo"/>
          <w:color w:val="A7EC21"/>
          <w:kern w:val="0"/>
          <w:sz w:val="18"/>
          <w:szCs w:val="18"/>
          <w:lang w:val="en-GB"/>
        </w:rPr>
        <w:t>StringBuilder</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F1DCB9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"&lt;"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getTagName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517EE9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0229F4E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Add attributes if any</w:t>
      </w:r>
    </w:p>
    <w:p w14:paraId="1EA5CD3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hasAttributes</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9BD80E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getAttributes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607264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lastRenderedPageBreak/>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 "</w:t>
      </w:r>
      <w:r w:rsidRPr="007D5A31">
        <w:rPr>
          <w:rFonts w:ascii="Menlo" w:hAnsi="Menlo" w:cs="Menlo"/>
          <w:color w:val="F9FAF4"/>
          <w:kern w:val="0"/>
          <w:sz w:val="18"/>
          <w:szCs w:val="18"/>
          <w:lang w:val="en-GB"/>
        </w:rPr>
        <w:t>)</w:t>
      </w:r>
    </w:p>
    <w:p w14:paraId="6B54AED6"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getAttributes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getNodeName</w:t>
      </w:r>
      <w:r w:rsidRPr="007D5A31">
        <w:rPr>
          <w:rFonts w:ascii="Menlo" w:hAnsi="Menlo" w:cs="Menlo"/>
          <w:color w:val="F9FAF4"/>
          <w:kern w:val="0"/>
          <w:sz w:val="18"/>
          <w:szCs w:val="18"/>
          <w:lang w:val="en-GB"/>
        </w:rPr>
        <w:t>())</w:t>
      </w:r>
    </w:p>
    <w:p w14:paraId="2AC42C4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w:t>
      </w:r>
      <w:r w:rsidRPr="007D5A31">
        <w:rPr>
          <w:rFonts w:ascii="Menlo" w:hAnsi="Menlo" w:cs="Menlo"/>
          <w:color w:val="F9FAF4"/>
          <w:kern w:val="0"/>
          <w:sz w:val="18"/>
          <w:szCs w:val="18"/>
          <w:lang w:val="en-GB"/>
        </w:rPr>
        <w:t>)</w:t>
      </w:r>
    </w:p>
    <w:p w14:paraId="42E4307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getAttributes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getNodeValue</w:t>
      </w:r>
      <w:r w:rsidRPr="007D5A31">
        <w:rPr>
          <w:rFonts w:ascii="Menlo" w:hAnsi="Menlo" w:cs="Menlo"/>
          <w:color w:val="F9FAF4"/>
          <w:kern w:val="0"/>
          <w:sz w:val="18"/>
          <w:szCs w:val="18"/>
          <w:lang w:val="en-GB"/>
        </w:rPr>
        <w:t>())</w:t>
      </w:r>
    </w:p>
    <w:p w14:paraId="4723D1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43AEC4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3879A8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243F864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4103BB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"&gt;"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6DCF01F0"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98A5211"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8080"/>
          <w:kern w:val="0"/>
          <w:sz w:val="18"/>
          <w:szCs w:val="18"/>
          <w:lang w:val="en-GB"/>
        </w:rPr>
        <w:t>// Add child elements and text content</w:t>
      </w:r>
    </w:p>
    <w:p w14:paraId="0A7B3603"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NodeList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childNodes</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getChildNodes</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33D3D0C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for</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CC6C1D"/>
          <w:kern w:val="0"/>
          <w:sz w:val="18"/>
          <w:szCs w:val="18"/>
          <w:lang w:val="en-GB"/>
        </w:rPr>
        <w:t>int</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6897BB"/>
          <w:kern w:val="0"/>
          <w:sz w:val="18"/>
          <w:szCs w:val="18"/>
          <w:lang w:val="en-GB"/>
        </w:rPr>
        <w:t>0</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&lt;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childNodes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getLength</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i</w:t>
      </w:r>
      <w:r w:rsidRPr="007D5A31">
        <w:rPr>
          <w:rFonts w:ascii="Menlo" w:hAnsi="Menlo" w:cs="Menlo"/>
          <w:color w:val="E6E6FA"/>
          <w:kern w:val="0"/>
          <w:sz w:val="18"/>
          <w:szCs w:val="18"/>
          <w:lang w:val="en-GB"/>
        </w:rPr>
        <w: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5FFD4B4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D9E8F7"/>
          <w:kern w:val="0"/>
          <w:sz w:val="18"/>
          <w:szCs w:val="18"/>
          <w:lang w:val="en-GB"/>
        </w:rPr>
        <w:t xml:space="preserve"> </w:t>
      </w:r>
      <w:r w:rsidRPr="007D5A31">
        <w:rPr>
          <w:rFonts w:ascii="Menlo" w:hAnsi="Menlo" w:cs="Menlo"/>
          <w:color w:val="F2F200"/>
          <w:kern w:val="0"/>
          <w:sz w:val="18"/>
          <w:szCs w:val="18"/>
          <w:lang w:val="en-GB"/>
        </w:rPr>
        <w:t>child</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childNodes</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item</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i</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133D5BE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child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ELEMENT_NODE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33FB6B7C"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i/>
          <w:iCs/>
          <w:color w:val="96EC3F"/>
          <w:kern w:val="0"/>
          <w:sz w:val="18"/>
          <w:szCs w:val="18"/>
          <w:lang w:val="en-GB"/>
        </w:rPr>
        <w:t>formatElement</w:t>
      </w:r>
      <w:r w:rsidRPr="007D5A31">
        <w:rPr>
          <w:rFonts w:ascii="Menlo" w:hAnsi="Menlo" w:cs="Menlo"/>
          <w:color w:val="F9FAF4"/>
          <w:kern w:val="0"/>
          <w:sz w:val="18"/>
          <w:szCs w:val="18"/>
          <w:lang w:val="en-GB"/>
        </w:rPr>
        <w:t>((</w:t>
      </w:r>
      <w:r w:rsidRPr="007D5A31">
        <w:rPr>
          <w:rFonts w:ascii="Menlo" w:hAnsi="Menlo" w:cs="Menlo"/>
          <w:color w:val="80F2F6"/>
          <w:kern w:val="0"/>
          <w:sz w:val="18"/>
          <w:szCs w:val="18"/>
          <w:lang w:val="en-GB"/>
        </w:rPr>
        <w:t>Element</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child</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4F574139"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else</w:t>
      </w: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if</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child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getNodeType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E6E6FA"/>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80F2F6"/>
          <w:kern w:val="0"/>
          <w:sz w:val="18"/>
          <w:szCs w:val="18"/>
          <w:lang w:val="en-GB"/>
        </w:rPr>
        <w:t>Node</w:t>
      </w:r>
      <w:r w:rsidRPr="007D5A31">
        <w:rPr>
          <w:rFonts w:ascii="Menlo" w:hAnsi="Menlo" w:cs="Menlo"/>
          <w:color w:val="E6E6FA"/>
          <w:kern w:val="0"/>
          <w:sz w:val="18"/>
          <w:szCs w:val="18"/>
          <w:lang w:val="en-GB"/>
        </w:rPr>
        <w:t>.</w:t>
      </w:r>
      <w:r w:rsidRPr="007D5A31">
        <w:rPr>
          <w:rFonts w:ascii="Menlo" w:hAnsi="Menlo" w:cs="Menlo"/>
          <w:b/>
          <w:bCs/>
          <w:i/>
          <w:iCs/>
          <w:color w:val="8DDAF8"/>
          <w:kern w:val="0"/>
          <w:sz w:val="18"/>
          <w:szCs w:val="18"/>
          <w:lang w:val="en-GB"/>
        </w:rPr>
        <w:t>TEXT_NODE</w:t>
      </w:r>
      <w:r w:rsidRPr="007D5A31">
        <w:rPr>
          <w:rFonts w:ascii="Menlo" w:hAnsi="Menlo" w:cs="Menlo"/>
          <w:color w:val="F9FAF4"/>
          <w:kern w:val="0"/>
          <w:sz w:val="18"/>
          <w:szCs w:val="18"/>
          <w:lang w:val="en-GB"/>
        </w:rPr>
        <w:t>)</w:t>
      </w: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616E04FE"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F3EC79"/>
          <w:kern w:val="0"/>
          <w:sz w:val="18"/>
          <w:szCs w:val="18"/>
          <w:lang w:val="en-GB"/>
        </w:rPr>
        <w:t>child</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getTextContent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54C26395"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407326C4"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1CA30CAA"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p>
    <w:p w14:paraId="362998F8"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"&lt;/"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79ABFF"/>
          <w:kern w:val="0"/>
          <w:sz w:val="18"/>
          <w:szCs w:val="18"/>
          <w:lang w:val="en-GB"/>
        </w:rPr>
        <w:t>element</w:t>
      </w:r>
      <w:r w:rsidRPr="007D5A31">
        <w:rPr>
          <w:rFonts w:ascii="Menlo" w:hAnsi="Menlo" w:cs="Menlo"/>
          <w:color w:val="E6E6FA"/>
          <w:kern w:val="0"/>
          <w:sz w:val="18"/>
          <w:szCs w:val="18"/>
          <w:lang w:val="en-GB"/>
        </w:rPr>
        <w:t>.</w:t>
      </w:r>
      <w:r w:rsidRPr="007D5A31">
        <w:rPr>
          <w:rFonts w:ascii="Menlo" w:hAnsi="Menlo" w:cs="Menlo"/>
          <w:color w:val="80F6A7"/>
          <w:kern w:val="0"/>
          <w:sz w:val="18"/>
          <w:szCs w:val="18"/>
          <w:lang w:val="en-GB"/>
        </w:rPr>
        <w:t>getTagName</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append</w:t>
      </w:r>
      <w:r w:rsidRPr="007D5A31">
        <w:rPr>
          <w:rFonts w:ascii="Menlo" w:hAnsi="Menlo" w:cs="Menlo"/>
          <w:color w:val="F9FAF4"/>
          <w:kern w:val="0"/>
          <w:sz w:val="18"/>
          <w:szCs w:val="18"/>
          <w:lang w:val="en-GB"/>
        </w:rPr>
        <w:t>(</w:t>
      </w:r>
      <w:r w:rsidRPr="007D5A31">
        <w:rPr>
          <w:rFonts w:ascii="Menlo" w:hAnsi="Menlo" w:cs="Menlo"/>
          <w:color w:val="17C6A3"/>
          <w:kern w:val="0"/>
          <w:sz w:val="18"/>
          <w:szCs w:val="18"/>
          <w:lang w:val="en-GB"/>
        </w:rPr>
        <w:t>"&gt;"</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74DE394F"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CC6C1D"/>
          <w:kern w:val="0"/>
          <w:sz w:val="18"/>
          <w:szCs w:val="18"/>
          <w:lang w:val="en-GB"/>
        </w:rPr>
        <w:t>return</w:t>
      </w:r>
      <w:r w:rsidRPr="007D5A31">
        <w:rPr>
          <w:rFonts w:ascii="Menlo" w:hAnsi="Menlo" w:cs="Menlo"/>
          <w:color w:val="D9E8F7"/>
          <w:kern w:val="0"/>
          <w:sz w:val="18"/>
          <w:szCs w:val="18"/>
          <w:lang w:val="en-GB"/>
        </w:rPr>
        <w:t xml:space="preserve"> </w:t>
      </w:r>
      <w:r w:rsidRPr="007D5A31">
        <w:rPr>
          <w:rFonts w:ascii="Menlo" w:hAnsi="Menlo" w:cs="Menlo"/>
          <w:color w:val="F3EC79"/>
          <w:kern w:val="0"/>
          <w:sz w:val="18"/>
          <w:szCs w:val="18"/>
          <w:lang w:val="en-GB"/>
        </w:rPr>
        <w:t>result</w:t>
      </w:r>
      <w:r w:rsidRPr="007D5A31">
        <w:rPr>
          <w:rFonts w:ascii="Menlo" w:hAnsi="Menlo" w:cs="Menlo"/>
          <w:color w:val="E6E6FA"/>
          <w:kern w:val="0"/>
          <w:sz w:val="18"/>
          <w:szCs w:val="18"/>
          <w:lang w:val="en-GB"/>
        </w:rPr>
        <w:t>.</w:t>
      </w:r>
      <w:r w:rsidRPr="007D5A31">
        <w:rPr>
          <w:rFonts w:ascii="Menlo" w:hAnsi="Menlo" w:cs="Menlo"/>
          <w:color w:val="A7EC21"/>
          <w:kern w:val="0"/>
          <w:sz w:val="18"/>
          <w:szCs w:val="18"/>
          <w:lang w:val="en-GB"/>
        </w:rPr>
        <w:t>toString</w:t>
      </w:r>
      <w:r w:rsidRPr="007D5A31">
        <w:rPr>
          <w:rFonts w:ascii="Menlo" w:hAnsi="Menlo" w:cs="Menlo"/>
          <w:color w:val="F9FAF4"/>
          <w:kern w:val="0"/>
          <w:sz w:val="18"/>
          <w:szCs w:val="18"/>
          <w:lang w:val="en-GB"/>
        </w:rPr>
        <w:t>()</w:t>
      </w:r>
      <w:r w:rsidRPr="007D5A31">
        <w:rPr>
          <w:rFonts w:ascii="Menlo" w:hAnsi="Menlo" w:cs="Menlo"/>
          <w:color w:val="E6E6FA"/>
          <w:kern w:val="0"/>
          <w:sz w:val="18"/>
          <w:szCs w:val="18"/>
          <w:lang w:val="en-GB"/>
        </w:rPr>
        <w:t>;</w:t>
      </w:r>
    </w:p>
    <w:p w14:paraId="0C497607"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D9E8F7"/>
          <w:kern w:val="0"/>
          <w:sz w:val="18"/>
          <w:szCs w:val="18"/>
          <w:lang w:val="en-GB"/>
        </w:rPr>
        <w:t xml:space="preserve">    </w:t>
      </w:r>
      <w:r w:rsidRPr="007D5A31">
        <w:rPr>
          <w:rFonts w:ascii="Menlo" w:hAnsi="Menlo" w:cs="Menlo"/>
          <w:color w:val="F9FAF4"/>
          <w:kern w:val="0"/>
          <w:sz w:val="18"/>
          <w:szCs w:val="18"/>
          <w:lang w:val="en-GB"/>
        </w:rPr>
        <w:t>}</w:t>
      </w:r>
    </w:p>
    <w:p w14:paraId="7941946D" w14:textId="77777777" w:rsidR="007D5A31" w:rsidRPr="007D5A31" w:rsidRDefault="007D5A31" w:rsidP="007D5A31">
      <w:pPr>
        <w:autoSpaceDE w:val="0"/>
        <w:adjustRightInd w:val="0"/>
        <w:spacing w:after="0"/>
        <w:textAlignment w:val="auto"/>
        <w:rPr>
          <w:rFonts w:ascii="Menlo" w:hAnsi="Menlo" w:cs="Menlo"/>
          <w:kern w:val="0"/>
          <w:sz w:val="18"/>
          <w:szCs w:val="18"/>
          <w:lang w:val="en-GB"/>
        </w:rPr>
      </w:pPr>
      <w:r w:rsidRPr="007D5A31">
        <w:rPr>
          <w:rFonts w:ascii="Menlo" w:hAnsi="Menlo" w:cs="Menlo"/>
          <w:color w:val="F9FAF4"/>
          <w:kern w:val="0"/>
          <w:sz w:val="18"/>
          <w:szCs w:val="18"/>
          <w:lang w:val="en-GB"/>
        </w:rPr>
        <w:t>}</w:t>
      </w:r>
    </w:p>
    <w:p w14:paraId="05D4B973" w14:textId="1C33314C" w:rsidR="00B90811" w:rsidRDefault="00B90811">
      <w:pPr>
        <w:pStyle w:val="Norml"/>
      </w:pPr>
    </w:p>
    <w:p w14:paraId="66A310C0" w14:textId="77777777" w:rsidR="00B90811" w:rsidRDefault="00000000">
      <w:pPr>
        <w:pStyle w:val="Cmsor2"/>
      </w:pPr>
      <w:bookmarkStart w:id="39" w:name="_Toc150945245"/>
      <w:bookmarkStart w:id="40" w:name="_Toc151387667"/>
      <w:r>
        <w:t>2d adatírás,</w:t>
      </w:r>
      <w:bookmarkEnd w:id="39"/>
      <w:bookmarkEnd w:id="40"/>
    </w:p>
    <w:p w14:paraId="3157F22A" w14:textId="697A9BB0" w:rsidR="00B90811" w:rsidRDefault="00000000" w:rsidP="00A06445">
      <w:pPr>
        <w:pStyle w:val="Norml"/>
        <w:jc w:val="both"/>
      </w:pPr>
      <w:r>
        <w:rPr>
          <w:rStyle w:val="Bekezdsalapbettpusa"/>
          <w:rFonts w:ascii="Arial" w:hAnsi="Arial" w:cs="Arial"/>
          <w:sz w:val="24"/>
          <w:szCs w:val="24"/>
        </w:rPr>
        <w:t>A szokásos 3 könyvtárból történtő import (IO,xml,w3c) után beolvasom  a fájlt egy try catch (ez az I/O művelet miatt szükséges) példányosítom a DocumentBuilderFactory a normalizálását követően, a dokumentum  főbb elemeit nodeListekben tárolom el. A dokumentum faszerkezetének felépítését úgy végzem el hogy létrehozom a gyökér elemet, majd ehhez adom hozzá a később létrehozott főelemeket. A kiíratás konzolra és fájlba az 2a,read feladathoz hasonló módon történik.</w:t>
      </w:r>
    </w:p>
    <w:p w14:paraId="0F64FF5F" w14:textId="77777777" w:rsidR="009B5792" w:rsidRDefault="009B5792" w:rsidP="009B5792">
      <w:pPr>
        <w:pStyle w:val="Norml"/>
      </w:pPr>
      <w:r>
        <w:t>package hu.domparse.l27ncj;</w:t>
      </w:r>
    </w:p>
    <w:p w14:paraId="30A58C2C" w14:textId="77777777" w:rsidR="009B5792" w:rsidRDefault="009B5792" w:rsidP="009B5792">
      <w:pPr>
        <w:pStyle w:val="Norml"/>
      </w:pPr>
    </w:p>
    <w:p w14:paraId="59FF3159" w14:textId="77777777" w:rsidR="009B5792" w:rsidRDefault="009B5792" w:rsidP="009B5792">
      <w:pPr>
        <w:pStyle w:val="Norml"/>
      </w:pPr>
      <w:r>
        <w:t>import javax.xml.parsers.DocumentBuilder;</w:t>
      </w:r>
    </w:p>
    <w:p w14:paraId="2E151A78" w14:textId="77777777" w:rsidR="009B5792" w:rsidRDefault="009B5792" w:rsidP="009B5792">
      <w:pPr>
        <w:pStyle w:val="Norml"/>
      </w:pPr>
      <w:r>
        <w:t>import javax.xml.parsers.DocumentBuilderFactory;</w:t>
      </w:r>
    </w:p>
    <w:p w14:paraId="7AA54016" w14:textId="77777777" w:rsidR="009B5792" w:rsidRDefault="009B5792" w:rsidP="009B5792">
      <w:pPr>
        <w:pStyle w:val="Norml"/>
      </w:pPr>
      <w:r>
        <w:t>import javax.xml.parsers.ParserConfigurationException;</w:t>
      </w:r>
    </w:p>
    <w:p w14:paraId="30988BAC" w14:textId="77777777" w:rsidR="009B5792" w:rsidRDefault="009B5792" w:rsidP="009B5792">
      <w:pPr>
        <w:pStyle w:val="Norml"/>
      </w:pPr>
      <w:r>
        <w:t>import javax.xml.transform.OutputKeys;</w:t>
      </w:r>
    </w:p>
    <w:p w14:paraId="67330CBD" w14:textId="77777777" w:rsidR="009B5792" w:rsidRDefault="009B5792" w:rsidP="009B5792">
      <w:pPr>
        <w:pStyle w:val="Norml"/>
      </w:pPr>
      <w:r>
        <w:t>import javax.xml.transform.Transformer;</w:t>
      </w:r>
    </w:p>
    <w:p w14:paraId="2C7CA4E6" w14:textId="77777777" w:rsidR="009B5792" w:rsidRDefault="009B5792" w:rsidP="009B5792">
      <w:pPr>
        <w:pStyle w:val="Norml"/>
      </w:pPr>
      <w:r>
        <w:t>import javax.xml.transform.TransformerException;</w:t>
      </w:r>
    </w:p>
    <w:p w14:paraId="44CED728" w14:textId="77777777" w:rsidR="009B5792" w:rsidRDefault="009B5792" w:rsidP="009B5792">
      <w:pPr>
        <w:pStyle w:val="Norml"/>
      </w:pPr>
      <w:r>
        <w:t>import javax.xml.transform.TransformerFactory;</w:t>
      </w:r>
    </w:p>
    <w:p w14:paraId="4E20FDEF" w14:textId="77777777" w:rsidR="009B5792" w:rsidRDefault="009B5792" w:rsidP="009B5792">
      <w:pPr>
        <w:pStyle w:val="Norml"/>
      </w:pPr>
      <w:r>
        <w:t>import javax.xml.transform.dom.DOMSource;</w:t>
      </w:r>
    </w:p>
    <w:p w14:paraId="62BAA2F2" w14:textId="77777777" w:rsidR="009B5792" w:rsidRDefault="009B5792" w:rsidP="009B5792">
      <w:pPr>
        <w:pStyle w:val="Norml"/>
      </w:pPr>
      <w:r>
        <w:t>import javax.xml.transform.stream.StreamResult;</w:t>
      </w:r>
    </w:p>
    <w:p w14:paraId="2D0A180C" w14:textId="77777777" w:rsidR="009B5792" w:rsidRDefault="009B5792" w:rsidP="009B5792">
      <w:pPr>
        <w:pStyle w:val="Norml"/>
      </w:pPr>
    </w:p>
    <w:p w14:paraId="7749610B" w14:textId="77777777" w:rsidR="009B5792" w:rsidRDefault="009B5792" w:rsidP="009B5792">
      <w:pPr>
        <w:pStyle w:val="Norml"/>
      </w:pPr>
      <w:r>
        <w:t>import java.io.FileWriter;</w:t>
      </w:r>
    </w:p>
    <w:p w14:paraId="551CD749" w14:textId="77777777" w:rsidR="009B5792" w:rsidRDefault="009B5792" w:rsidP="009B5792">
      <w:pPr>
        <w:pStyle w:val="Norml"/>
      </w:pPr>
      <w:r>
        <w:t>import java.io.PrintWriter;</w:t>
      </w:r>
    </w:p>
    <w:p w14:paraId="4E7BE1C3" w14:textId="77777777" w:rsidR="009B5792" w:rsidRDefault="009B5792" w:rsidP="009B5792">
      <w:pPr>
        <w:pStyle w:val="Norml"/>
      </w:pPr>
      <w:r>
        <w:lastRenderedPageBreak/>
        <w:t>import java.io.StringWriter;</w:t>
      </w:r>
    </w:p>
    <w:p w14:paraId="0190D24E" w14:textId="77777777" w:rsidR="009B5792" w:rsidRDefault="009B5792" w:rsidP="009B5792">
      <w:pPr>
        <w:pStyle w:val="Norml"/>
      </w:pPr>
    </w:p>
    <w:p w14:paraId="2BE0B35C" w14:textId="77777777" w:rsidR="009B5792" w:rsidRDefault="009B5792" w:rsidP="009B5792">
      <w:pPr>
        <w:pStyle w:val="Norml"/>
      </w:pPr>
      <w:r>
        <w:t>import org.w3c.dom.Document;</w:t>
      </w:r>
    </w:p>
    <w:p w14:paraId="664D8CAA" w14:textId="77777777" w:rsidR="009B5792" w:rsidRDefault="009B5792" w:rsidP="009B5792">
      <w:pPr>
        <w:pStyle w:val="Norml"/>
      </w:pPr>
      <w:r>
        <w:t>import org.w3c.dom.Element;</w:t>
      </w:r>
    </w:p>
    <w:p w14:paraId="481A3C99" w14:textId="77777777" w:rsidR="009B5792" w:rsidRDefault="009B5792" w:rsidP="009B5792">
      <w:pPr>
        <w:pStyle w:val="Norml"/>
      </w:pPr>
    </w:p>
    <w:p w14:paraId="31938BDB" w14:textId="77777777" w:rsidR="009B5792" w:rsidRDefault="009B5792" w:rsidP="009B5792">
      <w:pPr>
        <w:pStyle w:val="Norml"/>
      </w:pPr>
      <w:r>
        <w:t>public class DomWriteL27ncj {</w:t>
      </w:r>
    </w:p>
    <w:p w14:paraId="046914F9" w14:textId="77777777" w:rsidR="009B5792" w:rsidRDefault="009B5792" w:rsidP="009B5792">
      <w:pPr>
        <w:pStyle w:val="Norml"/>
      </w:pPr>
      <w:r>
        <w:t xml:space="preserve">    public static void main(String[] args) {</w:t>
      </w:r>
    </w:p>
    <w:p w14:paraId="4E5641B7" w14:textId="77777777" w:rsidR="009B5792" w:rsidRDefault="009B5792" w:rsidP="009B5792">
      <w:pPr>
        <w:pStyle w:val="Norml"/>
      </w:pPr>
      <w:r>
        <w:t xml:space="preserve">        // Create a new Document</w:t>
      </w:r>
    </w:p>
    <w:p w14:paraId="5E23D83B" w14:textId="77777777" w:rsidR="009B5792" w:rsidRDefault="009B5792" w:rsidP="009B5792">
      <w:pPr>
        <w:pStyle w:val="Norml"/>
      </w:pPr>
      <w:r>
        <w:t xml:space="preserve">        Document doc = createNewDocument();</w:t>
      </w:r>
    </w:p>
    <w:p w14:paraId="202B259A" w14:textId="77777777" w:rsidR="009B5792" w:rsidRDefault="009B5792" w:rsidP="009B5792">
      <w:pPr>
        <w:pStyle w:val="Norml"/>
      </w:pPr>
    </w:p>
    <w:p w14:paraId="324E5A71" w14:textId="77777777" w:rsidR="009B5792" w:rsidRDefault="009B5792" w:rsidP="009B5792">
      <w:pPr>
        <w:pStyle w:val="Norml"/>
      </w:pPr>
      <w:r>
        <w:t xml:space="preserve">        // Create root element</w:t>
      </w:r>
    </w:p>
    <w:p w14:paraId="02F05E32" w14:textId="77777777" w:rsidR="009B5792" w:rsidRDefault="009B5792" w:rsidP="009B5792">
      <w:pPr>
        <w:pStyle w:val="Norml"/>
      </w:pPr>
      <w:r>
        <w:t xml:space="preserve">        Element rootElement = doc.createElement("L27NCJRestaurants");</w:t>
      </w:r>
    </w:p>
    <w:p w14:paraId="5A5A6008" w14:textId="77777777" w:rsidR="009B5792" w:rsidRDefault="009B5792" w:rsidP="009B5792">
      <w:pPr>
        <w:pStyle w:val="Norml"/>
      </w:pPr>
      <w:r>
        <w:t xml:space="preserve">        rootElement.setAttribute("xmlns:xsi", "http://www.w3.org/2001/XMLSchema-instance");</w:t>
      </w:r>
    </w:p>
    <w:p w14:paraId="5822F1C4" w14:textId="77777777" w:rsidR="009B5792" w:rsidRDefault="009B5792" w:rsidP="009B5792">
      <w:pPr>
        <w:pStyle w:val="Norml"/>
      </w:pPr>
      <w:r>
        <w:t xml:space="preserve">        rootElement.setAttribute("xsi:noNamespaceSchemaLocation", "XMLSchemaL27ncj.xsd");</w:t>
      </w:r>
    </w:p>
    <w:p w14:paraId="4FA1DB65" w14:textId="77777777" w:rsidR="009B5792" w:rsidRDefault="009B5792" w:rsidP="009B5792">
      <w:pPr>
        <w:pStyle w:val="Norml"/>
      </w:pPr>
      <w:r>
        <w:t xml:space="preserve">        doc.appendChild(rootElement);</w:t>
      </w:r>
    </w:p>
    <w:p w14:paraId="0F6AA0D0" w14:textId="77777777" w:rsidR="009B5792" w:rsidRDefault="009B5792" w:rsidP="009B5792">
      <w:pPr>
        <w:pStyle w:val="Norml"/>
      </w:pPr>
    </w:p>
    <w:p w14:paraId="08A80D5A" w14:textId="77777777" w:rsidR="009B5792" w:rsidRDefault="009B5792" w:rsidP="009B5792">
      <w:pPr>
        <w:pStyle w:val="Norml"/>
      </w:pPr>
      <w:r>
        <w:t xml:space="preserve">        // Add OrderItem elements</w:t>
      </w:r>
    </w:p>
    <w:p w14:paraId="3214FB9B" w14:textId="77777777" w:rsidR="009B5792" w:rsidRDefault="009B5792" w:rsidP="009B5792">
      <w:pPr>
        <w:pStyle w:val="Norml"/>
      </w:pPr>
      <w:r>
        <w:t xml:space="preserve">        addOrderItem(doc, rootElement, "1001", "5001", "2001", "2", "Elkészült");</w:t>
      </w:r>
    </w:p>
    <w:p w14:paraId="6A052ED7" w14:textId="77777777" w:rsidR="009B5792" w:rsidRDefault="009B5792" w:rsidP="009B5792">
      <w:pPr>
        <w:pStyle w:val="Norml"/>
      </w:pPr>
      <w:r>
        <w:t xml:space="preserve">        addOrderItem(doc, rootElement, "1002", "5002", "2002", "1", "Folyamatban");</w:t>
      </w:r>
    </w:p>
    <w:p w14:paraId="63E2DD86" w14:textId="77777777" w:rsidR="009B5792" w:rsidRDefault="009B5792" w:rsidP="009B5792">
      <w:pPr>
        <w:pStyle w:val="Norml"/>
      </w:pPr>
      <w:r>
        <w:t xml:space="preserve">        addOrderItem(doc, rootElement, "1003", "5003", "2003", "3", "Kiszállítva");</w:t>
      </w:r>
    </w:p>
    <w:p w14:paraId="11593B58" w14:textId="77777777" w:rsidR="009B5792" w:rsidRDefault="009B5792" w:rsidP="009B5792">
      <w:pPr>
        <w:pStyle w:val="Norml"/>
      </w:pPr>
      <w:r>
        <w:t xml:space="preserve">        addOrderItem(doc, rootElement, "1004", "5004", "2004", "4", "Megrendelve");</w:t>
      </w:r>
    </w:p>
    <w:p w14:paraId="27465465" w14:textId="77777777" w:rsidR="009B5792" w:rsidRDefault="009B5792" w:rsidP="009B5792">
      <w:pPr>
        <w:pStyle w:val="Norml"/>
      </w:pPr>
    </w:p>
    <w:p w14:paraId="50206DB9" w14:textId="77777777" w:rsidR="009B5792" w:rsidRDefault="009B5792" w:rsidP="009B5792">
      <w:pPr>
        <w:pStyle w:val="Norml"/>
      </w:pPr>
      <w:r>
        <w:t xml:space="preserve">        // Add Order elements</w:t>
      </w:r>
    </w:p>
    <w:p w14:paraId="071E338B" w14:textId="77777777" w:rsidR="009B5792" w:rsidRDefault="009B5792" w:rsidP="009B5792">
      <w:pPr>
        <w:pStyle w:val="Norml"/>
      </w:pPr>
      <w:r>
        <w:t xml:space="preserve">        addOrder(doc, rootElement, "5001", "3001", "7500.00", "4.5", "4.0",</w:t>
      </w:r>
    </w:p>
    <w:p w14:paraId="2CAC0D1A" w14:textId="77777777" w:rsidR="009B5792" w:rsidRDefault="009B5792" w:rsidP="009B5792">
      <w:pPr>
        <w:pStyle w:val="Norml"/>
      </w:pPr>
      <w:r>
        <w:t xml:space="preserve">                "2023-04-12T18:30:00", "2023-04-12T19:00:00", "2023-04-12T17:45:00", "Készpénz");</w:t>
      </w:r>
    </w:p>
    <w:p w14:paraId="5F7F5B5C" w14:textId="77777777" w:rsidR="009B5792" w:rsidRDefault="009B5792" w:rsidP="009B5792">
      <w:pPr>
        <w:pStyle w:val="Norml"/>
      </w:pPr>
      <w:r>
        <w:t xml:space="preserve">        addOrder(doc, rootElement, "5002", "3002", "3200.00",  "4.5", "4.0",</w:t>
      </w:r>
    </w:p>
    <w:p w14:paraId="33E0CC1D" w14:textId="77777777" w:rsidR="009B5792" w:rsidRDefault="009B5792" w:rsidP="009B5792">
      <w:pPr>
        <w:pStyle w:val="Norml"/>
      </w:pPr>
      <w:r>
        <w:t xml:space="preserve">                "2023-04-13T12:00:00", "2023-04-12T19:00:00", "2023-04-12T17:45:00", "Kártya");</w:t>
      </w:r>
    </w:p>
    <w:p w14:paraId="52033965" w14:textId="77777777" w:rsidR="009B5792" w:rsidRDefault="009B5792" w:rsidP="009B5792">
      <w:pPr>
        <w:pStyle w:val="Norml"/>
      </w:pPr>
      <w:r>
        <w:t xml:space="preserve">        addOrder(doc, rootElement, "5003", "3003", "4500.00",  "4.5", "4.0",</w:t>
      </w:r>
    </w:p>
    <w:p w14:paraId="60BDAEC2" w14:textId="77777777" w:rsidR="009B5792" w:rsidRDefault="009B5792" w:rsidP="009B5792">
      <w:pPr>
        <w:pStyle w:val="Norml"/>
      </w:pPr>
      <w:r>
        <w:t xml:space="preserve">                "2023-04-14T20:15:00", "2023-04-12T19:00:00", "2023-04-12T17:45:00", "Online");</w:t>
      </w:r>
    </w:p>
    <w:p w14:paraId="67E624DC" w14:textId="77777777" w:rsidR="009B5792" w:rsidRDefault="009B5792" w:rsidP="009B5792">
      <w:pPr>
        <w:pStyle w:val="Norml"/>
      </w:pPr>
      <w:r>
        <w:t xml:space="preserve">        addOrder(doc, rootElement, "5004", "3004", "9800.00",  "4.5", "4.0",</w:t>
      </w:r>
    </w:p>
    <w:p w14:paraId="03210AB4" w14:textId="77777777" w:rsidR="009B5792" w:rsidRDefault="009B5792" w:rsidP="009B5792">
      <w:pPr>
        <w:pStyle w:val="Norml"/>
      </w:pPr>
      <w:r>
        <w:t xml:space="preserve">                "2023-04-15T13:30:00", "2023-04-12T19:00:00", "2023-04-12T17:45:00",  "Utánvét");</w:t>
      </w:r>
    </w:p>
    <w:p w14:paraId="25A45BC2" w14:textId="77777777" w:rsidR="009B5792" w:rsidRDefault="009B5792" w:rsidP="009B5792">
      <w:pPr>
        <w:pStyle w:val="Norml"/>
      </w:pPr>
    </w:p>
    <w:p w14:paraId="2D60D614" w14:textId="77777777" w:rsidR="009B5792" w:rsidRDefault="009B5792" w:rsidP="009B5792">
      <w:pPr>
        <w:pStyle w:val="Norml"/>
      </w:pPr>
      <w:r>
        <w:t xml:space="preserve">        // Add Restaurant elements</w:t>
      </w:r>
    </w:p>
    <w:p w14:paraId="77019B5F" w14:textId="77777777" w:rsidR="009B5792" w:rsidRDefault="009B5792" w:rsidP="009B5792">
      <w:pPr>
        <w:pStyle w:val="Norml"/>
      </w:pPr>
      <w:r>
        <w:lastRenderedPageBreak/>
        <w:t xml:space="preserve">        addRestaurant(doc, rootElement, "3001", "Kossuth Lajos utca", "Budapest", "2", "Étterem A");</w:t>
      </w:r>
    </w:p>
    <w:p w14:paraId="13B2911D" w14:textId="77777777" w:rsidR="009B5792" w:rsidRDefault="009B5792" w:rsidP="009B5792">
      <w:pPr>
        <w:pStyle w:val="Norml"/>
      </w:pPr>
      <w:r>
        <w:t xml:space="preserve">        addRestaurant(doc, rootElement, "3002", "Széchenyi tér", "Debrecen", "8", "Étterem B");</w:t>
      </w:r>
    </w:p>
    <w:p w14:paraId="4475B3EA" w14:textId="77777777" w:rsidR="009B5792" w:rsidRDefault="009B5792" w:rsidP="009B5792">
      <w:pPr>
        <w:pStyle w:val="Norml"/>
      </w:pPr>
    </w:p>
    <w:p w14:paraId="7284028E" w14:textId="77777777" w:rsidR="009B5792" w:rsidRDefault="009B5792" w:rsidP="009B5792">
      <w:pPr>
        <w:pStyle w:val="Norml"/>
      </w:pPr>
      <w:r>
        <w:t xml:space="preserve">        // Output the XML content</w:t>
      </w:r>
    </w:p>
    <w:p w14:paraId="4D62E6AA" w14:textId="77777777" w:rsidR="009B5792" w:rsidRDefault="009B5792" w:rsidP="009B5792">
      <w:pPr>
        <w:pStyle w:val="Norml"/>
      </w:pPr>
      <w:r>
        <w:t xml:space="preserve">        System.out.println(XMLUtils.convertDocumentToString(doc));</w:t>
      </w:r>
    </w:p>
    <w:p w14:paraId="6637E2F2" w14:textId="77777777" w:rsidR="009B5792" w:rsidRDefault="009B5792" w:rsidP="009B5792">
      <w:pPr>
        <w:pStyle w:val="Norml"/>
      </w:pPr>
      <w:r>
        <w:t xml:space="preserve">        </w:t>
      </w:r>
    </w:p>
    <w:p w14:paraId="090A39EE" w14:textId="77777777" w:rsidR="009B5792" w:rsidRDefault="009B5792" w:rsidP="009B5792">
      <w:pPr>
        <w:pStyle w:val="Norml"/>
      </w:pPr>
      <w:r>
        <w:t xml:space="preserve">        </w:t>
      </w:r>
    </w:p>
    <w:p w14:paraId="685D1508" w14:textId="77777777" w:rsidR="009B5792" w:rsidRDefault="009B5792" w:rsidP="009B5792">
      <w:pPr>
        <w:pStyle w:val="Norml"/>
      </w:pPr>
      <w:r>
        <w:t xml:space="preserve">        // Write the xml stirng into a file</w:t>
      </w:r>
    </w:p>
    <w:p w14:paraId="55FCCF3D" w14:textId="77777777" w:rsidR="009B5792" w:rsidRDefault="009B5792" w:rsidP="009B5792">
      <w:pPr>
        <w:pStyle w:val="Norml"/>
      </w:pPr>
      <w:r>
        <w:t xml:space="preserve">        String xmlString = XMLUtils.convertDocumentToString(doc);</w:t>
      </w:r>
    </w:p>
    <w:p w14:paraId="5EA73040" w14:textId="77777777" w:rsidR="009B5792" w:rsidRDefault="009B5792" w:rsidP="009B5792">
      <w:pPr>
        <w:pStyle w:val="Norml"/>
      </w:pPr>
      <w:r>
        <w:t xml:space="preserve">        </w:t>
      </w:r>
    </w:p>
    <w:p w14:paraId="4EF2DFF7" w14:textId="77777777" w:rsidR="009B5792" w:rsidRDefault="009B5792" w:rsidP="009B5792">
      <w:pPr>
        <w:pStyle w:val="Norml"/>
      </w:pPr>
      <w:r>
        <w:t xml:space="preserve">        try {</w:t>
      </w:r>
    </w:p>
    <w:p w14:paraId="5686E2F7" w14:textId="77777777" w:rsidR="009B5792" w:rsidRDefault="009B5792" w:rsidP="009B5792">
      <w:pPr>
        <w:pStyle w:val="Norml"/>
      </w:pPr>
      <w:r>
        <w:t xml:space="preserve">        </w:t>
      </w:r>
      <w:r>
        <w:tab/>
        <w:t>String filename = "XMLL27ncj2.xml";</w:t>
      </w:r>
    </w:p>
    <w:p w14:paraId="0FBE0E93" w14:textId="77777777" w:rsidR="009B5792" w:rsidRDefault="009B5792" w:rsidP="009B5792">
      <w:pPr>
        <w:pStyle w:val="Norml"/>
      </w:pPr>
      <w:r>
        <w:t xml:space="preserve">        </w:t>
      </w:r>
      <w:r>
        <w:tab/>
        <w:t>PrintWriter writer = new PrintWriter(new FileWriter(filename), true);</w:t>
      </w:r>
    </w:p>
    <w:p w14:paraId="0941E603" w14:textId="77777777" w:rsidR="009B5792" w:rsidRDefault="009B5792" w:rsidP="009B5792">
      <w:pPr>
        <w:pStyle w:val="Norml"/>
      </w:pPr>
      <w:r>
        <w:t xml:space="preserve">        </w:t>
      </w:r>
      <w:r>
        <w:tab/>
        <w:t>writer.println(xmlString);</w:t>
      </w:r>
    </w:p>
    <w:p w14:paraId="4021B4F1" w14:textId="77777777" w:rsidR="009B5792" w:rsidRDefault="009B5792" w:rsidP="009B5792">
      <w:pPr>
        <w:pStyle w:val="Norml"/>
      </w:pPr>
      <w:r>
        <w:t xml:space="preserve">        </w:t>
      </w:r>
      <w:r>
        <w:tab/>
        <w:t>writer.close();</w:t>
      </w:r>
    </w:p>
    <w:p w14:paraId="68274FB3" w14:textId="77777777" w:rsidR="009B5792" w:rsidRDefault="009B5792" w:rsidP="009B5792">
      <w:pPr>
        <w:pStyle w:val="Norml"/>
      </w:pPr>
      <w:r>
        <w:t xml:space="preserve">        </w:t>
      </w:r>
      <w:r>
        <w:tab/>
        <w:t>System.out.println("File write is completed. Note that generated files are not added automatically to eclipse!");</w:t>
      </w:r>
    </w:p>
    <w:p w14:paraId="4729712D" w14:textId="77777777" w:rsidR="009B5792" w:rsidRDefault="009B5792" w:rsidP="009B5792">
      <w:pPr>
        <w:pStyle w:val="Norml"/>
      </w:pPr>
      <w:r>
        <w:t xml:space="preserve">        </w:t>
      </w:r>
      <w:r>
        <w:tab/>
      </w:r>
    </w:p>
    <w:p w14:paraId="1BE79B73" w14:textId="77777777" w:rsidR="009B5792" w:rsidRDefault="009B5792" w:rsidP="009B5792">
      <w:pPr>
        <w:pStyle w:val="Norml"/>
      </w:pPr>
      <w:r>
        <w:t xml:space="preserve">        }</w:t>
      </w:r>
    </w:p>
    <w:p w14:paraId="1F4344ED" w14:textId="77777777" w:rsidR="009B5792" w:rsidRDefault="009B5792" w:rsidP="009B5792">
      <w:pPr>
        <w:pStyle w:val="Norml"/>
      </w:pPr>
      <w:r>
        <w:t xml:space="preserve">        catch (Exception e) {</w:t>
      </w:r>
    </w:p>
    <w:p w14:paraId="72B7E9C6" w14:textId="77777777" w:rsidR="009B5792" w:rsidRDefault="009B5792" w:rsidP="009B5792">
      <w:pPr>
        <w:pStyle w:val="Norml"/>
      </w:pPr>
      <w:r>
        <w:t xml:space="preserve">        </w:t>
      </w:r>
      <w:r>
        <w:tab/>
        <w:t>System.out.println("An error has happend during file write!");</w:t>
      </w:r>
    </w:p>
    <w:p w14:paraId="14903B2E" w14:textId="77777777" w:rsidR="009B5792" w:rsidRDefault="009B5792" w:rsidP="009B5792">
      <w:pPr>
        <w:pStyle w:val="Norml"/>
      </w:pPr>
      <w:r>
        <w:t xml:space="preserve">        </w:t>
      </w:r>
      <w:r>
        <w:tab/>
        <w:t>e.printStackTrace();</w:t>
      </w:r>
    </w:p>
    <w:p w14:paraId="7C3B1D10" w14:textId="77777777" w:rsidR="009B5792" w:rsidRDefault="009B5792" w:rsidP="009B5792">
      <w:pPr>
        <w:pStyle w:val="Norml"/>
      </w:pPr>
      <w:r>
        <w:t xml:space="preserve">        }</w:t>
      </w:r>
    </w:p>
    <w:p w14:paraId="02D6E85A" w14:textId="77777777" w:rsidR="009B5792" w:rsidRDefault="009B5792" w:rsidP="009B5792">
      <w:pPr>
        <w:pStyle w:val="Norml"/>
      </w:pPr>
      <w:r>
        <w:t xml:space="preserve">        </w:t>
      </w:r>
    </w:p>
    <w:p w14:paraId="099C69CA" w14:textId="77777777" w:rsidR="009B5792" w:rsidRDefault="009B5792" w:rsidP="009B5792">
      <w:pPr>
        <w:pStyle w:val="Norml"/>
      </w:pPr>
      <w:r>
        <w:t xml:space="preserve">        </w:t>
      </w:r>
    </w:p>
    <w:p w14:paraId="50931A7D" w14:textId="77777777" w:rsidR="009B5792" w:rsidRDefault="009B5792" w:rsidP="009B5792">
      <w:pPr>
        <w:pStyle w:val="Norml"/>
      </w:pPr>
      <w:r>
        <w:t xml:space="preserve">    }</w:t>
      </w:r>
    </w:p>
    <w:p w14:paraId="366C0F68" w14:textId="77777777" w:rsidR="009B5792" w:rsidRDefault="009B5792" w:rsidP="009B5792">
      <w:pPr>
        <w:pStyle w:val="Norml"/>
      </w:pPr>
    </w:p>
    <w:p w14:paraId="6A97E9D0" w14:textId="77777777" w:rsidR="009B5792" w:rsidRDefault="009B5792" w:rsidP="009B5792">
      <w:pPr>
        <w:pStyle w:val="Norml"/>
      </w:pPr>
      <w:r>
        <w:t xml:space="preserve">    private static Document createNewDocument() {</w:t>
      </w:r>
    </w:p>
    <w:p w14:paraId="60F1B304" w14:textId="77777777" w:rsidR="009B5792" w:rsidRDefault="009B5792" w:rsidP="009B5792">
      <w:pPr>
        <w:pStyle w:val="Norml"/>
      </w:pPr>
      <w:r>
        <w:t xml:space="preserve">        try {</w:t>
      </w:r>
    </w:p>
    <w:p w14:paraId="336D9438" w14:textId="77777777" w:rsidR="009B5792" w:rsidRDefault="009B5792" w:rsidP="009B5792">
      <w:pPr>
        <w:pStyle w:val="Norml"/>
      </w:pPr>
      <w:r>
        <w:t xml:space="preserve">            DocumentBuilderFactory factory = DocumentBuilderFactory.newInstance();</w:t>
      </w:r>
    </w:p>
    <w:p w14:paraId="0DDBF42D" w14:textId="77777777" w:rsidR="009B5792" w:rsidRDefault="009B5792" w:rsidP="009B5792">
      <w:pPr>
        <w:pStyle w:val="Norml"/>
      </w:pPr>
      <w:r>
        <w:t xml:space="preserve">            DocumentBuilder builder = factory.newDocumentBuilder();</w:t>
      </w:r>
    </w:p>
    <w:p w14:paraId="4A330EEE" w14:textId="77777777" w:rsidR="009B5792" w:rsidRDefault="009B5792" w:rsidP="009B5792">
      <w:pPr>
        <w:pStyle w:val="Norml"/>
      </w:pPr>
      <w:r>
        <w:t xml:space="preserve">            return builder.newDocument();</w:t>
      </w:r>
    </w:p>
    <w:p w14:paraId="23D09D39" w14:textId="77777777" w:rsidR="009B5792" w:rsidRDefault="009B5792" w:rsidP="009B5792">
      <w:pPr>
        <w:pStyle w:val="Norml"/>
      </w:pPr>
      <w:r>
        <w:t xml:space="preserve">        } catch (ParserConfigurationException e) {</w:t>
      </w:r>
    </w:p>
    <w:p w14:paraId="152C689B" w14:textId="77777777" w:rsidR="009B5792" w:rsidRDefault="009B5792" w:rsidP="009B5792">
      <w:pPr>
        <w:pStyle w:val="Norml"/>
      </w:pPr>
      <w:r>
        <w:lastRenderedPageBreak/>
        <w:t xml:space="preserve">            e.printStackTrace();</w:t>
      </w:r>
    </w:p>
    <w:p w14:paraId="63B5AE11" w14:textId="77777777" w:rsidR="009B5792" w:rsidRDefault="009B5792" w:rsidP="009B5792">
      <w:pPr>
        <w:pStyle w:val="Norml"/>
      </w:pPr>
      <w:r>
        <w:t xml:space="preserve">            return null;</w:t>
      </w:r>
    </w:p>
    <w:p w14:paraId="4BE39F03" w14:textId="77777777" w:rsidR="009B5792" w:rsidRDefault="009B5792" w:rsidP="009B5792">
      <w:pPr>
        <w:pStyle w:val="Norml"/>
      </w:pPr>
      <w:r>
        <w:t xml:space="preserve">        }</w:t>
      </w:r>
    </w:p>
    <w:p w14:paraId="765811F3" w14:textId="77777777" w:rsidR="009B5792" w:rsidRDefault="009B5792" w:rsidP="009B5792">
      <w:pPr>
        <w:pStyle w:val="Norml"/>
      </w:pPr>
      <w:r>
        <w:t xml:space="preserve">    }</w:t>
      </w:r>
    </w:p>
    <w:p w14:paraId="2BB58BA4" w14:textId="77777777" w:rsidR="009B5792" w:rsidRDefault="009B5792" w:rsidP="009B5792">
      <w:pPr>
        <w:pStyle w:val="Norml"/>
      </w:pPr>
    </w:p>
    <w:p w14:paraId="6EBAEFDC" w14:textId="77777777" w:rsidR="009B5792" w:rsidRDefault="009B5792" w:rsidP="009B5792">
      <w:pPr>
        <w:pStyle w:val="Norml"/>
      </w:pPr>
      <w:r>
        <w:t xml:space="preserve">    private static void addOrderItem(Document doc, Element root, String orderItemID, String orderID, String foodID, String quantity, String state) {</w:t>
      </w:r>
    </w:p>
    <w:p w14:paraId="1490D099" w14:textId="77777777" w:rsidR="009B5792" w:rsidRDefault="009B5792" w:rsidP="009B5792">
      <w:pPr>
        <w:pStyle w:val="Norml"/>
      </w:pPr>
      <w:r>
        <w:t xml:space="preserve">        Element orderItem = doc.createElement("OrderItem");</w:t>
      </w:r>
    </w:p>
    <w:p w14:paraId="129F32DC" w14:textId="77777777" w:rsidR="009B5792" w:rsidRDefault="009B5792" w:rsidP="009B5792">
      <w:pPr>
        <w:pStyle w:val="Norml"/>
      </w:pPr>
      <w:r>
        <w:t xml:space="preserve">        orderItem.setAttribute("OrderItemID", orderItemID);</w:t>
      </w:r>
    </w:p>
    <w:p w14:paraId="006EDB05" w14:textId="77777777" w:rsidR="009B5792" w:rsidRDefault="009B5792" w:rsidP="009B5792">
      <w:pPr>
        <w:pStyle w:val="Norml"/>
      </w:pPr>
      <w:r>
        <w:t xml:space="preserve">        orderItem.setAttribute("OrderID", orderID);</w:t>
      </w:r>
    </w:p>
    <w:p w14:paraId="37D51207" w14:textId="77777777" w:rsidR="009B5792" w:rsidRDefault="009B5792" w:rsidP="009B5792">
      <w:pPr>
        <w:pStyle w:val="Norml"/>
      </w:pPr>
      <w:r>
        <w:t xml:space="preserve">        orderItem.setAttribute("FoodID", foodID);</w:t>
      </w:r>
    </w:p>
    <w:p w14:paraId="04216DC4" w14:textId="77777777" w:rsidR="009B5792" w:rsidRDefault="009B5792" w:rsidP="009B5792">
      <w:pPr>
        <w:pStyle w:val="Norml"/>
      </w:pPr>
    </w:p>
    <w:p w14:paraId="117CA144" w14:textId="77777777" w:rsidR="009B5792" w:rsidRDefault="009B5792" w:rsidP="009B5792">
      <w:pPr>
        <w:pStyle w:val="Norml"/>
      </w:pPr>
      <w:r>
        <w:t xml:space="preserve">        Element quantityElement = doc.createElement("Quantity");</w:t>
      </w:r>
    </w:p>
    <w:p w14:paraId="754375DB" w14:textId="77777777" w:rsidR="009B5792" w:rsidRDefault="009B5792" w:rsidP="009B5792">
      <w:pPr>
        <w:pStyle w:val="Norml"/>
      </w:pPr>
      <w:r>
        <w:t xml:space="preserve">        quantityElement.setTextContent(quantity);</w:t>
      </w:r>
    </w:p>
    <w:p w14:paraId="380D4FB1" w14:textId="77777777" w:rsidR="009B5792" w:rsidRDefault="009B5792" w:rsidP="009B5792">
      <w:pPr>
        <w:pStyle w:val="Norml"/>
      </w:pPr>
      <w:r>
        <w:t xml:space="preserve">        orderItem.appendChild(quantityElement);</w:t>
      </w:r>
    </w:p>
    <w:p w14:paraId="71B6F9F6" w14:textId="77777777" w:rsidR="009B5792" w:rsidRDefault="009B5792" w:rsidP="009B5792">
      <w:pPr>
        <w:pStyle w:val="Norml"/>
      </w:pPr>
    </w:p>
    <w:p w14:paraId="13A04935" w14:textId="77777777" w:rsidR="009B5792" w:rsidRDefault="009B5792" w:rsidP="009B5792">
      <w:pPr>
        <w:pStyle w:val="Norml"/>
      </w:pPr>
      <w:r>
        <w:t xml:space="preserve">        Element stateElement = doc.createElement("State");</w:t>
      </w:r>
    </w:p>
    <w:p w14:paraId="07252D08" w14:textId="77777777" w:rsidR="009B5792" w:rsidRDefault="009B5792" w:rsidP="009B5792">
      <w:pPr>
        <w:pStyle w:val="Norml"/>
      </w:pPr>
      <w:r>
        <w:t xml:space="preserve">        stateElement.setTextContent(state);</w:t>
      </w:r>
    </w:p>
    <w:p w14:paraId="383D36EA" w14:textId="77777777" w:rsidR="009B5792" w:rsidRDefault="009B5792" w:rsidP="009B5792">
      <w:pPr>
        <w:pStyle w:val="Norml"/>
      </w:pPr>
      <w:r>
        <w:t xml:space="preserve">        orderItem.appendChild(stateElement);</w:t>
      </w:r>
    </w:p>
    <w:p w14:paraId="1F7092E4" w14:textId="77777777" w:rsidR="009B5792" w:rsidRDefault="009B5792" w:rsidP="009B5792">
      <w:pPr>
        <w:pStyle w:val="Norml"/>
      </w:pPr>
    </w:p>
    <w:p w14:paraId="3CBFED2D" w14:textId="77777777" w:rsidR="009B5792" w:rsidRDefault="009B5792" w:rsidP="009B5792">
      <w:pPr>
        <w:pStyle w:val="Norml"/>
      </w:pPr>
      <w:r>
        <w:t xml:space="preserve">        root.appendChild(orderItem);</w:t>
      </w:r>
    </w:p>
    <w:p w14:paraId="29FAA19A" w14:textId="77777777" w:rsidR="009B5792" w:rsidRDefault="009B5792" w:rsidP="009B5792">
      <w:pPr>
        <w:pStyle w:val="Norml"/>
      </w:pPr>
      <w:r>
        <w:t xml:space="preserve">    }</w:t>
      </w:r>
    </w:p>
    <w:p w14:paraId="0F166B03" w14:textId="77777777" w:rsidR="009B5792" w:rsidRDefault="009B5792" w:rsidP="009B5792">
      <w:pPr>
        <w:pStyle w:val="Norml"/>
      </w:pPr>
    </w:p>
    <w:p w14:paraId="6A14124D" w14:textId="77777777" w:rsidR="009B5792" w:rsidRDefault="009B5792" w:rsidP="009B5792">
      <w:pPr>
        <w:pStyle w:val="Norml"/>
      </w:pPr>
      <w:r>
        <w:t xml:space="preserve">    private static void addOrder(Document doc, Element root, String orderID, String restaurantID, String totalPrice,</w:t>
      </w:r>
    </w:p>
    <w:p w14:paraId="1F0F075D" w14:textId="77777777" w:rsidR="009B5792" w:rsidRDefault="009B5792" w:rsidP="009B5792">
      <w:pPr>
        <w:pStyle w:val="Norml"/>
      </w:pPr>
      <w:r>
        <w:t xml:space="preserve">                                 String tasteRating, String serviceRating, String paymentDate, String completionTime,</w:t>
      </w:r>
    </w:p>
    <w:p w14:paraId="1E9A4A23" w14:textId="77777777" w:rsidR="009B5792" w:rsidRDefault="009B5792" w:rsidP="009B5792">
      <w:pPr>
        <w:pStyle w:val="Norml"/>
      </w:pPr>
      <w:r>
        <w:t xml:space="preserve">                                 String startTime, String paymentMethod) {</w:t>
      </w:r>
    </w:p>
    <w:p w14:paraId="201AE1E8" w14:textId="77777777" w:rsidR="009B5792" w:rsidRDefault="009B5792" w:rsidP="009B5792">
      <w:pPr>
        <w:pStyle w:val="Norml"/>
      </w:pPr>
      <w:r>
        <w:t xml:space="preserve">        Element order = doc.createElement("Order");</w:t>
      </w:r>
    </w:p>
    <w:p w14:paraId="425935CE" w14:textId="77777777" w:rsidR="009B5792" w:rsidRDefault="009B5792" w:rsidP="009B5792">
      <w:pPr>
        <w:pStyle w:val="Norml"/>
      </w:pPr>
      <w:r>
        <w:t xml:space="preserve">        order.setAttribute("OrderID", orderID);</w:t>
      </w:r>
    </w:p>
    <w:p w14:paraId="73720656" w14:textId="77777777" w:rsidR="009B5792" w:rsidRDefault="009B5792" w:rsidP="009B5792">
      <w:pPr>
        <w:pStyle w:val="Norml"/>
      </w:pPr>
      <w:r>
        <w:t xml:space="preserve">        order.setAttribute("RestaurantID", restaurantID);</w:t>
      </w:r>
    </w:p>
    <w:p w14:paraId="7869FDA9" w14:textId="77777777" w:rsidR="009B5792" w:rsidRDefault="009B5792" w:rsidP="009B5792">
      <w:pPr>
        <w:pStyle w:val="Norml"/>
      </w:pPr>
    </w:p>
    <w:p w14:paraId="1535364E" w14:textId="77777777" w:rsidR="009B5792" w:rsidRDefault="009B5792" w:rsidP="009B5792">
      <w:pPr>
        <w:pStyle w:val="Norml"/>
      </w:pPr>
      <w:r>
        <w:t xml:space="preserve">        addChildElement(doc, order, "TotalPrice", totalPrice);</w:t>
      </w:r>
    </w:p>
    <w:p w14:paraId="35711631" w14:textId="77777777" w:rsidR="009B5792" w:rsidRDefault="009B5792" w:rsidP="009B5792">
      <w:pPr>
        <w:pStyle w:val="Norml"/>
      </w:pPr>
      <w:r>
        <w:t xml:space="preserve">        addChildElement(doc, order, "TasteRating", tasteRating);</w:t>
      </w:r>
    </w:p>
    <w:p w14:paraId="4E6D370F" w14:textId="77777777" w:rsidR="009B5792" w:rsidRDefault="009B5792" w:rsidP="009B5792">
      <w:pPr>
        <w:pStyle w:val="Norml"/>
      </w:pPr>
      <w:r>
        <w:lastRenderedPageBreak/>
        <w:t xml:space="preserve">        addChildElement(doc, order, "ServiceRating", serviceRating);</w:t>
      </w:r>
    </w:p>
    <w:p w14:paraId="4EE60B72" w14:textId="77777777" w:rsidR="009B5792" w:rsidRDefault="009B5792" w:rsidP="009B5792">
      <w:pPr>
        <w:pStyle w:val="Norml"/>
      </w:pPr>
      <w:r>
        <w:t xml:space="preserve">        addChildElement(doc, order, "PaymentDate", paymentDate);</w:t>
      </w:r>
    </w:p>
    <w:p w14:paraId="6A51FBD0" w14:textId="77777777" w:rsidR="009B5792" w:rsidRDefault="009B5792" w:rsidP="009B5792">
      <w:pPr>
        <w:pStyle w:val="Norml"/>
      </w:pPr>
      <w:r>
        <w:t xml:space="preserve">        addChildElement(doc, order, "CompletionTime", completionTime);</w:t>
      </w:r>
    </w:p>
    <w:p w14:paraId="66364DE0" w14:textId="77777777" w:rsidR="009B5792" w:rsidRDefault="009B5792" w:rsidP="009B5792">
      <w:pPr>
        <w:pStyle w:val="Norml"/>
      </w:pPr>
      <w:r>
        <w:t xml:space="preserve">        addChildElement(doc, order, "StartTime", startTime);</w:t>
      </w:r>
    </w:p>
    <w:p w14:paraId="4C56791E" w14:textId="77777777" w:rsidR="009B5792" w:rsidRDefault="009B5792" w:rsidP="009B5792">
      <w:pPr>
        <w:pStyle w:val="Norml"/>
      </w:pPr>
      <w:r>
        <w:t xml:space="preserve">        addChildElement(doc, order, "PaymentMethod", paymentMethod);</w:t>
      </w:r>
    </w:p>
    <w:p w14:paraId="2C715F92" w14:textId="77777777" w:rsidR="009B5792" w:rsidRDefault="009B5792" w:rsidP="009B5792">
      <w:pPr>
        <w:pStyle w:val="Norml"/>
      </w:pPr>
    </w:p>
    <w:p w14:paraId="146C3E8E" w14:textId="77777777" w:rsidR="009B5792" w:rsidRDefault="009B5792" w:rsidP="009B5792">
      <w:pPr>
        <w:pStyle w:val="Norml"/>
      </w:pPr>
      <w:r>
        <w:t xml:space="preserve">        root.appendChild(order);</w:t>
      </w:r>
    </w:p>
    <w:p w14:paraId="17A89140" w14:textId="77777777" w:rsidR="009B5792" w:rsidRDefault="009B5792" w:rsidP="009B5792">
      <w:pPr>
        <w:pStyle w:val="Norml"/>
      </w:pPr>
      <w:r>
        <w:t xml:space="preserve">    }</w:t>
      </w:r>
    </w:p>
    <w:p w14:paraId="38D8F88D" w14:textId="77777777" w:rsidR="009B5792" w:rsidRDefault="009B5792" w:rsidP="009B5792">
      <w:pPr>
        <w:pStyle w:val="Norml"/>
      </w:pPr>
    </w:p>
    <w:p w14:paraId="76C40AD1" w14:textId="77777777" w:rsidR="009B5792" w:rsidRDefault="009B5792" w:rsidP="009B5792">
      <w:pPr>
        <w:pStyle w:val="Norml"/>
      </w:pPr>
      <w:r>
        <w:t xml:space="preserve">    private static void addRestaurant(Document doc, Element root, String restaurantID, String street, String city, String door, String name) {</w:t>
      </w:r>
    </w:p>
    <w:p w14:paraId="59DFECB5" w14:textId="77777777" w:rsidR="009B5792" w:rsidRDefault="009B5792" w:rsidP="009B5792">
      <w:pPr>
        <w:pStyle w:val="Norml"/>
      </w:pPr>
      <w:r>
        <w:t xml:space="preserve">        Element restaurant = doc.createElement("Restaurant");</w:t>
      </w:r>
    </w:p>
    <w:p w14:paraId="7E88D476" w14:textId="77777777" w:rsidR="009B5792" w:rsidRDefault="009B5792" w:rsidP="009B5792">
      <w:pPr>
        <w:pStyle w:val="Norml"/>
      </w:pPr>
      <w:r>
        <w:t xml:space="preserve">        restaurant.setAttribute("RestaurantID", restaurantID);</w:t>
      </w:r>
    </w:p>
    <w:p w14:paraId="624BA49B" w14:textId="77777777" w:rsidR="009B5792" w:rsidRDefault="009B5792" w:rsidP="009B5792">
      <w:pPr>
        <w:pStyle w:val="Norml"/>
      </w:pPr>
    </w:p>
    <w:p w14:paraId="0AF6C453" w14:textId="77777777" w:rsidR="009B5792" w:rsidRDefault="009B5792" w:rsidP="009B5792">
      <w:pPr>
        <w:pStyle w:val="Norml"/>
      </w:pPr>
      <w:r>
        <w:t xml:space="preserve">        Element address = doc.createElement("Address");</w:t>
      </w:r>
    </w:p>
    <w:p w14:paraId="37D65ADA" w14:textId="77777777" w:rsidR="009B5792" w:rsidRDefault="009B5792" w:rsidP="009B5792">
      <w:pPr>
        <w:pStyle w:val="Norml"/>
      </w:pPr>
      <w:r>
        <w:t xml:space="preserve">        addChildElement(doc, address, "Street", street);</w:t>
      </w:r>
    </w:p>
    <w:p w14:paraId="3568279A" w14:textId="77777777" w:rsidR="009B5792" w:rsidRDefault="009B5792" w:rsidP="009B5792">
      <w:pPr>
        <w:pStyle w:val="Norml"/>
      </w:pPr>
      <w:r>
        <w:t xml:space="preserve">        addChildElement(doc, address, "City", city);</w:t>
      </w:r>
    </w:p>
    <w:p w14:paraId="77C40094" w14:textId="77777777" w:rsidR="009B5792" w:rsidRDefault="009B5792" w:rsidP="009B5792">
      <w:pPr>
        <w:pStyle w:val="Norml"/>
      </w:pPr>
      <w:r>
        <w:t xml:space="preserve">        addChildElement(doc, address, "Door", door);</w:t>
      </w:r>
    </w:p>
    <w:p w14:paraId="35573277" w14:textId="77777777" w:rsidR="009B5792" w:rsidRDefault="009B5792" w:rsidP="009B5792">
      <w:pPr>
        <w:pStyle w:val="Norml"/>
      </w:pPr>
    </w:p>
    <w:p w14:paraId="6D37CD14" w14:textId="77777777" w:rsidR="009B5792" w:rsidRDefault="009B5792" w:rsidP="009B5792">
      <w:pPr>
        <w:pStyle w:val="Norml"/>
      </w:pPr>
      <w:r>
        <w:t xml:space="preserve">        restaurant.appendChild(address);</w:t>
      </w:r>
    </w:p>
    <w:p w14:paraId="10C36DE8" w14:textId="77777777" w:rsidR="009B5792" w:rsidRDefault="009B5792" w:rsidP="009B5792">
      <w:pPr>
        <w:pStyle w:val="Norml"/>
      </w:pPr>
    </w:p>
    <w:p w14:paraId="345C17A7" w14:textId="77777777" w:rsidR="009B5792" w:rsidRDefault="009B5792" w:rsidP="009B5792">
      <w:pPr>
        <w:pStyle w:val="Norml"/>
      </w:pPr>
      <w:r>
        <w:t xml:space="preserve">        addChildElement(doc, restaurant, "Name", name);</w:t>
      </w:r>
    </w:p>
    <w:p w14:paraId="4C042840" w14:textId="77777777" w:rsidR="009B5792" w:rsidRDefault="009B5792" w:rsidP="009B5792">
      <w:pPr>
        <w:pStyle w:val="Norml"/>
      </w:pPr>
    </w:p>
    <w:p w14:paraId="5688FD22" w14:textId="77777777" w:rsidR="009B5792" w:rsidRDefault="009B5792" w:rsidP="009B5792">
      <w:pPr>
        <w:pStyle w:val="Norml"/>
      </w:pPr>
      <w:r>
        <w:t xml:space="preserve">        root.appendChild(restaurant);</w:t>
      </w:r>
    </w:p>
    <w:p w14:paraId="6063F20B" w14:textId="77777777" w:rsidR="009B5792" w:rsidRDefault="009B5792" w:rsidP="009B5792">
      <w:pPr>
        <w:pStyle w:val="Norml"/>
      </w:pPr>
      <w:r>
        <w:t xml:space="preserve">    }</w:t>
      </w:r>
    </w:p>
    <w:p w14:paraId="75497106" w14:textId="77777777" w:rsidR="009B5792" w:rsidRDefault="009B5792" w:rsidP="009B5792">
      <w:pPr>
        <w:pStyle w:val="Norml"/>
      </w:pPr>
    </w:p>
    <w:p w14:paraId="1D81FC00" w14:textId="77777777" w:rsidR="009B5792" w:rsidRDefault="009B5792" w:rsidP="009B5792">
      <w:pPr>
        <w:pStyle w:val="Norml"/>
      </w:pPr>
      <w:r>
        <w:t xml:space="preserve">    private static void addChildElement(Document doc, Element parent, String tagName, String textContent) {</w:t>
      </w:r>
    </w:p>
    <w:p w14:paraId="1EAD598E" w14:textId="77777777" w:rsidR="009B5792" w:rsidRDefault="009B5792" w:rsidP="009B5792">
      <w:pPr>
        <w:pStyle w:val="Norml"/>
      </w:pPr>
      <w:r>
        <w:t xml:space="preserve">        Element child = doc.createElement(tagName);</w:t>
      </w:r>
    </w:p>
    <w:p w14:paraId="7B514FFC" w14:textId="77777777" w:rsidR="009B5792" w:rsidRDefault="009B5792" w:rsidP="009B5792">
      <w:pPr>
        <w:pStyle w:val="Norml"/>
      </w:pPr>
      <w:r>
        <w:t xml:space="preserve">        if (textContent != null) {</w:t>
      </w:r>
    </w:p>
    <w:p w14:paraId="7976679C" w14:textId="77777777" w:rsidR="009B5792" w:rsidRDefault="009B5792" w:rsidP="009B5792">
      <w:pPr>
        <w:pStyle w:val="Norml"/>
      </w:pPr>
      <w:r>
        <w:t xml:space="preserve">            child.setTextContent(textContent);</w:t>
      </w:r>
    </w:p>
    <w:p w14:paraId="4E71CF9F" w14:textId="77777777" w:rsidR="009B5792" w:rsidRDefault="009B5792" w:rsidP="009B5792">
      <w:pPr>
        <w:pStyle w:val="Norml"/>
      </w:pPr>
      <w:r>
        <w:t xml:space="preserve">        }</w:t>
      </w:r>
    </w:p>
    <w:p w14:paraId="7F36DBA7" w14:textId="77777777" w:rsidR="009B5792" w:rsidRDefault="009B5792" w:rsidP="009B5792">
      <w:pPr>
        <w:pStyle w:val="Norml"/>
      </w:pPr>
      <w:r>
        <w:t xml:space="preserve">        parent.appendChild(child);</w:t>
      </w:r>
    </w:p>
    <w:p w14:paraId="76958E26" w14:textId="77777777" w:rsidR="009B5792" w:rsidRDefault="009B5792" w:rsidP="009B5792">
      <w:pPr>
        <w:pStyle w:val="Norml"/>
      </w:pPr>
      <w:r>
        <w:lastRenderedPageBreak/>
        <w:t xml:space="preserve">    }</w:t>
      </w:r>
    </w:p>
    <w:p w14:paraId="627B4B01" w14:textId="77777777" w:rsidR="009B5792" w:rsidRDefault="009B5792" w:rsidP="009B5792">
      <w:pPr>
        <w:pStyle w:val="Norml"/>
      </w:pPr>
      <w:r>
        <w:t>}</w:t>
      </w:r>
    </w:p>
    <w:p w14:paraId="2EF9414D" w14:textId="77777777" w:rsidR="009B5792" w:rsidRDefault="009B5792" w:rsidP="009B5792">
      <w:pPr>
        <w:pStyle w:val="Norml"/>
      </w:pPr>
    </w:p>
    <w:p w14:paraId="2B4AFBF1" w14:textId="77777777" w:rsidR="009B5792" w:rsidRDefault="009B5792" w:rsidP="009B5792">
      <w:pPr>
        <w:pStyle w:val="Norml"/>
      </w:pPr>
      <w:r>
        <w:t>class XMLUtils {</w:t>
      </w:r>
    </w:p>
    <w:p w14:paraId="76B025A3" w14:textId="77777777" w:rsidR="009B5792" w:rsidRDefault="009B5792" w:rsidP="009B5792">
      <w:pPr>
        <w:pStyle w:val="Norml"/>
      </w:pPr>
      <w:r>
        <w:t xml:space="preserve">    public static String convertDocumentToString(Document doc) {</w:t>
      </w:r>
    </w:p>
    <w:p w14:paraId="5EA0DD4B" w14:textId="77777777" w:rsidR="009B5792" w:rsidRDefault="009B5792" w:rsidP="009B5792">
      <w:pPr>
        <w:pStyle w:val="Norml"/>
      </w:pPr>
      <w:r>
        <w:t xml:space="preserve">        try {</w:t>
      </w:r>
    </w:p>
    <w:p w14:paraId="5C56627B" w14:textId="77777777" w:rsidR="009B5792" w:rsidRDefault="009B5792" w:rsidP="009B5792">
      <w:pPr>
        <w:pStyle w:val="Norml"/>
      </w:pPr>
      <w:r>
        <w:t xml:space="preserve">            TransformerFactory tf = TransformerFactory.newInstance();</w:t>
      </w:r>
    </w:p>
    <w:p w14:paraId="790CF986" w14:textId="77777777" w:rsidR="009B5792" w:rsidRDefault="009B5792" w:rsidP="009B5792">
      <w:pPr>
        <w:pStyle w:val="Norml"/>
      </w:pPr>
      <w:r>
        <w:t xml:space="preserve">            Transformer transformer = tf.newTransformer();</w:t>
      </w:r>
    </w:p>
    <w:p w14:paraId="01CD78A7" w14:textId="77777777" w:rsidR="009B5792" w:rsidRDefault="009B5792" w:rsidP="009B5792">
      <w:pPr>
        <w:pStyle w:val="Norml"/>
      </w:pPr>
      <w:r>
        <w:t xml:space="preserve">            transformer.setOutputProperty(OutputKeys.OMIT_XML_DECLARATION, "no");</w:t>
      </w:r>
    </w:p>
    <w:p w14:paraId="429A5298" w14:textId="77777777" w:rsidR="009B5792" w:rsidRDefault="009B5792" w:rsidP="009B5792">
      <w:pPr>
        <w:pStyle w:val="Norml"/>
      </w:pPr>
      <w:r>
        <w:t xml:space="preserve">            transformer.setOutputProperty(OutputKeys.METHOD, "xml");</w:t>
      </w:r>
    </w:p>
    <w:p w14:paraId="355F6657" w14:textId="77777777" w:rsidR="009B5792" w:rsidRDefault="009B5792" w:rsidP="009B5792">
      <w:pPr>
        <w:pStyle w:val="Norml"/>
      </w:pPr>
      <w:r>
        <w:t xml:space="preserve">            transformer.setOutputProperty(OutputKeys.INDENT, "yes");</w:t>
      </w:r>
    </w:p>
    <w:p w14:paraId="27E5EF46" w14:textId="77777777" w:rsidR="009B5792" w:rsidRDefault="009B5792" w:rsidP="009B5792">
      <w:pPr>
        <w:pStyle w:val="Norml"/>
      </w:pPr>
      <w:r>
        <w:t xml:space="preserve">            transformer.setOutputProperty(OutputKeys.ENCODING, "UTF-8");</w:t>
      </w:r>
    </w:p>
    <w:p w14:paraId="3B1917D6" w14:textId="77777777" w:rsidR="009B5792" w:rsidRDefault="009B5792" w:rsidP="009B5792">
      <w:pPr>
        <w:pStyle w:val="Norml"/>
      </w:pPr>
    </w:p>
    <w:p w14:paraId="4CB44A8D" w14:textId="77777777" w:rsidR="009B5792" w:rsidRDefault="009B5792" w:rsidP="009B5792">
      <w:pPr>
        <w:pStyle w:val="Norml"/>
      </w:pPr>
      <w:r>
        <w:t xml:space="preserve">            StringWriter writer = new StringWriter();</w:t>
      </w:r>
    </w:p>
    <w:p w14:paraId="3B9CECF2" w14:textId="77777777" w:rsidR="009B5792" w:rsidRDefault="009B5792" w:rsidP="009B5792">
      <w:pPr>
        <w:pStyle w:val="Norml"/>
      </w:pPr>
      <w:r>
        <w:t xml:space="preserve">            transformer.transform(new DOMSource(doc), new StreamResult(writer));</w:t>
      </w:r>
    </w:p>
    <w:p w14:paraId="0E3AE512" w14:textId="77777777" w:rsidR="009B5792" w:rsidRDefault="009B5792" w:rsidP="009B5792">
      <w:pPr>
        <w:pStyle w:val="Norml"/>
      </w:pPr>
      <w:r>
        <w:t xml:space="preserve">            return writer.getBuffer().toString();</w:t>
      </w:r>
    </w:p>
    <w:p w14:paraId="04729F43" w14:textId="77777777" w:rsidR="009B5792" w:rsidRDefault="009B5792" w:rsidP="009B5792">
      <w:pPr>
        <w:pStyle w:val="Norml"/>
      </w:pPr>
      <w:r>
        <w:t xml:space="preserve">        } catch (TransformerException e) {</w:t>
      </w:r>
    </w:p>
    <w:p w14:paraId="3C5477E6" w14:textId="77777777" w:rsidR="009B5792" w:rsidRDefault="009B5792" w:rsidP="009B5792">
      <w:pPr>
        <w:pStyle w:val="Norml"/>
      </w:pPr>
      <w:r>
        <w:t xml:space="preserve">            e.printStackTrace();</w:t>
      </w:r>
    </w:p>
    <w:p w14:paraId="0F8892FE" w14:textId="77777777" w:rsidR="009B5792" w:rsidRDefault="009B5792" w:rsidP="009B5792">
      <w:pPr>
        <w:pStyle w:val="Norml"/>
      </w:pPr>
      <w:r>
        <w:t xml:space="preserve">            return null;</w:t>
      </w:r>
    </w:p>
    <w:p w14:paraId="057BC4FD" w14:textId="77777777" w:rsidR="009B5792" w:rsidRDefault="009B5792" w:rsidP="009B5792">
      <w:pPr>
        <w:pStyle w:val="Norml"/>
      </w:pPr>
      <w:r>
        <w:t xml:space="preserve">        }</w:t>
      </w:r>
    </w:p>
    <w:p w14:paraId="7840BF8D" w14:textId="77777777" w:rsidR="009B5792" w:rsidRDefault="009B5792" w:rsidP="009B5792">
      <w:pPr>
        <w:pStyle w:val="Norml"/>
      </w:pPr>
      <w:r>
        <w:t xml:space="preserve">    }</w:t>
      </w:r>
    </w:p>
    <w:p w14:paraId="42D2431B" w14:textId="6701736A" w:rsidR="00B90811" w:rsidRDefault="009B5792" w:rsidP="009B5792">
      <w:pPr>
        <w:pStyle w:val="Norml"/>
      </w:pPr>
      <w:r>
        <w:t>}</w:t>
      </w:r>
    </w:p>
    <w:sectPr w:rsidR="00B9081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C2B1" w14:textId="77777777" w:rsidR="00191442" w:rsidRDefault="00191442">
      <w:pPr>
        <w:spacing w:after="0"/>
      </w:pPr>
      <w:r>
        <w:separator/>
      </w:r>
    </w:p>
  </w:endnote>
  <w:endnote w:type="continuationSeparator" w:id="0">
    <w:p w14:paraId="6BB67B5F" w14:textId="77777777" w:rsidR="00191442" w:rsidRDefault="001914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559E" w14:textId="77777777" w:rsidR="00191442" w:rsidRDefault="00191442">
      <w:pPr>
        <w:spacing w:after="0"/>
      </w:pPr>
      <w:r>
        <w:rPr>
          <w:color w:val="000000"/>
        </w:rPr>
        <w:separator/>
      </w:r>
    </w:p>
  </w:footnote>
  <w:footnote w:type="continuationSeparator" w:id="0">
    <w:p w14:paraId="46452FDD" w14:textId="77777777" w:rsidR="00191442" w:rsidRDefault="001914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90811"/>
    <w:rsid w:val="000B13BC"/>
    <w:rsid w:val="00191442"/>
    <w:rsid w:val="00533CBB"/>
    <w:rsid w:val="00735CEB"/>
    <w:rsid w:val="007D5A31"/>
    <w:rsid w:val="009B5792"/>
    <w:rsid w:val="00A06445"/>
    <w:rsid w:val="00B90811"/>
    <w:rsid w:val="00C905C8"/>
    <w:rsid w:val="00CE4F7C"/>
    <w:rsid w:val="00EE167D"/>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522AEBC5"/>
  <w15:docId w15:val="{06A0EEA7-E233-BB4C-A14E-0514AE3C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hu-HU"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sor1">
    <w:name w:val="Címsor 1"/>
    <w:basedOn w:val="Norml"/>
    <w:next w:val="Norml"/>
    <w:pPr>
      <w:keepNext/>
      <w:keepLines/>
      <w:spacing w:before="240" w:after="0"/>
      <w:outlineLvl w:val="0"/>
    </w:pPr>
    <w:rPr>
      <w:rFonts w:ascii="Arial" w:eastAsia="Times New Roman" w:hAnsi="Arial"/>
      <w:sz w:val="48"/>
      <w:szCs w:val="32"/>
    </w:rPr>
  </w:style>
  <w:style w:type="paragraph" w:customStyle="1" w:styleId="Cmsor2">
    <w:name w:val="Címsor 2"/>
    <w:basedOn w:val="Norml"/>
    <w:next w:val="Norml"/>
    <w:pPr>
      <w:keepNext/>
      <w:keepLines/>
      <w:spacing w:before="40" w:after="0"/>
      <w:outlineLvl w:val="1"/>
    </w:pPr>
    <w:rPr>
      <w:rFonts w:ascii="Arial" w:eastAsia="Times New Roman" w:hAnsi="Arial"/>
      <w:sz w:val="32"/>
      <w:szCs w:val="26"/>
    </w:rPr>
  </w:style>
  <w:style w:type="paragraph" w:customStyle="1" w:styleId="Norml">
    <w:name w:val="Normál"/>
    <w:pPr>
      <w:suppressAutoHyphens/>
    </w:pPr>
  </w:style>
  <w:style w:type="character" w:customStyle="1" w:styleId="Bekezdsalapbettpusa">
    <w:name w:val="Bekezdés alapbetűtípusa"/>
  </w:style>
  <w:style w:type="paragraph" w:customStyle="1" w:styleId="NormlWeb">
    <w:name w:val="Normál (Web)"/>
    <w:basedOn w:val="Norml"/>
    <w:pPr>
      <w:spacing w:before="100" w:after="100"/>
    </w:pPr>
    <w:rPr>
      <w:rFonts w:ascii="Times New Roman" w:eastAsia="Times New Roman" w:hAnsi="Times New Roman"/>
      <w:kern w:val="0"/>
      <w:sz w:val="24"/>
      <w:szCs w:val="24"/>
      <w:lang w:eastAsia="hu-HU"/>
    </w:rPr>
  </w:style>
  <w:style w:type="character" w:customStyle="1" w:styleId="HTML-kd">
    <w:name w:val="HTML-kód"/>
    <w:basedOn w:val="Bekezdsalapbettpusa"/>
    <w:rPr>
      <w:rFonts w:ascii="Courier New" w:eastAsia="Times New Roman" w:hAnsi="Courier New" w:cs="Courier New"/>
      <w:sz w:val="20"/>
      <w:szCs w:val="20"/>
    </w:rPr>
  </w:style>
  <w:style w:type="paragraph" w:customStyle="1" w:styleId="msonormal0">
    <w:name w:val="msonormal"/>
    <w:basedOn w:val="Norml"/>
    <w:pPr>
      <w:suppressAutoHyphens w:val="0"/>
      <w:spacing w:before="100" w:after="100"/>
      <w:textAlignment w:val="auto"/>
    </w:pPr>
    <w:rPr>
      <w:rFonts w:ascii="Times New Roman" w:eastAsia="Times New Roman" w:hAnsi="Times New Roman"/>
      <w:kern w:val="0"/>
      <w:sz w:val="24"/>
      <w:szCs w:val="24"/>
      <w:lang w:eastAsia="hu-HU"/>
    </w:rPr>
  </w:style>
  <w:style w:type="character" w:customStyle="1" w:styleId="Cmsor1Char">
    <w:name w:val="Címsor 1 Char"/>
    <w:basedOn w:val="Bekezdsalapbettpusa"/>
    <w:rPr>
      <w:rFonts w:ascii="Arial" w:eastAsia="Times New Roman" w:hAnsi="Arial" w:cs="Times New Roman"/>
      <w:sz w:val="48"/>
      <w:szCs w:val="32"/>
    </w:rPr>
  </w:style>
  <w:style w:type="paragraph" w:customStyle="1" w:styleId="Tartalomjegyzkcmsora">
    <w:name w:val="Tartalomjegyzék címsora"/>
    <w:basedOn w:val="Cmsor1"/>
    <w:next w:val="Norml"/>
    <w:pPr>
      <w:suppressAutoHyphens w:val="0"/>
      <w:textAlignment w:val="auto"/>
    </w:pPr>
    <w:rPr>
      <w:kern w:val="0"/>
      <w:lang w:eastAsia="hu-HU"/>
    </w:rPr>
  </w:style>
  <w:style w:type="paragraph" w:customStyle="1" w:styleId="Cm">
    <w:name w:val="Cím"/>
    <w:basedOn w:val="Norml"/>
    <w:next w:val="Norml"/>
    <w:pPr>
      <w:spacing w:after="0"/>
      <w:contextualSpacing/>
    </w:pPr>
    <w:rPr>
      <w:rFonts w:ascii="Calibri Light" w:eastAsia="Times New Roman" w:hAnsi="Calibri Light"/>
      <w:spacing w:val="-10"/>
      <w:sz w:val="56"/>
      <w:szCs w:val="56"/>
    </w:rPr>
  </w:style>
  <w:style w:type="character" w:customStyle="1" w:styleId="CmChar">
    <w:name w:val="Cím Char"/>
    <w:basedOn w:val="Bekezdsalapbettpusa"/>
    <w:rPr>
      <w:rFonts w:ascii="Calibri Light" w:eastAsia="Times New Roman" w:hAnsi="Calibri Light" w:cs="Times New Roman"/>
      <w:spacing w:val="-10"/>
      <w:kern w:val="3"/>
      <w:sz w:val="56"/>
      <w:szCs w:val="56"/>
    </w:rPr>
  </w:style>
  <w:style w:type="paragraph" w:customStyle="1" w:styleId="Stlus1">
    <w:name w:val="Stílus1"/>
    <w:basedOn w:val="Norml"/>
    <w:rPr>
      <w:rFonts w:ascii="Arial" w:hAnsi="Arial" w:cs="Arial"/>
      <w:sz w:val="24"/>
      <w:szCs w:val="24"/>
    </w:rPr>
  </w:style>
  <w:style w:type="character" w:customStyle="1" w:styleId="Stlus1Char">
    <w:name w:val="Stílus1 Char"/>
    <w:basedOn w:val="Bekezdsalapbettpusa"/>
    <w:rPr>
      <w:rFonts w:ascii="Arial" w:hAnsi="Arial" w:cs="Arial"/>
      <w:sz w:val="24"/>
      <w:szCs w:val="24"/>
    </w:rPr>
  </w:style>
  <w:style w:type="paragraph" w:customStyle="1" w:styleId="TJ1">
    <w:name w:val="TJ 1"/>
    <w:basedOn w:val="Norml"/>
    <w:next w:val="Norml"/>
    <w:autoRedefine/>
    <w:pPr>
      <w:spacing w:after="100"/>
    </w:pPr>
  </w:style>
  <w:style w:type="paragraph" w:customStyle="1" w:styleId="TJ2">
    <w:name w:val="TJ 2"/>
    <w:basedOn w:val="Norml"/>
    <w:next w:val="Norml"/>
    <w:autoRedefine/>
    <w:pPr>
      <w:suppressAutoHyphens w:val="0"/>
      <w:spacing w:after="100"/>
      <w:ind w:left="220"/>
      <w:textAlignment w:val="auto"/>
    </w:pPr>
    <w:rPr>
      <w:rFonts w:eastAsia="Times New Roman"/>
      <w:kern w:val="0"/>
      <w:lang w:eastAsia="hu-HU"/>
    </w:rPr>
  </w:style>
  <w:style w:type="paragraph" w:customStyle="1" w:styleId="TJ3">
    <w:name w:val="TJ 3"/>
    <w:basedOn w:val="Norml"/>
    <w:next w:val="Norml"/>
    <w:autoRedefine/>
    <w:pPr>
      <w:suppressAutoHyphens w:val="0"/>
      <w:spacing w:after="100"/>
      <w:ind w:left="440"/>
      <w:textAlignment w:val="auto"/>
    </w:pPr>
    <w:rPr>
      <w:rFonts w:eastAsia="Times New Roman"/>
      <w:kern w:val="0"/>
      <w:lang w:eastAsia="hu-HU"/>
    </w:rPr>
  </w:style>
  <w:style w:type="paragraph" w:customStyle="1" w:styleId="TJ8">
    <w:name w:val="TJ 8"/>
    <w:basedOn w:val="Norml"/>
    <w:next w:val="Norml"/>
    <w:autoRedefine/>
    <w:pPr>
      <w:spacing w:after="100"/>
      <w:ind w:left="1540"/>
    </w:pPr>
  </w:style>
  <w:style w:type="character" w:customStyle="1" w:styleId="Cmsor2Char">
    <w:name w:val="Címsor 2 Char"/>
    <w:basedOn w:val="Bekezdsalapbettpusa"/>
    <w:rPr>
      <w:rFonts w:ascii="Arial" w:eastAsia="Times New Roman" w:hAnsi="Arial" w:cs="Times New Roman"/>
      <w:sz w:val="32"/>
      <w:szCs w:val="26"/>
    </w:rPr>
  </w:style>
  <w:style w:type="character" w:customStyle="1" w:styleId="Hiperhivatkozs">
    <w:name w:val="Hiperhivatkozás"/>
    <w:basedOn w:val="Bekezdsalapbettpus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151387659" TargetMode="External"/><Relationship Id="rId13" Type="http://schemas.openxmlformats.org/officeDocument/2006/relationships/hyperlink" Target="#_Toc151387664" TargetMode="External"/><Relationship Id="rId1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_Toc151387658" TargetMode="External"/><Relationship Id="rId12" Type="http://schemas.openxmlformats.org/officeDocument/2006/relationships/hyperlink" Target="#_Toc151387663"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_Toc15138766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_Toc151387657" TargetMode="External"/><Relationship Id="rId11" Type="http://schemas.openxmlformats.org/officeDocument/2006/relationships/hyperlink" Target="#_Toc151387662" TargetMode="External"/><Relationship Id="rId5" Type="http://schemas.openxmlformats.org/officeDocument/2006/relationships/endnotes" Target="endnotes.xml"/><Relationship Id="rId15" Type="http://schemas.openxmlformats.org/officeDocument/2006/relationships/hyperlink" Target="#_Toc151387666" TargetMode="External"/><Relationship Id="rId10" Type="http://schemas.openxmlformats.org/officeDocument/2006/relationships/hyperlink" Target="#_Toc15138766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_Toc151387660" TargetMode="External"/><Relationship Id="rId14" Type="http://schemas.openxmlformats.org/officeDocument/2006/relationships/hyperlink" Target="#_Toc1513876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6637</Words>
  <Characters>37835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Gyáni Kevin Zsolt</dc:creator>
  <dc:description/>
  <cp:lastModifiedBy>Biszterszky Mátyás</cp:lastModifiedBy>
  <cp:revision>2</cp:revision>
  <cp:lastPrinted>2023-11-21T10:18:00Z</cp:lastPrinted>
  <dcterms:created xsi:type="dcterms:W3CDTF">2023-12-11T19:21:00Z</dcterms:created>
  <dcterms:modified xsi:type="dcterms:W3CDTF">2023-12-11T19:21:00Z</dcterms:modified>
</cp:coreProperties>
</file>